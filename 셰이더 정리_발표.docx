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rPr>
              <w:rFonts w:hint="eastAsia"/>
            </w:rPr>
            <w:alias w:val="게시 제목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2A4AA2" w:rsidP="00594673" w:rsidRDefault="00594673" w14:paraId="1C4157D2">
              <w:pPr>
                <w:pStyle w:val="Publishwithline"/>
                <w:ind w:left="760"/>
              </w:pPr>
              <w:r>
                <w:rPr>
                  <w:rFonts w:hint="eastAsia"/>
                </w:rPr>
                <w:t>셰이더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기본</w:t>
              </w:r>
            </w:p>
          </w:sdtContent>
        </w:sdt>
        <w:p w:rsidR="002A4AA2" w:rsidRDefault="002A4AA2" w14:paraId="52333CAB">
          <w:pPr>
            <w:pStyle w:val="underline"/>
          </w:pPr>
        </w:p>
        <w:p w:rsidR="002A4AA2" w:rsidRDefault="00874D76" w14:paraId="0E5BB8B3">
          <w:pPr>
            <w:pStyle w:val="PadderBetweenControlandBody"/>
          </w:pPr>
        </w:p>
      </w:sdtContent>
    </w:sdt>
    <w:p w:rsidRPr="00F0410E" w:rsidR="00874D76" w:rsidP="00874D76" w:rsidRDefault="00594673" w14:paraId="3023F3FE">
      <w:pPr>
        <w:rPr>
          <w:rFonts w:hint="eastAsia"/>
          <w:sz w:val="36"/>
          <w:szCs w:val="36"/>
        </w:rPr>
      </w:pPr>
      <w:r w:rsidRPr="00F0410E">
        <w:rPr>
          <w:rFonts w:hint="eastAsia"/>
          <w:sz w:val="36"/>
          <w:szCs w:val="36"/>
        </w:rPr>
        <w:t>빨강</w:t>
      </w:r>
      <w:r w:rsidRPr="00F0410E">
        <w:rPr>
          <w:rFonts w:hint="eastAsia"/>
          <w:sz w:val="36"/>
          <w:szCs w:val="36"/>
        </w:rPr>
        <w:t xml:space="preserve"> </w:t>
      </w:r>
      <w:r w:rsidRPr="00F0410E">
        <w:rPr>
          <w:rFonts w:hint="eastAsia"/>
          <w:sz w:val="36"/>
          <w:szCs w:val="36"/>
        </w:rPr>
        <w:t>셰이더</w:t>
      </w:r>
    </w:p>
    <w:p w:rsidR="00874D76" w:rsidP="00874D76" w:rsidRDefault="00874D76" w14:paraId="14F23711">
      <w:pPr>
        <w:pStyle w:val="a4"/>
        <w:numPr>
          <w:ilvl w:val="0"/>
          <w:numId w:val="8"/>
        </w:numPr>
        <w:rPr>
          <w:rFonts w:asciiTheme="minorEastAsia" w:hAnsiTheme="minorEastAsia"/>
          <w:sz w:val="24"/>
          <w:szCs w:val="24"/>
        </w:rPr>
      </w:pPr>
      <w:r w:rsidRPr="00874D76">
        <w:rPr>
          <w:rFonts w:hint="eastAsia" w:asciiTheme="minorEastAsia" w:hAnsiTheme="minorEastAsia"/>
          <w:sz w:val="24"/>
          <w:szCs w:val="24"/>
        </w:rPr>
        <w:t>정점의 위치 변환.</w:t>
      </w:r>
    </w:p>
    <w:p w:rsidRPr="00874D76" w:rsidR="00874D76" w:rsidP="00874D76" w:rsidRDefault="00874D76" w14:paraId="31846A1D">
      <w:pPr>
        <w:pStyle w:val="a4"/>
        <w:numPr>
          <w:ilvl w:val="0"/>
          <w:numId w:val="8"/>
        </w:num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입력된 로컬 정점에 월드~투영행렬을 적용한다.</w:t>
      </w:r>
    </w:p>
    <w:p w:rsidR="00874D76" w:rsidP="00BD6F63" w:rsidRDefault="00874D76" w14:paraId="76E8462E">
      <w:pPr>
        <w:widowControl w:val="0"/>
        <w:autoSpaceDE w:val="0"/>
        <w:autoSpaceDN w:val="0"/>
        <w:adjustRightInd w:val="0"/>
        <w:spacing w:after="0"/>
        <w:rPr>
          <w:rFonts w:hint="eastAsia" w:ascii="³ª´®°íµñÄÚµù" w:hAnsi="³ª´®°íµñÄÚµù" w:cs="Times New Roman"/>
          <w:noProof/>
          <w:color w:val="008000"/>
          <w:sz w:val="20"/>
        </w:rPr>
      </w:pPr>
    </w:p>
    <w:p w:rsidR="00BD6F63" w:rsidP="00BD6F63" w:rsidRDefault="00BD6F63" w14:paraId="03F4391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입력데이터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하나의</w:t>
      </w:r>
      <w:r w:rsidR="00B87CC1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정점</w:t>
      </w:r>
      <w:r w:rsidR="00B87CC1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정보를</w:t>
      </w:r>
      <w:r w:rsidR="00B87CC1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담는</w:t>
      </w:r>
      <w:r w:rsidR="00B87CC1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구조체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.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여기서는</w:t>
      </w:r>
      <w:r w:rsidR="00B87CC1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위치값</w:t>
      </w:r>
      <w:r w:rsidR="00B87CC1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하나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BD6F63" w:rsidP="00BD6F63" w:rsidRDefault="00BD6F63" w14:paraId="6D63A44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10001"/>
          <w:sz w:val="20"/>
        </w:rPr>
      </w:pPr>
      <w:r>
        <w:rPr>
          <w:rFonts w:ascii="³ª´®°íµñÄÚµù" w:hAnsi="³ª´®°íµñÄÚµù" w:cs="Times New Roman"/>
          <w:noProof/>
          <w:color w:val="0000FF"/>
          <w:sz w:val="20"/>
        </w:rPr>
        <w:t>struct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VS_INPUT</w:t>
      </w:r>
    </w:p>
    <w:p w:rsidR="00BD6F63" w:rsidP="00BD6F63" w:rsidRDefault="00BD6F63" w14:paraId="23C05D6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BD6F63" w:rsidP="00BD6F63" w:rsidRDefault="00BD6F63" w14:paraId="7F8E248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POSITION</w:t>
      </w:r>
      <w:r>
        <w:rPr>
          <w:rFonts w:ascii="³ª´®°íµñÄÚµù" w:hAnsi="³ª´®°íµñÄÚµù" w:cs="Times New Roman"/>
          <w:noProof/>
          <w:sz w:val="20"/>
        </w:rPr>
        <w:t>;</w:t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정점데이터에서</w:t>
      </w:r>
      <w:r w:rsidR="00B87CC1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위치</w:t>
      </w:r>
      <w:r w:rsidR="00B87CC1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정보를</w:t>
      </w:r>
      <w:r w:rsidR="00B87CC1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가져와</w:t>
      </w:r>
      <w:r w:rsidR="00B87CC1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mPosition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에</w:t>
      </w:r>
      <w:r w:rsidR="00B87CC1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대입하라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BD6F63" w:rsidP="00BD6F63" w:rsidRDefault="00BD6F63" w14:paraId="3B06322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};</w:t>
      </w:r>
    </w:p>
    <w:p w:rsidR="00BD6F63" w:rsidP="00BD6F63" w:rsidRDefault="00BD6F63" w14:paraId="75FBB29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출력데이터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픽셀의</w:t>
      </w:r>
      <w:r w:rsidR="00B87CC1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위치를</w:t>
      </w:r>
      <w:r w:rsidR="00B87CC1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찾기</w:t>
      </w:r>
      <w:r w:rsidR="00B87CC1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위해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  <w:r w:rsidR="00B87CC1">
        <w:rPr>
          <w:rFonts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위치</w:t>
      </w:r>
      <w:r w:rsidR="00B87CC1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변환</w:t>
      </w:r>
      <w:r w:rsidR="00B87CC1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결과를</w:t>
      </w:r>
      <w:r w:rsidR="00B87CC1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래스터라이저에</w:t>
      </w:r>
      <w:r w:rsidR="00B87CC1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전달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BD6F63" w:rsidP="00BD6F63" w:rsidRDefault="00BD6F63" w14:paraId="3648F618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10001"/>
          <w:sz w:val="20"/>
        </w:rPr>
      </w:pPr>
      <w:r>
        <w:rPr>
          <w:rFonts w:ascii="³ª´®°íµñÄÚµù" w:hAnsi="³ª´®°íµñÄÚµù" w:cs="Times New Roman"/>
          <w:noProof/>
          <w:color w:val="0000FF"/>
          <w:sz w:val="20"/>
        </w:rPr>
        <w:t>struct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VS_OUTPUT</w:t>
      </w:r>
    </w:p>
    <w:p w:rsidR="00BD6F63" w:rsidP="00BD6F63" w:rsidRDefault="00BD6F63" w14:paraId="09C47C7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BD6F63" w:rsidP="00BD6F63" w:rsidRDefault="00BD6F63" w14:paraId="5498C4B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POSITION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14B83A7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};</w:t>
      </w:r>
    </w:p>
    <w:p w:rsidR="00BD6F63" w:rsidP="00BD6F63" w:rsidRDefault="00BD6F63" w14:paraId="70AB52F7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22B1D5E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float4x4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gWorldMatrix</w:t>
      </w:r>
      <w:r>
        <w:rPr>
          <w:rFonts w:ascii="³ª´®°íµñÄÚµù" w:hAnsi="³ª´®°íµñÄÚµù" w:cs="Times New Roman"/>
          <w:noProof/>
          <w:sz w:val="20"/>
        </w:rPr>
        <w:t>;</w:t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월드행렬</w:t>
      </w:r>
    </w:p>
    <w:p w:rsidR="00BD6F63" w:rsidP="00BD6F63" w:rsidRDefault="00BD6F63" w14:paraId="63920107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float4x4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gViewMatrix</w:t>
      </w:r>
      <w:r>
        <w:rPr>
          <w:rFonts w:ascii="³ª´®°íµñÄÚµù" w:hAnsi="³ª´®°íµñÄÚµù" w:cs="Times New Roman"/>
          <w:noProof/>
          <w:sz w:val="20"/>
        </w:rPr>
        <w:t>;</w:t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뷰행렬</w:t>
      </w:r>
    </w:p>
    <w:p w:rsidR="00BD6F63" w:rsidP="00BD6F63" w:rsidRDefault="00BD6F63" w14:paraId="701F4DA1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float4x4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gProjMatrix</w:t>
      </w:r>
      <w:r>
        <w:rPr>
          <w:rFonts w:ascii="³ª´®°íµñÄÚµù" w:hAnsi="³ª´®°íµñÄÚµù" w:cs="Times New Roman"/>
          <w:noProof/>
          <w:sz w:val="20"/>
        </w:rPr>
        <w:t>;</w:t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투영행렬</w:t>
      </w:r>
    </w:p>
    <w:p w:rsidR="00BD6F63" w:rsidP="00BD6F63" w:rsidRDefault="00BD6F63" w14:paraId="333F4CD8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</w:p>
    <w:p w:rsidR="00BD6F63" w:rsidP="00BD6F63" w:rsidRDefault="00BD6F63" w14:paraId="7F0421C7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VS_OUTPUT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vs_main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VS_INPUT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)</w:t>
      </w:r>
    </w:p>
    <w:p w:rsidR="00BD6F63" w:rsidP="00BD6F63" w:rsidRDefault="00BD6F63" w14:paraId="7DEA8994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BD6F63" w:rsidP="00BD6F63" w:rsidRDefault="00BD6F63" w14:paraId="11DA787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VS_OUTPUT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95182E" w:rsidP="00BD6F63" w:rsidRDefault="0095182E" w14:paraId="593AC2C4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4C1479CB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mul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gWorldMatrix</w:t>
      </w:r>
      <w:r>
        <w:rPr>
          <w:rFonts w:ascii="³ª´®°íµñÄÚµù" w:hAnsi="³ª´®°íµñÄÚµù" w:cs="Times New Roman"/>
          <w:noProof/>
          <w:sz w:val="20"/>
        </w:rPr>
        <w:t>);</w:t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로컬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*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월드</w:t>
      </w:r>
    </w:p>
    <w:p w:rsidR="00BD6F63" w:rsidP="00BD6F63" w:rsidRDefault="00BD6F63" w14:paraId="1C95CC1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mul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gViewMatrix</w:t>
      </w:r>
      <w:r>
        <w:rPr>
          <w:rFonts w:ascii="³ª´®°íµñÄÚµù" w:hAnsi="³ª´®°íµñÄÚµù" w:cs="Times New Roman"/>
          <w:noProof/>
          <w:sz w:val="20"/>
        </w:rPr>
        <w:t>);</w:t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로컬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*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월드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*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뷰</w:t>
      </w:r>
    </w:p>
    <w:p w:rsidR="00BD6F63" w:rsidP="00BD6F63" w:rsidRDefault="00BD6F63" w14:paraId="247CAD34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mul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gProjMatrix</w:t>
      </w:r>
      <w:r>
        <w:rPr>
          <w:rFonts w:ascii="³ª´®°íµñÄÚµù" w:hAnsi="³ª´®°íµñÄÚµù" w:cs="Times New Roman"/>
          <w:noProof/>
          <w:sz w:val="20"/>
        </w:rPr>
        <w:t>);</w:t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로컬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*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월드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*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뷰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*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투영</w:t>
      </w:r>
    </w:p>
    <w:p w:rsidR="00BD6F63" w:rsidP="00BD6F63" w:rsidRDefault="00BD6F63" w14:paraId="738D2E7D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</w:p>
    <w:p w:rsidR="00BD6F63" w:rsidP="00BD6F63" w:rsidRDefault="00BD6F63" w14:paraId="29AEC6AE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00FF"/>
          <w:sz w:val="20"/>
        </w:rPr>
        <w:t>return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;</w:t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픽셀셰이더에</w:t>
      </w:r>
      <w:r w:rsidR="00B87CC1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전달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.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정확히는</w:t>
      </w:r>
      <w:r w:rsidR="00B87CC1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래스터라이저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BD6F63" w:rsidP="00BD6F63" w:rsidRDefault="00BD6F63" w14:paraId="3F74C6D3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}</w:t>
      </w:r>
    </w:p>
    <w:p w:rsidRPr="0002643E" w:rsidR="00BD6F63" w:rsidP="00BD6F63" w:rsidRDefault="00BD6F63" w14:paraId="169E5331">
      <w:pPr>
        <w:pStyle w:val="a4"/>
        <w:ind w:left="860"/>
        <w:rPr>
          <w:b/>
          <w:sz w:val="24"/>
          <w:szCs w:val="24"/>
        </w:rPr>
      </w:pPr>
    </w:p>
    <w:p w:rsidR="00594673" w:rsidP="00B87CC1" w:rsidRDefault="003B065A" w14:paraId="16B6FFCA">
      <w:pPr>
        <w:rPr>
          <w:sz w:val="36"/>
          <w:szCs w:val="36"/>
        </w:rPr>
      </w:pPr>
      <w:r w:rsidRPr="00B87CC1">
        <w:rPr>
          <w:rFonts w:hint="eastAsia"/>
          <w:sz w:val="36"/>
          <w:szCs w:val="36"/>
        </w:rPr>
        <w:t>텍스처</w:t>
      </w:r>
      <w:r w:rsidRPr="00B87CC1">
        <w:rPr>
          <w:rFonts w:hint="eastAsia"/>
          <w:sz w:val="36"/>
          <w:szCs w:val="36"/>
        </w:rPr>
        <w:t xml:space="preserve"> </w:t>
      </w:r>
      <w:r w:rsidRPr="00B87CC1">
        <w:rPr>
          <w:rFonts w:hint="eastAsia"/>
          <w:sz w:val="36"/>
          <w:szCs w:val="36"/>
        </w:rPr>
        <w:t>매핑</w:t>
      </w:r>
    </w:p>
    <w:p w:rsidRPr="00F0410E" w:rsidR="00B87CC1" w:rsidP="00B87CC1" w:rsidRDefault="00B87CC1" w14:paraId="244B94BE">
      <w:pPr>
        <w:pStyle w:val="a4"/>
        <w:numPr>
          <w:ilvl w:val="0"/>
          <w:numId w:val="8"/>
        </w:numPr>
        <w:rPr>
          <w:rFonts w:asciiTheme="minorEastAsia" w:hAnsiTheme="minorEastAsia"/>
          <w:sz w:val="24"/>
          <w:szCs w:val="24"/>
        </w:rPr>
      </w:pPr>
      <w:r w:rsidRPr="00F0410E">
        <w:rPr>
          <w:rFonts w:hint="eastAsia" w:asciiTheme="minorEastAsia" w:hAnsiTheme="minorEastAsia"/>
          <w:sz w:val="24"/>
          <w:szCs w:val="24"/>
        </w:rPr>
        <w:t xml:space="preserve">정점의 </w:t>
      </w:r>
      <w:r w:rsidRPr="00F0410E">
        <w:rPr>
          <w:rFonts w:asciiTheme="minorEastAsia" w:hAnsiTheme="minorEastAsia"/>
          <w:sz w:val="24"/>
          <w:szCs w:val="24"/>
        </w:rPr>
        <w:t xml:space="preserve">UV </w:t>
      </w:r>
      <w:r w:rsidRPr="00F0410E">
        <w:rPr>
          <w:rFonts w:hint="eastAsia" w:asciiTheme="minorEastAsia" w:hAnsiTheme="minorEastAsia"/>
          <w:sz w:val="24"/>
          <w:szCs w:val="24"/>
        </w:rPr>
        <w:t>좌표를 픽셀셰이더에 전달.</w:t>
      </w:r>
    </w:p>
    <w:p w:rsidR="00B87CC1" w:rsidP="00B87CC1" w:rsidRDefault="00B87CC1" w14:paraId="0BED41F7">
      <w:pPr>
        <w:pStyle w:val="a4"/>
        <w:numPr>
          <w:ilvl w:val="0"/>
          <w:numId w:val="8"/>
        </w:numPr>
        <w:rPr>
          <w:rFonts w:asciiTheme="minorEastAsia" w:hAnsiTheme="minorEastAsia"/>
          <w:sz w:val="24"/>
          <w:szCs w:val="24"/>
        </w:rPr>
      </w:pPr>
      <w:r w:rsidRPr="00F0410E">
        <w:rPr>
          <w:rFonts w:hint="eastAsia" w:asciiTheme="minorEastAsia" w:hAnsiTheme="minorEastAsia"/>
          <w:sz w:val="24"/>
          <w:szCs w:val="24"/>
        </w:rPr>
        <w:t>픽셀에 대응하는 텍스처의 텍셀을 구한다.</w:t>
      </w:r>
    </w:p>
    <w:p w:rsidRPr="00F0410E" w:rsidR="00F0410E" w:rsidP="00F0410E" w:rsidRDefault="00F0410E" w14:paraId="5BAF8289">
      <w:pPr>
        <w:rPr>
          <w:rFonts w:hint="eastAsia" w:asciiTheme="minorEastAsia" w:hAnsiTheme="minorEastAsia"/>
          <w:sz w:val="24"/>
          <w:szCs w:val="24"/>
        </w:rPr>
      </w:pPr>
    </w:p>
    <w:p w:rsidR="00BD6F63" w:rsidP="00BD6F63" w:rsidRDefault="00BD6F63" w14:paraId="2452F14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10001"/>
          <w:sz w:val="20"/>
        </w:rPr>
      </w:pPr>
      <w:r>
        <w:rPr>
          <w:rFonts w:ascii="³ª´®°íµñÄÚµù" w:hAnsi="³ª´®°íµñÄÚµù" w:cs="Times New Roman"/>
          <w:noProof/>
          <w:color w:val="0000FF"/>
          <w:sz w:val="20"/>
        </w:rPr>
        <w:t>struct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VS_INPUT</w:t>
      </w:r>
    </w:p>
    <w:p w:rsidR="00BD6F63" w:rsidP="00BD6F63" w:rsidRDefault="00BD6F63" w14:paraId="4C2A147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BD6F63" w:rsidP="00BD6F63" w:rsidRDefault="00BD6F63" w14:paraId="499BF05D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POSITION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0088916B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float2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mTexCoord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TEXCOORD0</w:t>
      </w:r>
      <w:r>
        <w:rPr>
          <w:rFonts w:ascii="³ª´®°íµñÄÚµù" w:hAnsi="³ª´®°íµñÄÚµù" w:cs="Times New Roman"/>
          <w:noProof/>
          <w:sz w:val="20"/>
        </w:rPr>
        <w:t>;</w:t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uv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좌표값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BD6F63" w:rsidP="00BD6F63" w:rsidRDefault="00BD6F63" w14:paraId="6E212FB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};</w:t>
      </w:r>
    </w:p>
    <w:p w:rsidR="00BD6F63" w:rsidP="00BD6F63" w:rsidRDefault="00BD6F63" w14:paraId="6EBF04B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32357AB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10001"/>
          <w:sz w:val="20"/>
        </w:rPr>
      </w:pPr>
      <w:r>
        <w:rPr>
          <w:rFonts w:ascii="³ª´®°íµñÄÚµù" w:hAnsi="³ª´®°íµñÄÚµù" w:cs="Times New Roman"/>
          <w:noProof/>
          <w:color w:val="0000FF"/>
          <w:sz w:val="20"/>
        </w:rPr>
        <w:t>struct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VS_OUTPUT</w:t>
      </w:r>
    </w:p>
    <w:p w:rsidR="00BD6F63" w:rsidP="00BD6F63" w:rsidRDefault="00BD6F63" w14:paraId="0D55B8D1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BD6F63" w:rsidP="00BD6F63" w:rsidRDefault="00BD6F63" w14:paraId="4BF4F00D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POSITION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32549777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float2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mTexCoord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TEXCOORD0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37BE3DC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};</w:t>
      </w:r>
    </w:p>
    <w:p w:rsidR="00BD6F63" w:rsidP="00BD6F63" w:rsidRDefault="00BD6F63" w14:paraId="507668DB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5C48A73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float4x4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gWorldMatrix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566033A3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float4x4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gViewMatrix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18ADD99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float4x4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gProjMatrix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1C46515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2F25FC7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정점위치와</w:t>
      </w:r>
      <w:r w:rsidR="00F0410E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uv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좌표매핑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BD6F63" w:rsidP="00BD6F63" w:rsidRDefault="00BD6F63" w14:paraId="1F26942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VS_OUTPUT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vs_main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VS_INPUT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)</w:t>
      </w:r>
    </w:p>
    <w:p w:rsidR="00BD6F63" w:rsidP="00BD6F63" w:rsidRDefault="00BD6F63" w14:paraId="69020AF9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BD6F63" w:rsidP="00BD6F63" w:rsidRDefault="00BD6F63" w14:paraId="532F1AE3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VS_OUTPUT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10712F1E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1E497B88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mul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gWorldMatrix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BD6F63" w:rsidP="00BD6F63" w:rsidRDefault="00BD6F63" w14:paraId="3BB7744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mul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gViewMatrix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BD6F63" w:rsidP="00BD6F63" w:rsidRDefault="00BD6F63" w14:paraId="656FF051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mul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gProjMatrix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BD6F63" w:rsidP="00BD6F63" w:rsidRDefault="00BD6F63" w14:paraId="5A527A1E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5F778BE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mTexCoord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mTexCoord</w:t>
      </w:r>
      <w:r>
        <w:rPr>
          <w:rFonts w:ascii="³ª´®°íµñÄÚµù" w:hAnsi="³ª´®°íµñÄÚµù" w:cs="Times New Roman"/>
          <w:noProof/>
          <w:sz w:val="20"/>
        </w:rPr>
        <w:t>;</w:t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정점에</w:t>
      </w:r>
      <w:r w:rsidR="00F0410E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입력된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uv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좌표매핑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BD6F63" w:rsidP="00BD6F63" w:rsidRDefault="00BD6F63" w14:paraId="79D675C7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</w:p>
    <w:p w:rsidR="00BD6F63" w:rsidP="00BD6F63" w:rsidRDefault="00BD6F63" w14:paraId="7A1196B7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00FF"/>
          <w:sz w:val="20"/>
        </w:rPr>
        <w:t>return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40195DB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}</w:t>
      </w:r>
    </w:p>
    <w:p w:rsidR="00BD6F63" w:rsidP="00BD6F63" w:rsidRDefault="00BD6F63" w14:paraId="2467DEFE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5F44B2C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sampler2D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DiffuseSampler</w:t>
      </w:r>
      <w:r>
        <w:rPr>
          <w:rFonts w:ascii="³ª´®°íµñÄÚµù" w:hAnsi="³ª´®°íµñÄÚµù" w:cs="Times New Roman"/>
          <w:noProof/>
          <w:sz w:val="20"/>
        </w:rPr>
        <w:t>;</w:t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2D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텍스처</w:t>
      </w:r>
      <w:r w:rsidR="00F0410E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개체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.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보통</w:t>
      </w:r>
      <w:r w:rsidR="00F0410E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텍스처샘플러</w:t>
      </w:r>
      <w:r w:rsidR="00F0410E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라고</w:t>
      </w:r>
      <w:r w:rsidR="00F0410E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함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. sampler1D, sampler3D, samplerCUBE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등이있음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BD6F63" w:rsidP="00BD6F63" w:rsidRDefault="00BD6F63" w14:paraId="11FD615A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10001"/>
          <w:sz w:val="20"/>
        </w:rPr>
      </w:pPr>
      <w:r>
        <w:rPr>
          <w:rFonts w:ascii="³ª´®°íµñÄÚµù" w:hAnsi="³ª´®°íµñÄÚµù" w:cs="Times New Roman"/>
          <w:noProof/>
          <w:color w:val="0000FF"/>
          <w:sz w:val="20"/>
        </w:rPr>
        <w:t>struct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PS_INPUT</w:t>
      </w:r>
    </w:p>
    <w:p w:rsidR="00BD6F63" w:rsidP="00BD6F63" w:rsidRDefault="00BD6F63" w14:paraId="7DD73A84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BD6F63" w:rsidP="00BD6F63" w:rsidRDefault="00BD6F63" w14:paraId="78E9422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float2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mTexCoord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TEXCOORD0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7065493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};</w:t>
      </w:r>
    </w:p>
    <w:p w:rsidR="00BD6F63" w:rsidP="00BD6F63" w:rsidRDefault="00BD6F63" w14:paraId="24813E81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5915E591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10001"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ps_main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PS_INPUT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 xml:space="preserve">)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COLOR</w:t>
      </w:r>
    </w:p>
    <w:p w:rsidR="00BD6F63" w:rsidP="00BD6F63" w:rsidRDefault="00BD6F63" w14:paraId="63096F9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BD6F63" w:rsidP="00BD6F63" w:rsidRDefault="00BD6F63" w14:paraId="01FE1DE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00FF"/>
          <w:sz w:val="20"/>
        </w:rPr>
        <w:t>float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albedo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tex2D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DiffuseSampler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mTexCoord</w:t>
      </w:r>
      <w:r>
        <w:rPr>
          <w:rFonts w:ascii="³ª´®°íµñÄÚµù" w:hAnsi="³ª´®°íµñÄÚµù" w:cs="Times New Roman"/>
          <w:noProof/>
          <w:sz w:val="20"/>
        </w:rPr>
        <w:t>);</w:t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텍셀을</w:t>
      </w:r>
      <w:r w:rsidR="00F0410E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구함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BD6F63" w:rsidP="00BD6F63" w:rsidRDefault="00BD6F63" w14:paraId="44804818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</w:p>
    <w:p w:rsidR="00BD6F63" w:rsidP="00BD6F63" w:rsidRDefault="00BD6F63" w14:paraId="4CCEA711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00FF"/>
          <w:sz w:val="20"/>
        </w:rPr>
        <w:t>return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albedo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rgba</w:t>
      </w:r>
      <w:r>
        <w:rPr>
          <w:rFonts w:ascii="³ª´®°íµñÄÚµù" w:hAnsi="³ª´®°íµñÄÚµù" w:cs="Times New Roman"/>
          <w:noProof/>
          <w:sz w:val="20"/>
        </w:rPr>
        <w:t>;</w:t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텍셀</w:t>
      </w:r>
      <w:r w:rsidR="00F0410E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반환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BD6F63" w:rsidP="00BD6F63" w:rsidRDefault="00BD6F63" w14:paraId="7094D0C3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</w:p>
    <w:p w:rsidR="00BD6F63" w:rsidP="00BD6F63" w:rsidRDefault="00BD6F63" w14:paraId="45E58868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벡터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swizzle.</w:t>
      </w:r>
    </w:p>
    <w:p w:rsidR="00BD6F63" w:rsidP="00BD6F63" w:rsidRDefault="00BD6F63" w14:paraId="26E62B4D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albedo.bgra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또는</w:t>
      </w:r>
      <w:r w:rsidR="00F0410E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albedo.rrra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와</w:t>
      </w:r>
      <w:r w:rsidR="00F0410E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같이</w:t>
      </w:r>
      <w:r w:rsidR="00F0410E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순서를</w:t>
      </w:r>
      <w:r w:rsidR="00F0410E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바꿔가며</w:t>
      </w:r>
      <w:r w:rsidR="00F0410E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벡터의</w:t>
      </w:r>
      <w:r w:rsidR="00F0410E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성분에</w:t>
      </w:r>
      <w:r w:rsidR="00F0410E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접근할</w:t>
      </w:r>
      <w:r w:rsidR="00F0410E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수</w:t>
      </w:r>
      <w:r w:rsidR="00F0410E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있다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BD6F63" w:rsidP="00BD6F63" w:rsidRDefault="00BD6F63" w14:paraId="14563C09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}</w:t>
      </w:r>
    </w:p>
    <w:p w:rsidRPr="00BD6F63" w:rsidR="00A745FE" w:rsidP="003B065A" w:rsidRDefault="00A745FE" w14:paraId="4C1F6334">
      <w:pPr>
        <w:ind w:left="440" w:leftChars="200"/>
        <w:rPr>
          <w:rFonts w:cs="Times New Roman"/>
          <w:noProof/>
          <w:szCs w:val="22"/>
        </w:rPr>
      </w:pPr>
    </w:p>
    <w:p w:rsidR="00A745FE" w:rsidP="00F0410E" w:rsidRDefault="00F0410E" w14:paraId="48340601">
      <w:pPr>
        <w:rPr>
          <w:rFonts w:cs="Times New Roman" w:asciiTheme="majorEastAsia" w:hAnsiTheme="majorEastAsia" w:eastAsiaTheme="majorEastAsia"/>
          <w:noProof/>
          <w:sz w:val="36"/>
          <w:szCs w:val="36"/>
        </w:rPr>
      </w:pPr>
      <w:r w:rsidRPr="00F0410E">
        <w:rPr>
          <w:rFonts w:hint="eastAsia" w:cs="Times New Roman" w:asciiTheme="majorEastAsia" w:hAnsiTheme="majorEastAsia" w:eastAsiaTheme="majorEastAsia"/>
          <w:noProof/>
          <w:sz w:val="36"/>
          <w:szCs w:val="36"/>
        </w:rPr>
        <w:t>난반사광(Diffuse Light)</w:t>
      </w:r>
    </w:p>
    <w:p w:rsidRPr="00F0410E" w:rsidR="00F0410E" w:rsidP="00F0410E" w:rsidRDefault="00F0410E" w14:paraId="1D2CFADA">
      <w:pPr>
        <w:pStyle w:val="a4"/>
        <w:numPr>
          <w:ilvl w:val="0"/>
          <w:numId w:val="8"/>
        </w:numPr>
        <w:rPr>
          <w:rFonts w:cs="Times New Roman" w:asciiTheme="minorEastAsia" w:hAnsiTheme="minorEastAsia"/>
          <w:noProof/>
          <w:sz w:val="24"/>
          <w:szCs w:val="24"/>
        </w:rPr>
      </w:pPr>
      <w:r w:rsidRPr="00F0410E">
        <w:rPr>
          <w:rFonts w:hint="eastAsia" w:cs="Times New Roman" w:asciiTheme="minorEastAsia" w:hAnsiTheme="minorEastAsia"/>
          <w:noProof/>
          <w:sz w:val="24"/>
          <w:szCs w:val="24"/>
        </w:rPr>
        <w:t>광원의 위치에 따른 정점별 밝기 정도를 표현.</w:t>
      </w:r>
    </w:p>
    <w:p w:rsidR="00F0410E" w:rsidP="00F0410E" w:rsidRDefault="00F0410E" w14:paraId="1100ED12">
      <w:pPr>
        <w:pStyle w:val="a4"/>
        <w:numPr>
          <w:ilvl w:val="0"/>
          <w:numId w:val="8"/>
        </w:numPr>
        <w:rPr>
          <w:rFonts w:cs="Times New Roman" w:asciiTheme="minorEastAsia" w:hAnsiTheme="minorEastAsia"/>
          <w:noProof/>
          <w:sz w:val="24"/>
          <w:szCs w:val="24"/>
        </w:rPr>
      </w:pPr>
      <w:r w:rsidRPr="00F0410E">
        <w:rPr>
          <w:rFonts w:hint="eastAsia" w:cs="Times New Roman" w:asciiTheme="minorEastAsia" w:hAnsiTheme="minorEastAsia"/>
          <w:noProof/>
          <w:sz w:val="24"/>
          <w:szCs w:val="24"/>
        </w:rPr>
        <w:t xml:space="preserve">밝기 </w:t>
      </w:r>
      <w:r w:rsidRPr="00F0410E">
        <w:rPr>
          <w:rFonts w:cs="Times New Roman" w:asciiTheme="minorEastAsia" w:hAnsiTheme="minorEastAsia"/>
          <w:noProof/>
          <w:sz w:val="24"/>
          <w:szCs w:val="24"/>
        </w:rPr>
        <w:t xml:space="preserve">= </w:t>
      </w:r>
      <w:r w:rsidRPr="00F0410E">
        <w:rPr>
          <w:rFonts w:hint="eastAsia" w:cs="Times New Roman" w:asciiTheme="minorEastAsia" w:hAnsiTheme="minorEastAsia"/>
          <w:noProof/>
          <w:sz w:val="24"/>
          <w:szCs w:val="24"/>
        </w:rPr>
        <w:t>절대값(</w:t>
      </w:r>
      <w:r w:rsidRPr="00F0410E">
        <w:rPr>
          <w:rFonts w:cs="Times New Roman" w:asciiTheme="minorEastAsia" w:hAnsiTheme="minorEastAsia"/>
          <w:noProof/>
          <w:sz w:val="24"/>
          <w:szCs w:val="24"/>
        </w:rPr>
        <w:t>dot(</w:t>
      </w:r>
      <w:r w:rsidRPr="00F0410E">
        <w:rPr>
          <w:rFonts w:hint="eastAsia" w:cs="Times New Roman" w:asciiTheme="minorEastAsia" w:hAnsiTheme="minorEastAsia"/>
          <w:noProof/>
          <w:sz w:val="24"/>
          <w:szCs w:val="24"/>
        </w:rPr>
        <w:t>광원벡터,</w:t>
      </w:r>
      <w:r w:rsidRPr="00F0410E">
        <w:rPr>
          <w:rFonts w:cs="Times New Roman" w:asciiTheme="minorEastAsia" w:hAnsiTheme="minorEastAsia"/>
          <w:noProof/>
          <w:sz w:val="24"/>
          <w:szCs w:val="24"/>
        </w:rPr>
        <w:t xml:space="preserve"> </w:t>
      </w:r>
      <w:r w:rsidRPr="00F0410E">
        <w:rPr>
          <w:rFonts w:hint="eastAsia" w:cs="Times New Roman" w:asciiTheme="minorEastAsia" w:hAnsiTheme="minorEastAsia"/>
          <w:noProof/>
          <w:sz w:val="24"/>
          <w:szCs w:val="24"/>
        </w:rPr>
        <w:t>정점노말)</w:t>
      </w:r>
      <w:r w:rsidRPr="00F0410E">
        <w:rPr>
          <w:rFonts w:cs="Times New Roman" w:asciiTheme="minorEastAsia" w:hAnsiTheme="minorEastAsia"/>
          <w:noProof/>
          <w:sz w:val="24"/>
          <w:szCs w:val="24"/>
        </w:rPr>
        <w:t>)</w:t>
      </w:r>
    </w:p>
    <w:p w:rsidRPr="00F0410E" w:rsidR="00F0410E" w:rsidP="00F0410E" w:rsidRDefault="00F0410E" w14:paraId="232E7577">
      <w:pPr>
        <w:pStyle w:val="a4"/>
        <w:ind w:left="760"/>
        <w:rPr>
          <w:rFonts w:hint="eastAsia" w:cs="Times New Roman" w:asciiTheme="minorEastAsia" w:hAnsiTheme="minorEastAsia"/>
          <w:noProof/>
          <w:sz w:val="24"/>
          <w:szCs w:val="24"/>
        </w:rPr>
      </w:pPr>
    </w:p>
    <w:p w:rsidR="00BD6F63" w:rsidP="00BD6F63" w:rsidRDefault="00BD6F63" w14:paraId="677856BE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10001"/>
          <w:sz w:val="20"/>
        </w:rPr>
      </w:pPr>
      <w:r>
        <w:rPr>
          <w:rFonts w:ascii="³ª´®°íµñÄÚµù" w:hAnsi="³ª´®°íµñÄÚµù" w:cs="Times New Roman"/>
          <w:noProof/>
          <w:color w:val="0000FF"/>
          <w:sz w:val="20"/>
        </w:rPr>
        <w:t>struct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VS_INPUT</w:t>
      </w:r>
    </w:p>
    <w:p w:rsidR="00BD6F63" w:rsidP="00BD6F63" w:rsidRDefault="00BD6F63" w14:paraId="77906BA7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BD6F63" w:rsidP="00BD6F63" w:rsidRDefault="00BD6F63" w14:paraId="3B4989C4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POSITION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38BE2713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mNormal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4B3E536B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};</w:t>
      </w:r>
    </w:p>
    <w:p w:rsidR="00BD6F63" w:rsidP="00BD6F63" w:rsidRDefault="00BD6F63" w14:paraId="060975C4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1072A02A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10001"/>
          <w:sz w:val="20"/>
        </w:rPr>
      </w:pPr>
      <w:r>
        <w:rPr>
          <w:rFonts w:ascii="³ª´®°íµñÄÚµù" w:hAnsi="³ª´®°íµñÄÚµù" w:cs="Times New Roman"/>
          <w:noProof/>
          <w:color w:val="0000FF"/>
          <w:sz w:val="20"/>
        </w:rPr>
        <w:t>struct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VS_OUTPUT</w:t>
      </w:r>
    </w:p>
    <w:p w:rsidR="00BD6F63" w:rsidP="00BD6F63" w:rsidRDefault="00BD6F63" w14:paraId="642C000B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BD6F63" w:rsidP="00BD6F63" w:rsidRDefault="00BD6F63" w14:paraId="2636174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POSITION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0EA9A3D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mDiffuse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TEXCOORD1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74E88EF7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};</w:t>
      </w:r>
    </w:p>
    <w:p w:rsidR="00BD6F63" w:rsidP="00BD6F63" w:rsidRDefault="00BD6F63" w14:paraId="3823E3FE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4D3C5B14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float4x4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gWorldMatrix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278D110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float4x4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gViewMatrix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530FE4B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float4x4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gProjMatrix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25C0DC68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529F2E5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gWorldLightPosition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635F650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65FAEA7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VS_OUTPUT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vs_main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VS_INPUT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)</w:t>
      </w:r>
    </w:p>
    <w:p w:rsidR="00BD6F63" w:rsidP="00BD6F63" w:rsidRDefault="00BD6F63" w14:paraId="742C9B1A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BD6F63" w:rsidP="00BD6F63" w:rsidRDefault="00BD6F63" w14:paraId="43306BCA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VS_OUTPUT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4C1C8CD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1D28763D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mul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gWorldMatrix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BD6F63" w:rsidP="00BD6F63" w:rsidRDefault="00BD6F63" w14:paraId="2481C2E1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066073D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lightDir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xyz</w:t>
      </w:r>
      <w:r>
        <w:rPr>
          <w:rFonts w:ascii="³ª´®°íµñÄÚµù" w:hAnsi="³ª´®°íµñÄÚµù" w:cs="Times New Roman"/>
          <w:noProof/>
          <w:sz w:val="20"/>
        </w:rPr>
        <w:t xml:space="preserve"> -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gWorldLightPosition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xyz</w:t>
      </w:r>
      <w:r>
        <w:rPr>
          <w:rFonts w:ascii="³ª´®°íµñÄÚµù" w:hAnsi="³ª´®°íµñÄÚµù" w:cs="Times New Roman"/>
          <w:noProof/>
          <w:sz w:val="20"/>
        </w:rPr>
        <w:t>;</w:t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벡터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(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광원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-&gt;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정점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)</w:t>
      </w:r>
    </w:p>
    <w:p w:rsidR="00BD6F63" w:rsidP="00BD6F63" w:rsidRDefault="00BD6F63" w14:paraId="1FDC5E5A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lightDir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normalize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lightDir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BD6F63" w:rsidP="00BD6F63" w:rsidRDefault="00BD6F63" w14:paraId="5863F31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14D148F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mul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gViewMatrix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BD6F63" w:rsidP="00BD6F63" w:rsidRDefault="00BD6F63" w14:paraId="5119B448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mul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gProjMatrix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BD6F63" w:rsidP="00BD6F63" w:rsidRDefault="00BD6F63" w14:paraId="0E3316EA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174385D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worldNormal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mul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mNormal</w:t>
      </w:r>
      <w:r>
        <w:rPr>
          <w:rFonts w:ascii="³ª´®°íµñÄÚµù" w:hAnsi="³ª´®°íµñÄÚµù" w:cs="Times New Roman"/>
          <w:noProof/>
          <w:sz w:val="20"/>
        </w:rPr>
        <w:t>, 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float3x3</w:t>
      </w:r>
      <w:r>
        <w:rPr>
          <w:rFonts w:ascii="³ª´®°íµñÄÚµù" w:hAnsi="³ª´®°íµñÄÚµù" w:cs="Times New Roman"/>
          <w:noProof/>
          <w:sz w:val="20"/>
        </w:rPr>
        <w:t>)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gWorldMatrix</w:t>
      </w:r>
      <w:r>
        <w:rPr>
          <w:rFonts w:ascii="³ª´®°íµñÄÚµù" w:hAnsi="³ª´®°íµñÄÚµù" w:cs="Times New Roman"/>
          <w:noProof/>
          <w:sz w:val="20"/>
        </w:rPr>
        <w:t>);</w:t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정점노말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.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월드변환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(lightDir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이</w:t>
      </w:r>
      <w:r w:rsidR="00F0410E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월드</w:t>
      </w:r>
      <w:r w:rsidR="00F0410E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기준이기</w:t>
      </w:r>
      <w:r w:rsidR="00F0410E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때문에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).</w:t>
      </w:r>
    </w:p>
    <w:p w:rsidR="00BD6F63" w:rsidP="00BD6F63" w:rsidRDefault="00BD6F63" w14:paraId="5CA97AED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worldNormal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normalize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worldNormal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BD6F63" w:rsidP="00BD6F63" w:rsidRDefault="00BD6F63" w14:paraId="6910A9A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1CEAE84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mDiffuse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dot</w:t>
      </w:r>
      <w:r>
        <w:rPr>
          <w:rFonts w:ascii="³ª´®°íµñÄÚµù" w:hAnsi="³ª´®°íµñÄÚµù" w:cs="Times New Roman"/>
          <w:noProof/>
          <w:sz w:val="20"/>
        </w:rPr>
        <w:t>(-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lightDir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worldNormal</w:t>
      </w:r>
      <w:r>
        <w:rPr>
          <w:rFonts w:ascii="³ª´®°íµñÄÚµù" w:hAnsi="³ª´®°íµñÄÚµù" w:cs="Times New Roman"/>
          <w:noProof/>
          <w:sz w:val="20"/>
        </w:rPr>
        <w:t>);</w:t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내적은</w:t>
      </w:r>
      <w:r w:rsidR="00F0410E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cos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값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(-1 ~ 1).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이</w:t>
      </w:r>
      <w:r w:rsidR="00F0410E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값이</w:t>
      </w:r>
      <w:r w:rsidR="00F0410E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밝기의</w:t>
      </w:r>
      <w:r w:rsidR="00F0410E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정도를</w:t>
      </w:r>
      <w:r w:rsidR="00F0410E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나타낸다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BD6F63" w:rsidP="00BD6F63" w:rsidRDefault="00BD6F63" w14:paraId="3CEF883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</w:p>
    <w:p w:rsidR="00BD6F63" w:rsidP="00BD6F63" w:rsidRDefault="00BD6F63" w14:paraId="67B4471E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00FF"/>
          <w:sz w:val="20"/>
        </w:rPr>
        <w:t>return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56B3D79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}</w:t>
      </w:r>
    </w:p>
    <w:p w:rsidR="00BD6F63" w:rsidP="00BD6F63" w:rsidRDefault="00BD6F63" w14:paraId="45191371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2DAAEEC1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10001"/>
          <w:sz w:val="20"/>
        </w:rPr>
      </w:pPr>
      <w:r>
        <w:rPr>
          <w:rFonts w:ascii="³ª´®°íµñÄÚµù" w:hAnsi="³ª´®°íµñÄÚµù" w:cs="Times New Roman"/>
          <w:noProof/>
          <w:color w:val="0000FF"/>
          <w:sz w:val="20"/>
        </w:rPr>
        <w:t>struct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PS_INPUT</w:t>
      </w:r>
    </w:p>
    <w:p w:rsidR="00BD6F63" w:rsidP="00BD6F63" w:rsidRDefault="00BD6F63" w14:paraId="6A5BD36E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BD6F63" w:rsidP="00BD6F63" w:rsidRDefault="00BD6F63" w14:paraId="140E9E57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mDiffuse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TEXCOORD1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74E9E58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};</w:t>
      </w:r>
    </w:p>
    <w:p w:rsidR="00BD6F63" w:rsidP="00BD6F63" w:rsidRDefault="00BD6F63" w14:paraId="3CD3585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73547A08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10001"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ps_main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PS_INPUT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 xml:space="preserve">)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COLOR</w:t>
      </w:r>
    </w:p>
    <w:p w:rsidR="00BD6F63" w:rsidP="00BD6F63" w:rsidRDefault="00BD6F63" w14:paraId="4F97B92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BD6F63" w:rsidP="00BD6F63" w:rsidRDefault="00BD6F63" w14:paraId="14AAC313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diffuse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saturate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mDiffuse</w:t>
      </w:r>
      <w:r>
        <w:rPr>
          <w:rFonts w:ascii="³ª´®°íµñÄÚµù" w:hAnsi="³ª´®°íµñÄÚµù" w:cs="Times New Roman"/>
          <w:noProof/>
          <w:sz w:val="20"/>
        </w:rPr>
        <w:t>);</w:t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절대값으로</w:t>
      </w:r>
      <w:r w:rsidR="00F0410E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변환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.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음수값은</w:t>
      </w:r>
      <w:r w:rsidR="00F0410E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0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으로</w:t>
      </w:r>
      <w:r w:rsidR="00F0410E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처리한다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(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검은색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).</w:t>
      </w:r>
    </w:p>
    <w:p w:rsidR="00BD6F63" w:rsidP="00BD6F63" w:rsidRDefault="00BD6F63" w14:paraId="235875A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</w:p>
    <w:p w:rsidR="00BD6F63" w:rsidP="00BD6F63" w:rsidRDefault="00BD6F63" w14:paraId="1E587759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00FF"/>
          <w:sz w:val="20"/>
        </w:rPr>
        <w:t>return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diffuse</w:t>
      </w:r>
      <w:r>
        <w:rPr>
          <w:rFonts w:ascii="³ª´®°íµñÄÚµù" w:hAnsi="³ª´®°íµñÄÚµù" w:cs="Times New Roman"/>
          <w:noProof/>
          <w:sz w:val="20"/>
        </w:rPr>
        <w:t>, 1);</w:t>
      </w:r>
    </w:p>
    <w:p w:rsidR="00BD6F63" w:rsidP="00BD6F63" w:rsidRDefault="00BD6F63" w14:paraId="53D6469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}</w:t>
      </w:r>
    </w:p>
    <w:p w:rsidR="00A745FE" w:rsidP="003B065A" w:rsidRDefault="00A745FE" w14:paraId="6E955FA0">
      <w:pPr>
        <w:ind w:left="440" w:leftChars="200"/>
        <w:rPr>
          <w:rFonts w:cs="Times New Roman"/>
          <w:noProof/>
          <w:szCs w:val="22"/>
        </w:rPr>
      </w:pPr>
    </w:p>
    <w:p w:rsidR="00F0410E" w:rsidP="00F0410E" w:rsidRDefault="00F0410E" w14:paraId="798034DD">
      <w:pPr>
        <w:rPr>
          <w:rFonts w:cs="Times New Roman" w:asciiTheme="majorEastAsia" w:hAnsiTheme="majorEastAsia" w:eastAsiaTheme="majorEastAsia"/>
          <w:noProof/>
          <w:sz w:val="36"/>
          <w:szCs w:val="36"/>
        </w:rPr>
      </w:pPr>
      <w:r w:rsidRPr="00F0410E">
        <w:rPr>
          <w:rFonts w:hint="eastAsia" w:cs="Times New Roman" w:asciiTheme="majorEastAsia" w:hAnsiTheme="majorEastAsia" w:eastAsiaTheme="majorEastAsia"/>
          <w:noProof/>
          <w:sz w:val="36"/>
          <w:szCs w:val="36"/>
        </w:rPr>
        <w:t>정반사광</w:t>
      </w:r>
      <w:r w:rsidR="0095182E">
        <w:rPr>
          <w:rFonts w:hint="eastAsia" w:cs="Times New Roman" w:asciiTheme="majorEastAsia" w:hAnsiTheme="majorEastAsia" w:eastAsiaTheme="majorEastAsia"/>
          <w:noProof/>
          <w:sz w:val="36"/>
          <w:szCs w:val="36"/>
        </w:rPr>
        <w:t>(</w:t>
      </w:r>
      <w:r w:rsidR="0095182E">
        <w:rPr>
          <w:rFonts w:cs="Times New Roman" w:asciiTheme="majorEastAsia" w:hAnsiTheme="majorEastAsia" w:eastAsiaTheme="majorEastAsia"/>
          <w:noProof/>
          <w:sz w:val="36"/>
          <w:szCs w:val="36"/>
        </w:rPr>
        <w:t>Specular Light)</w:t>
      </w:r>
    </w:p>
    <w:p w:rsidRPr="00954D89" w:rsidR="00F0410E" w:rsidP="00F0410E" w:rsidRDefault="00F0410E" w14:paraId="64D4A0FB">
      <w:pPr>
        <w:pStyle w:val="a4"/>
        <w:numPr>
          <w:ilvl w:val="0"/>
          <w:numId w:val="8"/>
        </w:numPr>
        <w:rPr>
          <w:rFonts w:cs="Times New Roman" w:asciiTheme="minorEastAsia" w:hAnsiTheme="minorEastAsia"/>
          <w:noProof/>
          <w:sz w:val="24"/>
          <w:szCs w:val="24"/>
        </w:rPr>
      </w:pPr>
      <w:r w:rsidRPr="00954D89">
        <w:rPr>
          <w:rFonts w:hint="eastAsia" w:cs="Times New Roman" w:asciiTheme="minorEastAsia" w:hAnsiTheme="minorEastAsia"/>
          <w:noProof/>
          <w:sz w:val="24"/>
          <w:szCs w:val="24"/>
        </w:rPr>
        <w:t>하이라이트 표현.</w:t>
      </w:r>
    </w:p>
    <w:p w:rsidRPr="00954D89" w:rsidR="00F0410E" w:rsidP="00F0410E" w:rsidRDefault="00F0410E" w14:paraId="37321069">
      <w:pPr>
        <w:pStyle w:val="a4"/>
        <w:numPr>
          <w:ilvl w:val="0"/>
          <w:numId w:val="8"/>
        </w:numPr>
        <w:rPr>
          <w:rFonts w:cs="Times New Roman" w:asciiTheme="minorEastAsia" w:hAnsiTheme="minorEastAsia"/>
          <w:noProof/>
          <w:sz w:val="24"/>
          <w:szCs w:val="24"/>
        </w:rPr>
      </w:pPr>
      <w:r w:rsidRPr="00954D89">
        <w:rPr>
          <w:rFonts w:hint="eastAsia" w:cs="Times New Roman" w:asciiTheme="minorEastAsia" w:hAnsiTheme="minorEastAsia"/>
          <w:noProof/>
          <w:sz w:val="24"/>
          <w:szCs w:val="24"/>
        </w:rPr>
        <w:t>난반사광에 밝기를 더한다.</w:t>
      </w:r>
    </w:p>
    <w:p w:rsidR="00F0410E" w:rsidP="00F0410E" w:rsidRDefault="00954D89" w14:paraId="1CD451F7">
      <w:pPr>
        <w:pStyle w:val="a4"/>
        <w:numPr>
          <w:ilvl w:val="0"/>
          <w:numId w:val="8"/>
        </w:numPr>
        <w:rPr>
          <w:rFonts w:cs="Times New Roman" w:asciiTheme="minorEastAsia" w:hAnsiTheme="minorEastAsia"/>
          <w:noProof/>
          <w:sz w:val="24"/>
          <w:szCs w:val="24"/>
        </w:rPr>
      </w:pPr>
      <w:r w:rsidRPr="00954D89">
        <w:rPr>
          <w:rFonts w:hint="eastAsia" w:cs="Times New Roman" w:asciiTheme="minorEastAsia" w:hAnsiTheme="minorEastAsia"/>
          <w:noProof/>
          <w:sz w:val="24"/>
          <w:szCs w:val="24"/>
        </w:rPr>
        <w:t xml:space="preserve">하이라이트 정점 값 </w:t>
      </w:r>
      <w:r w:rsidRPr="00954D89">
        <w:rPr>
          <w:rFonts w:cs="Times New Roman" w:asciiTheme="minorEastAsia" w:hAnsiTheme="minorEastAsia"/>
          <w:noProof/>
          <w:sz w:val="24"/>
          <w:szCs w:val="24"/>
        </w:rPr>
        <w:t xml:space="preserve">= </w:t>
      </w:r>
      <w:r w:rsidRPr="00954D89">
        <w:rPr>
          <w:rFonts w:hint="eastAsia" w:cs="Times New Roman" w:asciiTheme="minorEastAsia" w:hAnsiTheme="minorEastAsia"/>
          <w:noProof/>
          <w:sz w:val="24"/>
          <w:szCs w:val="24"/>
        </w:rPr>
        <w:t>절대값(</w:t>
      </w:r>
      <w:r w:rsidRPr="00954D89">
        <w:rPr>
          <w:rFonts w:cs="Times New Roman" w:asciiTheme="minorEastAsia" w:hAnsiTheme="minorEastAsia"/>
          <w:noProof/>
          <w:sz w:val="24"/>
          <w:szCs w:val="24"/>
        </w:rPr>
        <w:t>dot</w:t>
      </w:r>
      <w:r w:rsidRPr="00954D89">
        <w:rPr>
          <w:rFonts w:hint="eastAsia" w:cs="Times New Roman" w:asciiTheme="minorEastAsia" w:hAnsiTheme="minorEastAsia"/>
          <w:noProof/>
          <w:sz w:val="24"/>
          <w:szCs w:val="24"/>
        </w:rPr>
        <w:t>(반사광 벡터,</w:t>
      </w:r>
      <w:r w:rsidRPr="00954D89">
        <w:rPr>
          <w:rFonts w:cs="Times New Roman" w:asciiTheme="minorEastAsia" w:hAnsiTheme="minorEastAsia"/>
          <w:noProof/>
          <w:sz w:val="24"/>
          <w:szCs w:val="24"/>
        </w:rPr>
        <w:t xml:space="preserve"> </w:t>
      </w:r>
      <w:r w:rsidRPr="00954D89">
        <w:rPr>
          <w:rFonts w:hint="eastAsia" w:cs="Times New Roman" w:asciiTheme="minorEastAsia" w:hAnsiTheme="minorEastAsia"/>
          <w:noProof/>
          <w:sz w:val="24"/>
          <w:szCs w:val="24"/>
        </w:rPr>
        <w:t>시점벡터)</w:t>
      </w:r>
      <w:r w:rsidRPr="00954D89">
        <w:rPr>
          <w:rFonts w:cs="Times New Roman" w:asciiTheme="minorEastAsia" w:hAnsiTheme="minorEastAsia"/>
          <w:noProof/>
          <w:sz w:val="24"/>
          <w:szCs w:val="24"/>
        </w:rPr>
        <w:t>)</w:t>
      </w:r>
      <w:r w:rsidRPr="00954D89">
        <w:rPr>
          <w:rFonts w:hint="eastAsia" w:cs="Times New Roman" w:asciiTheme="minorEastAsia" w:hAnsiTheme="minorEastAsia"/>
          <w:noProof/>
          <w:sz w:val="24"/>
          <w:szCs w:val="24"/>
        </w:rPr>
        <w:t xml:space="preserve">의 제곱승수(약 </w:t>
      </w:r>
      <w:r w:rsidRPr="00954D89">
        <w:rPr>
          <w:rFonts w:cs="Times New Roman" w:asciiTheme="minorEastAsia" w:hAnsiTheme="minorEastAsia"/>
          <w:noProof/>
          <w:sz w:val="24"/>
          <w:szCs w:val="24"/>
        </w:rPr>
        <w:t>20).</w:t>
      </w:r>
    </w:p>
    <w:p w:rsidR="00954D89" w:rsidP="00F0410E" w:rsidRDefault="00954D89" w14:paraId="5FFE09AC">
      <w:pPr>
        <w:pStyle w:val="a4"/>
        <w:numPr>
          <w:ilvl w:val="0"/>
          <w:numId w:val="8"/>
        </w:numPr>
        <w:rPr>
          <w:rFonts w:cs="Times New Roman" w:asciiTheme="minorEastAsia" w:hAnsiTheme="minorEastAsia"/>
          <w:noProof/>
          <w:sz w:val="24"/>
          <w:szCs w:val="24"/>
        </w:rPr>
      </w:pPr>
      <w:r>
        <w:rPr>
          <w:rFonts w:hint="eastAsia" w:cs="Times New Roman" w:asciiTheme="minorEastAsia" w:hAnsiTheme="minorEastAsia"/>
          <w:noProof/>
          <w:sz w:val="24"/>
          <w:szCs w:val="24"/>
        </w:rPr>
        <w:t>제곱승수를 많이 하면 더 밝아진다.</w:t>
      </w:r>
    </w:p>
    <w:p w:rsidRPr="00954D89" w:rsidR="00954D89" w:rsidP="00954D89" w:rsidRDefault="00954D89" w14:paraId="1B5BC9E9">
      <w:pPr>
        <w:pStyle w:val="a4"/>
        <w:ind w:left="760"/>
        <w:rPr>
          <w:rFonts w:hint="eastAsia" w:cs="Times New Roman" w:asciiTheme="minorEastAsia" w:hAnsiTheme="minorEastAsia"/>
          <w:noProof/>
          <w:sz w:val="24"/>
          <w:szCs w:val="24"/>
        </w:rPr>
      </w:pPr>
    </w:p>
    <w:p w:rsidR="00BD6F63" w:rsidP="00BD6F63" w:rsidRDefault="00BD6F63" w14:paraId="5A67F56A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10001"/>
          <w:sz w:val="20"/>
        </w:rPr>
      </w:pPr>
      <w:r>
        <w:rPr>
          <w:rFonts w:ascii="³ª´®°íµñÄÚµù" w:hAnsi="³ª´®°íµñÄÚµù" w:cs="Times New Roman"/>
          <w:noProof/>
          <w:color w:val="0000FF"/>
          <w:sz w:val="20"/>
        </w:rPr>
        <w:t>struct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VS_INPUT</w:t>
      </w:r>
    </w:p>
    <w:p w:rsidR="00BD6F63" w:rsidP="00BD6F63" w:rsidRDefault="00BD6F63" w14:paraId="16C7C6E3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BD6F63" w:rsidP="00BD6F63" w:rsidRDefault="00BD6F63" w14:paraId="325DB341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POSITION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2B61F511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mNormal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2DA582A4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};</w:t>
      </w:r>
    </w:p>
    <w:p w:rsidR="00BD6F63" w:rsidP="00BD6F63" w:rsidRDefault="00BD6F63" w14:paraId="7BA1572A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13124BC3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10001"/>
          <w:sz w:val="20"/>
        </w:rPr>
      </w:pPr>
      <w:r>
        <w:rPr>
          <w:rFonts w:ascii="³ª´®°íµñÄÚµù" w:hAnsi="³ª´®°íµñÄÚµù" w:cs="Times New Roman"/>
          <w:noProof/>
          <w:color w:val="0000FF"/>
          <w:sz w:val="20"/>
        </w:rPr>
        <w:t>struct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VS_OUTPUT</w:t>
      </w:r>
    </w:p>
    <w:p w:rsidR="00BD6F63" w:rsidP="00BD6F63" w:rsidRDefault="00BD6F63" w14:paraId="1803006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BD6F63" w:rsidP="00BD6F63" w:rsidRDefault="00BD6F63" w14:paraId="77661DF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POSITION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183F140A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mDiffuse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TEXCOORD1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4F133A58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mViewDir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TEXCOORD2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305172C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mReflection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TEXCOORD3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6A9D88C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};</w:t>
      </w:r>
    </w:p>
    <w:p w:rsidR="00BD6F63" w:rsidP="00BD6F63" w:rsidRDefault="00BD6F63" w14:paraId="6B5B9D91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4F0D04D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float4x4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gWorldMatrix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0D861AE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float4x4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gViewMatrix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35B47644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float4x4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gProjectionMatrix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7B9F1701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601DFCC3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gWorldLightPosition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4E468644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gWorldCameraPosition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0F49348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29D3FC34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VS_OUTPUT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vs_main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VS_INPUT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)</w:t>
      </w:r>
    </w:p>
    <w:p w:rsidR="00BD6F63" w:rsidP="00BD6F63" w:rsidRDefault="00BD6F63" w14:paraId="54EA09C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BD6F63" w:rsidP="00BD6F63" w:rsidRDefault="00BD6F63" w14:paraId="71B5B0BE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VS_OUTPUT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7C83E8AA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3A0B7BC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mul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gWorldMatrix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BD6F63" w:rsidP="00BD6F63" w:rsidRDefault="00BD6F63" w14:paraId="40FB026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628454A7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입사광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BD6F63" w:rsidP="00BD6F63" w:rsidRDefault="00BD6F63" w14:paraId="14B2E20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lightDir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xyz</w:t>
      </w:r>
      <w:r>
        <w:rPr>
          <w:rFonts w:ascii="³ª´®°íµñÄÚµù" w:hAnsi="³ª´®°íµñÄÚµù" w:cs="Times New Roman"/>
          <w:noProof/>
          <w:sz w:val="20"/>
        </w:rPr>
        <w:t xml:space="preserve"> -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gWorldLightPosition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xyz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326EE4E3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lightDir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normalize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lightDir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BD6F63" w:rsidP="00BD6F63" w:rsidRDefault="00BD6F63" w14:paraId="25776A84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4C3C57AE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mul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gViewMatrix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BD6F63" w:rsidP="00BD6F63" w:rsidRDefault="00BD6F63" w14:paraId="3CECDE98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mul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gProjectionMatrix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BD6F63" w:rsidP="00BD6F63" w:rsidRDefault="00BD6F63" w14:paraId="2193BE5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0D4C51B4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정점</w:t>
      </w:r>
      <w:r w:rsidR="00954D8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노말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BD6F63" w:rsidP="00BD6F63" w:rsidRDefault="00BD6F63" w14:paraId="3FEC10B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worldNormal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mul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mNormal</w:t>
      </w:r>
      <w:r>
        <w:rPr>
          <w:rFonts w:ascii="³ª´®°íµñÄÚµù" w:hAnsi="³ª´®°íµñÄÚµù" w:cs="Times New Roman"/>
          <w:noProof/>
          <w:sz w:val="20"/>
        </w:rPr>
        <w:t>, 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float3x3</w:t>
      </w:r>
      <w:r>
        <w:rPr>
          <w:rFonts w:ascii="³ª´®°íµñÄÚµù" w:hAnsi="³ª´®°íµñÄÚµù" w:cs="Times New Roman"/>
          <w:noProof/>
          <w:sz w:val="20"/>
        </w:rPr>
        <w:t>)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gWorldMatrix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BD6F63" w:rsidP="00BD6F63" w:rsidRDefault="00BD6F63" w14:paraId="12BB603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worldNormal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normalize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worldNormal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BD6F63" w:rsidP="00BD6F63" w:rsidRDefault="00BD6F63" w14:paraId="0248F9B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3CB650CA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mDiffuse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dot</w:t>
      </w:r>
      <w:r>
        <w:rPr>
          <w:rFonts w:ascii="³ª´®°íµñÄÚµù" w:hAnsi="³ª´®°íµñÄÚµù" w:cs="Times New Roman"/>
          <w:noProof/>
          <w:sz w:val="20"/>
        </w:rPr>
        <w:t>(-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lightDir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worldNormal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BD6F63" w:rsidP="00BD6F63" w:rsidRDefault="00BD6F63" w14:paraId="186D472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61D799C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반사광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.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픽셀셰이더에서</w:t>
      </w:r>
      <w:r w:rsidR="00954D8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이</w:t>
      </w:r>
      <w:r w:rsidR="00954D8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반사광과</w:t>
      </w:r>
      <w:r w:rsidR="00954D8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시점의</w:t>
      </w:r>
      <w:r w:rsidR="00954D8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내적값으로</w:t>
      </w:r>
      <w:r w:rsidR="00954D8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밝기의</w:t>
      </w:r>
      <w:r w:rsidR="00954D8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정도를</w:t>
      </w:r>
      <w:r w:rsidR="00954D8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더</w:t>
      </w:r>
      <w:r w:rsidR="00954D8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표현한다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BD6F63" w:rsidP="00BD6F63" w:rsidRDefault="00BD6F63" w14:paraId="24D057EE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mReflection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reflection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lightDir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worldNormal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BD6F63" w:rsidP="00BD6F63" w:rsidRDefault="00BD6F63" w14:paraId="7BEE5C0B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3758A51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00FF"/>
          <w:sz w:val="20"/>
        </w:rPr>
        <w:t>return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459788BA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}</w:t>
      </w:r>
    </w:p>
    <w:p w:rsidR="00954D89" w:rsidP="00BD6F63" w:rsidRDefault="00954D89" w14:paraId="730702DF">
      <w:pPr>
        <w:widowControl w:val="0"/>
        <w:autoSpaceDE w:val="0"/>
        <w:autoSpaceDN w:val="0"/>
        <w:adjustRightInd w:val="0"/>
        <w:spacing w:after="0"/>
        <w:rPr>
          <w:rFonts w:hint="eastAsia" w:ascii="³ª´®°íµñÄÚµù" w:hAnsi="³ª´®°íµñÄÚµù" w:cs="Times New Roman"/>
          <w:noProof/>
          <w:sz w:val="20"/>
        </w:rPr>
      </w:pPr>
    </w:p>
    <w:p w:rsidR="00BD6F63" w:rsidP="00BD6F63" w:rsidRDefault="00BD6F63" w14:paraId="33BAEE89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10001"/>
          <w:sz w:val="20"/>
        </w:rPr>
      </w:pPr>
      <w:r>
        <w:rPr>
          <w:rFonts w:ascii="³ª´®°íµñÄÚµù" w:hAnsi="³ª´®°íµñÄÚµù" w:cs="Times New Roman"/>
          <w:noProof/>
          <w:color w:val="0000FF"/>
          <w:sz w:val="20"/>
        </w:rPr>
        <w:t>struct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PS_INPUT</w:t>
      </w:r>
    </w:p>
    <w:p w:rsidR="00BD6F63" w:rsidP="00BD6F63" w:rsidRDefault="00BD6F63" w14:paraId="687AA90A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BD6F63" w:rsidP="00BD6F63" w:rsidRDefault="00BD6F63" w14:paraId="1F885ACE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mDiffuse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TEXCOORD1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6BFA19F8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mViewDir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TEXCOORD2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2F202AB7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mReflection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TEXCOORD3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3B92F967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};</w:t>
      </w:r>
    </w:p>
    <w:p w:rsidR="00BD6F63" w:rsidP="00BD6F63" w:rsidRDefault="00BD6F63" w14:paraId="3CB65533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11B78368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10001"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ps_main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PS_INPUT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 xml:space="preserve">)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COLOR</w:t>
      </w:r>
    </w:p>
    <w:p w:rsidR="00BD6F63" w:rsidP="00BD6F63" w:rsidRDefault="00BD6F63" w14:paraId="0C129564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BD6F63" w:rsidP="00BD6F63" w:rsidRDefault="00BD6F63" w14:paraId="3093F93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diffuse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saturate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mDiffuse</w:t>
      </w:r>
      <w:r>
        <w:rPr>
          <w:rFonts w:ascii="³ª´®°íµñÄÚµù" w:hAnsi="³ª´®°íµñÄÚµù" w:cs="Times New Roman"/>
          <w:noProof/>
          <w:sz w:val="20"/>
        </w:rPr>
        <w:t>);</w:t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>// diffuse.</w:t>
      </w:r>
    </w:p>
    <w:p w:rsidR="00BD6F63" w:rsidP="00BD6F63" w:rsidRDefault="00BD6F63" w14:paraId="41DDBD2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</w:p>
    <w:p w:rsidR="00BD6F63" w:rsidP="00BD6F63" w:rsidRDefault="00BD6F63" w14:paraId="40A8028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reflection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normalize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mReflection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BD6F63" w:rsidP="00BD6F63" w:rsidRDefault="00BD6F63" w14:paraId="2EDE0C6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viewDir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normalize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mViewDir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BD6F63" w:rsidP="00BD6F63" w:rsidRDefault="00BD6F63" w14:paraId="739A06DD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specular</w:t>
      </w:r>
      <w:r>
        <w:rPr>
          <w:rFonts w:ascii="³ª´®°íµñÄÚµù" w:hAnsi="³ª´®°íµñÄÚµù" w:cs="Times New Roman"/>
          <w:noProof/>
          <w:sz w:val="20"/>
        </w:rPr>
        <w:t xml:space="preserve"> = 0;</w:t>
      </w:r>
    </w:p>
    <w:p w:rsidR="00BD6F63" w:rsidP="00BD6F63" w:rsidRDefault="00BD6F63" w14:paraId="3AA654C8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00FF"/>
          <w:sz w:val="20"/>
        </w:rPr>
        <w:t>if</w:t>
      </w:r>
      <w:r>
        <w:rPr>
          <w:rFonts w:ascii="³ª´®°íµñÄÚµù" w:hAnsi="³ª´®°íµñÄÚµù" w:cs="Times New Roman"/>
          <w:noProof/>
          <w:sz w:val="20"/>
        </w:rPr>
        <w:t xml:space="preserve"> 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diffuse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x</w:t>
      </w:r>
      <w:r>
        <w:rPr>
          <w:rFonts w:ascii="³ª´®°íµñÄÚµù" w:hAnsi="³ª´®°íµñÄÚµù" w:cs="Times New Roman"/>
          <w:noProof/>
          <w:sz w:val="20"/>
        </w:rPr>
        <w:t xml:space="preserve"> &gt; 0)</w:t>
      </w:r>
    </w:p>
    <w:p w:rsidR="00BD6F63" w:rsidP="00BD6F63" w:rsidRDefault="00BD6F63" w14:paraId="308DF71B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BD6F63" w:rsidP="00BD6F63" w:rsidRDefault="00BD6F63" w14:paraId="03501E5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반사광과</w:t>
      </w:r>
      <w:r w:rsidR="00954D8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시점의</w:t>
      </w:r>
      <w:r w:rsidR="00954D8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내적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.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제곱승수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.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제곱승수가</w:t>
      </w:r>
      <w:r w:rsidR="00954D8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클수록</w:t>
      </w:r>
      <w:r w:rsidR="00954D8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표현의</w:t>
      </w:r>
      <w:r w:rsidR="00954D8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강도가</w:t>
      </w:r>
      <w:r w:rsidR="00954D8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쎄진다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BD6F63" w:rsidP="00BD6F63" w:rsidRDefault="00BD6F63" w14:paraId="44F73919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specular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saturate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dot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reflection</w:t>
      </w:r>
      <w:r>
        <w:rPr>
          <w:rFonts w:ascii="³ª´®°íµñÄÚµù" w:hAnsi="³ª´®°íµñÄÚµù" w:cs="Times New Roman"/>
          <w:noProof/>
          <w:sz w:val="20"/>
        </w:rPr>
        <w:t>, -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viewDir</w:t>
      </w:r>
      <w:r>
        <w:rPr>
          <w:rFonts w:ascii="³ª´®°íµñÄÚµù" w:hAnsi="³ª´®°íµñÄÚµù" w:cs="Times New Roman"/>
          <w:noProof/>
          <w:sz w:val="20"/>
        </w:rPr>
        <w:t>));</w:t>
      </w:r>
    </w:p>
    <w:p w:rsidR="00BD6F63" w:rsidP="00BD6F63" w:rsidRDefault="00BD6F63" w14:paraId="72C7A98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specular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pow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specular</w:t>
      </w:r>
      <w:r>
        <w:rPr>
          <w:rFonts w:ascii="³ª´®°íµñÄÚµù" w:hAnsi="³ª´®°íµñÄÚµù" w:cs="Times New Roman"/>
          <w:noProof/>
          <w:sz w:val="20"/>
        </w:rPr>
        <w:t>, 20.0f);</w:t>
      </w:r>
    </w:p>
    <w:p w:rsidR="00BD6F63" w:rsidP="00BD6F63" w:rsidRDefault="00BD6F63" w14:paraId="02D6E2AA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sz w:val="20"/>
        </w:rPr>
        <w:t>}</w:t>
      </w:r>
    </w:p>
    <w:p w:rsidR="00BD6F63" w:rsidP="00BD6F63" w:rsidRDefault="00BD6F63" w14:paraId="7364943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4909CA79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기본</w:t>
      </w:r>
      <w:r w:rsidR="00954D8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환경광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BD6F63" w:rsidP="00BD6F63" w:rsidRDefault="00BD6F63" w14:paraId="5E0F4BDD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ambient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>(0.1f, 0.1f, 0.1f);</w:t>
      </w:r>
    </w:p>
    <w:p w:rsidR="00BD6F63" w:rsidP="00BD6F63" w:rsidRDefault="00BD6F63" w14:paraId="0F20F42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7ACABAB4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00FF"/>
          <w:sz w:val="20"/>
        </w:rPr>
        <w:t>return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ambient</w:t>
      </w:r>
      <w:r>
        <w:rPr>
          <w:rFonts w:ascii="³ª´®°íµñÄÚµù" w:hAnsi="³ª´®°íµñÄÚµù" w:cs="Times New Roman"/>
          <w:noProof/>
          <w:sz w:val="20"/>
        </w:rPr>
        <w:t xml:space="preserve"> +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diffuse</w:t>
      </w:r>
      <w:r>
        <w:rPr>
          <w:rFonts w:ascii="³ª´®°íµñÄÚµù" w:hAnsi="³ª´®°íµñÄÚµù" w:cs="Times New Roman"/>
          <w:noProof/>
          <w:sz w:val="20"/>
        </w:rPr>
        <w:t xml:space="preserve"> +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specular</w:t>
      </w:r>
      <w:r>
        <w:rPr>
          <w:rFonts w:ascii="³ª´®°íµñÄÚµù" w:hAnsi="³ª´®°íµñÄÚµù" w:cs="Times New Roman"/>
          <w:noProof/>
          <w:sz w:val="20"/>
        </w:rPr>
        <w:t>, 1);</w:t>
      </w:r>
    </w:p>
    <w:p w:rsidR="00BD6F63" w:rsidP="00BD6F63" w:rsidRDefault="00BD6F63" w14:paraId="336B7C94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}</w:t>
      </w:r>
    </w:p>
    <w:p w:rsidR="00E5504A" w:rsidP="003B065A" w:rsidRDefault="00E5504A" w14:paraId="3EE8C637">
      <w:pPr>
        <w:ind w:left="440" w:leftChars="200"/>
        <w:rPr>
          <w:rFonts w:cs="Times New Roman"/>
          <w:noProof/>
          <w:szCs w:val="22"/>
        </w:rPr>
      </w:pPr>
    </w:p>
    <w:p w:rsidR="00BD6F63" w:rsidP="00954D89" w:rsidRDefault="00BD6F63" w14:paraId="47B0B597">
      <w:pPr>
        <w:rPr>
          <w:rFonts w:cs="Times New Roman"/>
          <w:noProof/>
          <w:szCs w:val="22"/>
        </w:rPr>
      </w:pPr>
    </w:p>
    <w:p w:rsidR="00954D89" w:rsidP="00954D89" w:rsidRDefault="00954D89" w14:paraId="6C6EEC81">
      <w:pPr>
        <w:widowControl w:val="0"/>
        <w:autoSpaceDE w:val="0"/>
        <w:autoSpaceDN w:val="0"/>
        <w:adjustRightInd w:val="0"/>
        <w:spacing w:after="0"/>
        <w:rPr>
          <w:rFonts w:cs="Times New Roman" w:asciiTheme="majorEastAsia" w:hAnsiTheme="majorEastAsia" w:eastAsiaTheme="majorEastAsia"/>
          <w:noProof/>
          <w:sz w:val="36"/>
          <w:szCs w:val="36"/>
        </w:rPr>
      </w:pPr>
      <w:r w:rsidRPr="00954D89">
        <w:rPr>
          <w:rFonts w:hint="eastAsia" w:cs="Times New Roman" w:asciiTheme="majorEastAsia" w:hAnsiTheme="majorEastAsia" w:eastAsiaTheme="majorEastAsia"/>
          <w:noProof/>
          <w:sz w:val="36"/>
          <w:szCs w:val="36"/>
        </w:rPr>
        <w:t>디퓨즈/스페큘라 매핑</w:t>
      </w:r>
    </w:p>
    <w:p w:rsidRPr="00A3394B" w:rsidR="00954D89" w:rsidP="00954D89" w:rsidRDefault="00954D89" w14:paraId="6A78DC96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="Times New Roman" w:asciiTheme="minorEastAsia" w:hAnsiTheme="minorEastAsia"/>
          <w:noProof/>
          <w:sz w:val="24"/>
          <w:szCs w:val="24"/>
        </w:rPr>
      </w:pPr>
      <w:r w:rsidRPr="00A3394B">
        <w:rPr>
          <w:rFonts w:hint="eastAsia" w:cs="Times New Roman" w:asciiTheme="minorEastAsia" w:hAnsiTheme="minorEastAsia"/>
          <w:noProof/>
          <w:sz w:val="24"/>
          <w:szCs w:val="24"/>
        </w:rPr>
        <w:t xml:space="preserve">난반사 및 정반사광에 텍스처를 입힌다. </w:t>
      </w:r>
    </w:p>
    <w:p w:rsidRPr="00A3394B" w:rsidR="00954D89" w:rsidP="00954D89" w:rsidRDefault="00954D89" w14:paraId="2DE5A028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="Times New Roman" w:asciiTheme="minorEastAsia" w:hAnsiTheme="minorEastAsia"/>
          <w:noProof/>
          <w:sz w:val="24"/>
          <w:szCs w:val="24"/>
        </w:rPr>
      </w:pPr>
      <w:r w:rsidRPr="00A3394B">
        <w:rPr>
          <w:rFonts w:hint="eastAsia" w:cs="Times New Roman" w:asciiTheme="minorEastAsia" w:hAnsiTheme="minorEastAsia"/>
          <w:noProof/>
          <w:sz w:val="24"/>
          <w:szCs w:val="24"/>
        </w:rPr>
        <w:t xml:space="preserve">디퓨즈맵으로 </w:t>
      </w:r>
      <w:r w:rsidRPr="00A3394B" w:rsidR="00A3394B">
        <w:rPr>
          <w:rFonts w:hint="eastAsia" w:cs="Times New Roman" w:asciiTheme="minorEastAsia" w:hAnsiTheme="minorEastAsia"/>
          <w:noProof/>
          <w:sz w:val="24"/>
          <w:szCs w:val="24"/>
        </w:rPr>
        <w:t>색을 입힌다.</w:t>
      </w:r>
    </w:p>
    <w:p w:rsidRPr="00A3394B" w:rsidR="00A3394B" w:rsidP="00954D89" w:rsidRDefault="00A3394B" w14:paraId="1D9164AA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hint="eastAsia" w:cs="Times New Roman" w:asciiTheme="minorEastAsia" w:hAnsiTheme="minorEastAsia"/>
          <w:noProof/>
          <w:sz w:val="24"/>
          <w:szCs w:val="24"/>
        </w:rPr>
      </w:pPr>
      <w:r w:rsidRPr="00A3394B">
        <w:rPr>
          <w:rFonts w:hint="eastAsia" w:cs="Times New Roman" w:asciiTheme="minorEastAsia" w:hAnsiTheme="minorEastAsia"/>
          <w:noProof/>
          <w:sz w:val="24"/>
          <w:szCs w:val="24"/>
        </w:rPr>
        <w:t>스페큘라맵으로 빛이 반사하는 정도를 계산한다(좀 더 매끄러운 표현을 위해</w:t>
      </w:r>
      <w:r w:rsidRPr="00A3394B">
        <w:rPr>
          <w:rFonts w:cs="Times New Roman" w:asciiTheme="minorEastAsia" w:hAnsiTheme="minorEastAsia"/>
          <w:noProof/>
          <w:sz w:val="24"/>
          <w:szCs w:val="24"/>
        </w:rPr>
        <w:t>).</w:t>
      </w:r>
    </w:p>
    <w:p w:rsidRPr="00954D89" w:rsidR="00954D89" w:rsidP="00954D89" w:rsidRDefault="00954D89" w14:paraId="2C1E2804">
      <w:pPr>
        <w:rPr>
          <w:rFonts w:hint="eastAsia" w:cs="Times New Roman"/>
          <w:noProof/>
          <w:szCs w:val="22"/>
        </w:rPr>
      </w:pPr>
    </w:p>
    <w:p w:rsidR="00BD6F63" w:rsidP="00BD6F63" w:rsidRDefault="00BD6F63" w14:paraId="097CE5CB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float4x4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gWorldMatrix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06508D3D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float4x4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gViewMatrix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58805957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float4x4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gProjectionMatrix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42FBF9D9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28B8C813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gWorldLightPosition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034EBA2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gWorldCameraPosition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69E4711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0F86027B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10001"/>
          <w:sz w:val="20"/>
        </w:rPr>
      </w:pPr>
      <w:r>
        <w:rPr>
          <w:rFonts w:ascii="³ª´®°íµñÄÚµù" w:hAnsi="³ª´®°íµñÄÚµù" w:cs="Times New Roman"/>
          <w:noProof/>
          <w:color w:val="0000FF"/>
          <w:sz w:val="20"/>
        </w:rPr>
        <w:t>struct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VS_INPUT</w:t>
      </w:r>
    </w:p>
    <w:p w:rsidR="00BD6F63" w:rsidP="00BD6F63" w:rsidRDefault="00BD6F63" w14:paraId="2B355B3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BD6F63" w:rsidP="00BD6F63" w:rsidRDefault="00BD6F63" w14:paraId="158128F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POSITION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5CB8587D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mNormal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7E0E538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float2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mUV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TEXCOORD0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52135DAD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};</w:t>
      </w:r>
    </w:p>
    <w:p w:rsidR="00BD6F63" w:rsidP="00BD6F63" w:rsidRDefault="00BD6F63" w14:paraId="536AED49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491C49E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10001"/>
          <w:sz w:val="20"/>
        </w:rPr>
      </w:pPr>
      <w:r>
        <w:rPr>
          <w:rFonts w:ascii="³ª´®°íµñÄÚµù" w:hAnsi="³ª´®°íµñÄÚµù" w:cs="Times New Roman"/>
          <w:noProof/>
          <w:color w:val="0000FF"/>
          <w:sz w:val="20"/>
        </w:rPr>
        <w:t>struct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VS_OUTPUT</w:t>
      </w:r>
    </w:p>
    <w:p w:rsidR="00BD6F63" w:rsidP="00BD6F63" w:rsidRDefault="00BD6F63" w14:paraId="5DC6F263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BD6F63" w:rsidP="00BD6F63" w:rsidRDefault="00BD6F63" w14:paraId="3149A2A7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POSITION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21803998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float2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mUV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TEXCOORD0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36F722F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mDiffuse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TEXCOORD1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4490FB9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mViewDir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TEXCOORD2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42C0A61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mReflection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TEXCOORD3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7FA26EA8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};</w:t>
      </w:r>
    </w:p>
    <w:p w:rsidR="00BD6F63" w:rsidP="00BD6F63" w:rsidRDefault="00BD6F63" w14:paraId="6AB1240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0A6B5D2D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VS_OUTPUT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vs_main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VS_INPUT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)</w:t>
      </w:r>
    </w:p>
    <w:p w:rsidR="00BD6F63" w:rsidP="00BD6F63" w:rsidRDefault="00BD6F63" w14:paraId="106766AE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BD6F63" w:rsidP="00BD6F63" w:rsidRDefault="00BD6F63" w14:paraId="712F5F43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VS_OUTPUT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7BB4AE2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7CAA332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mul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gWorldMatrix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BD6F63" w:rsidP="00BD6F63" w:rsidRDefault="00BD6F63" w14:paraId="75059F9B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254896E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입사광</w:t>
      </w:r>
    </w:p>
    <w:p w:rsidR="00BD6F63" w:rsidP="00BD6F63" w:rsidRDefault="00BD6F63" w14:paraId="2199B8CD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lightDir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xyz</w:t>
      </w:r>
      <w:r>
        <w:rPr>
          <w:rFonts w:ascii="³ª´®°íµñÄÚµù" w:hAnsi="³ª´®°íµñÄÚµù" w:cs="Times New Roman"/>
          <w:noProof/>
          <w:sz w:val="20"/>
        </w:rPr>
        <w:t xml:space="preserve"> -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gWorldLightPosition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xyz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02AE590E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lightDir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normalize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lightDir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BD6F63" w:rsidP="00BD6F63" w:rsidRDefault="00BD6F63" w14:paraId="244C5878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1489DA7E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viewDir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normalize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xyz</w:t>
      </w:r>
      <w:r>
        <w:rPr>
          <w:rFonts w:ascii="³ª´®°íµñÄÚµù" w:hAnsi="³ª´®°íµñÄÚµù" w:cs="Times New Roman"/>
          <w:noProof/>
          <w:sz w:val="20"/>
        </w:rPr>
        <w:t xml:space="preserve"> -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gWorldCameraPosition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xyz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BD6F63" w:rsidP="00BD6F63" w:rsidRDefault="00BD6F63" w14:paraId="2561269B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mViewDir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viewDir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6D4979A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6225FB7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mul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gViewMatrix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BD6F63" w:rsidP="00BD6F63" w:rsidRDefault="00BD6F63" w14:paraId="6D91FD41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mul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gProjectionMatrix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BD6F63" w:rsidP="00BD6F63" w:rsidRDefault="00BD6F63" w14:paraId="5A97564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41A87EED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worldNormal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mul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mNormal</w:t>
      </w:r>
      <w:r>
        <w:rPr>
          <w:rFonts w:ascii="³ª´®°íµñÄÚµù" w:hAnsi="³ª´®°íµñÄÚµù" w:cs="Times New Roman"/>
          <w:noProof/>
          <w:sz w:val="20"/>
        </w:rPr>
        <w:t>, 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float3x3</w:t>
      </w:r>
      <w:r>
        <w:rPr>
          <w:rFonts w:ascii="³ª´®°íµñÄÚµù" w:hAnsi="³ª´®°íµñÄÚµù" w:cs="Times New Roman"/>
          <w:noProof/>
          <w:sz w:val="20"/>
        </w:rPr>
        <w:t>)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gWorldMatrix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BD6F63" w:rsidP="00BD6F63" w:rsidRDefault="00BD6F63" w14:paraId="08E33869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worldNormal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normalize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worldNormal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BD6F63" w:rsidP="00BD6F63" w:rsidRDefault="00BD6F63" w14:paraId="7350E02E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482F390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난반사값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BD6F63" w:rsidP="00BD6F63" w:rsidRDefault="00BD6F63" w14:paraId="3388A187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mDiffuse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dot</w:t>
      </w:r>
      <w:r>
        <w:rPr>
          <w:rFonts w:ascii="³ª´®°íµñÄÚµù" w:hAnsi="³ª´®°íµñÄÚµù" w:cs="Times New Roman"/>
          <w:noProof/>
          <w:sz w:val="20"/>
        </w:rPr>
        <w:t>(-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lightDir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worldNormal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BD6F63" w:rsidP="00BD6F63" w:rsidRDefault="00BD6F63" w14:paraId="0156F36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1112A09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반사광</w:t>
      </w:r>
    </w:p>
    <w:p w:rsidR="00BD6F63" w:rsidP="00BD6F63" w:rsidRDefault="00BD6F63" w14:paraId="28B75D07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mReflection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reflect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lightDir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worldNormal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BD6F63" w:rsidP="00BD6F63" w:rsidRDefault="00BD6F63" w14:paraId="60008F4A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75CC7C4A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>// UV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값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.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텍스처의</w:t>
      </w:r>
      <w:r w:rsidR="00954D8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컬러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(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텍셀값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)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를</w:t>
      </w:r>
      <w:r w:rsidR="00954D8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얻기</w:t>
      </w:r>
      <w:r w:rsidR="00954D8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위해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BD6F63" w:rsidP="00BD6F63" w:rsidRDefault="00BD6F63" w14:paraId="69E9C333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mUV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mUV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3B2549DA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48F8A2FE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00FF"/>
          <w:sz w:val="20"/>
        </w:rPr>
        <w:t>return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76EE7D3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}</w:t>
      </w:r>
    </w:p>
    <w:p w:rsidR="00BD6F63" w:rsidP="00BD6F63" w:rsidRDefault="00BD6F63" w14:paraId="59006919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695D81F3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10001"/>
          <w:sz w:val="20"/>
        </w:rPr>
      </w:pPr>
      <w:r>
        <w:rPr>
          <w:rFonts w:ascii="³ª´®°íµñÄÚµù" w:hAnsi="³ª´®°íµñÄÚµù" w:cs="Times New Roman"/>
          <w:noProof/>
          <w:color w:val="0000FF"/>
          <w:sz w:val="20"/>
        </w:rPr>
        <w:t>struct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PS_INPUT</w:t>
      </w:r>
    </w:p>
    <w:p w:rsidR="00BD6F63" w:rsidP="00BD6F63" w:rsidRDefault="00BD6F63" w14:paraId="09DA772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BD6F63" w:rsidP="00BD6F63" w:rsidRDefault="00BD6F63" w14:paraId="1B9F692D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float2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mUV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TEXCOORD0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4E14FC2A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mDiffuse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TEXCOORD1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3294932B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mViewDir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TEXCOORD2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378968C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mReflection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TEXCOORD3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079A0C09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};</w:t>
      </w:r>
    </w:p>
    <w:p w:rsidR="00BD6F63" w:rsidP="00BD6F63" w:rsidRDefault="00BD6F63" w14:paraId="6D3A3DE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1A8062D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sampler2D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DiffuseSampler</w:t>
      </w:r>
      <w:r>
        <w:rPr>
          <w:rFonts w:ascii="³ª´®°íµñÄÚµù" w:hAnsi="³ª´®°íµñÄÚµù" w:cs="Times New Roman"/>
          <w:noProof/>
          <w:sz w:val="20"/>
        </w:rPr>
        <w:t>;</w:t>
      </w:r>
      <w:r w:rsidR="00954D89">
        <w:rPr>
          <w:rFonts w:ascii="³ª´®°íµñÄÚµù" w:hAnsi="³ª´®°íµñÄÚµù" w:cs="Times New Roman"/>
          <w:noProof/>
          <w:sz w:val="20"/>
        </w:rPr>
        <w:tab/>
      </w:r>
      <w:r w:rsidR="00954D89"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 w:rsidR="00954D89">
        <w:rPr>
          <w:rFonts w:hint="eastAsia" w:ascii="³ª´®°íµñÄÚµù" w:hAnsi="³ª´®°íµñÄÚµù" w:cs="Times New Roman"/>
          <w:noProof/>
          <w:color w:val="008000"/>
          <w:sz w:val="20"/>
        </w:rPr>
        <w:t>디퓨즈</w:t>
      </w:r>
      <w:r w:rsidR="00954D8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 w:rsidR="00954D89">
        <w:rPr>
          <w:rFonts w:hint="eastAsia" w:ascii="³ª´®°íµñÄÚµù" w:hAnsi="³ª´®°íµñÄÚµù" w:cs="Times New Roman"/>
          <w:noProof/>
          <w:color w:val="008000"/>
          <w:sz w:val="20"/>
        </w:rPr>
        <w:t>텍스처</w:t>
      </w:r>
      <w:r w:rsidR="00954D8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 w:rsidR="00954D89">
        <w:rPr>
          <w:rFonts w:hint="eastAsia" w:ascii="³ª´®°íµñÄÚµù" w:hAnsi="³ª´®°íµñÄÚµù" w:cs="Times New Roman"/>
          <w:noProof/>
          <w:color w:val="008000"/>
          <w:sz w:val="20"/>
        </w:rPr>
        <w:t>개체</w:t>
      </w:r>
      <w:r w:rsidR="00954D89"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BD6F63" w:rsidP="00BD6F63" w:rsidRDefault="00BD6F63" w14:paraId="05ECC44A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sampler2D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SpecularSampler</w:t>
      </w:r>
      <w:r>
        <w:rPr>
          <w:rFonts w:ascii="³ª´®°íµñÄÚµù" w:hAnsi="³ª´®°íµñÄÚµù" w:cs="Times New Roman"/>
          <w:noProof/>
          <w:sz w:val="20"/>
        </w:rPr>
        <w:t>;</w:t>
      </w:r>
      <w:r w:rsidR="00954D89">
        <w:rPr>
          <w:rFonts w:ascii="³ª´®°íµñÄÚµù" w:hAnsi="³ª´®°íµñÄÚµù" w:cs="Times New Roman"/>
          <w:noProof/>
          <w:sz w:val="20"/>
        </w:rPr>
        <w:t xml:space="preserve"> </w:t>
      </w:r>
      <w:r w:rsidR="00954D89"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 w:rsidR="00954D89">
        <w:rPr>
          <w:rFonts w:hint="eastAsia" w:ascii="³ª´®°íµñÄÚµù" w:hAnsi="³ª´®°íµñÄÚµù" w:cs="Times New Roman"/>
          <w:noProof/>
          <w:color w:val="008000"/>
          <w:sz w:val="20"/>
        </w:rPr>
        <w:t>스페큘라</w:t>
      </w:r>
      <w:r w:rsidR="00954D8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 w:rsidR="00954D89">
        <w:rPr>
          <w:rFonts w:hint="eastAsia" w:ascii="³ª´®°íµñÄÚµù" w:hAnsi="³ª´®°íµñÄÚµù" w:cs="Times New Roman"/>
          <w:noProof/>
          <w:color w:val="008000"/>
          <w:sz w:val="20"/>
        </w:rPr>
        <w:t>텍스처</w:t>
      </w:r>
      <w:r w:rsidR="00954D8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 w:rsidR="00954D89">
        <w:rPr>
          <w:rFonts w:hint="eastAsia" w:ascii="³ª´®°íµñÄÚµù" w:hAnsi="³ª´®°íµñÄÚµù" w:cs="Times New Roman"/>
          <w:noProof/>
          <w:color w:val="008000"/>
          <w:sz w:val="20"/>
        </w:rPr>
        <w:t>개체</w:t>
      </w:r>
      <w:r w:rsidR="00954D89"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BD6F63" w:rsidP="00BD6F63" w:rsidRDefault="00BD6F63" w14:paraId="73E77024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5A09FF6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gLightColor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59C1FB17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3D89832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10001"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ps_main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PS_INPUT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 xml:space="preserve">)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COLOR</w:t>
      </w:r>
    </w:p>
    <w:p w:rsidR="00BD6F63" w:rsidP="00BD6F63" w:rsidRDefault="00BD6F63" w14:paraId="2E09C6AE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BD6F63" w:rsidP="00BD6F63" w:rsidRDefault="00BD6F63" w14:paraId="5BD2D04B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albedo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tex2D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DiffuseSampler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mUV</w:t>
      </w:r>
      <w:r>
        <w:rPr>
          <w:rFonts w:ascii="³ª´®°íµñÄÚµù" w:hAnsi="³ª´®°íµñÄÚµù" w:cs="Times New Roman"/>
          <w:noProof/>
          <w:sz w:val="20"/>
        </w:rPr>
        <w:t xml:space="preserve">);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현재</w:t>
      </w:r>
      <w:r w:rsidR="00954D8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픽셀이</w:t>
      </w:r>
      <w:r w:rsidR="00954D8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반사하는</w:t>
      </w:r>
      <w:r w:rsidR="00954D8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색깔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BD6F63" w:rsidP="00BD6F63" w:rsidRDefault="00BD6F63" w14:paraId="7BA0F6F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</w:p>
    <w:p w:rsidR="00BD6F63" w:rsidP="00BD6F63" w:rsidRDefault="00BD6F63" w14:paraId="43B7A56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diffuse =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빛의색상</w:t>
      </w:r>
      <w:r w:rsidR="00954D8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*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픽셀이</w:t>
      </w:r>
      <w:r w:rsidR="00954D8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반사하는</w:t>
      </w:r>
      <w:r w:rsidR="00954D8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색깔</w:t>
      </w:r>
      <w:r w:rsidR="00954D8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*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난반사광의양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BD6F63" w:rsidP="00BD6F63" w:rsidRDefault="00BD6F63" w14:paraId="46E8E35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diffuse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gLightColor</w:t>
      </w:r>
      <w:r>
        <w:rPr>
          <w:rFonts w:ascii="³ª´®°íµñÄÚµù" w:hAnsi="³ª´®°íµñÄÚµù" w:cs="Times New Roman"/>
          <w:noProof/>
          <w:sz w:val="20"/>
        </w:rPr>
        <w:t xml:space="preserve"> *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albedo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rgb</w:t>
      </w:r>
      <w:r>
        <w:rPr>
          <w:rFonts w:ascii="³ª´®°íµñÄÚµù" w:hAnsi="³ª´®°íµñÄÚµù" w:cs="Times New Roman"/>
          <w:noProof/>
          <w:sz w:val="20"/>
        </w:rPr>
        <w:t xml:space="preserve"> *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saturate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mDiffuse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BD6F63" w:rsidP="00BD6F63" w:rsidRDefault="00BD6F63" w14:paraId="754EA404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3BADC327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reflection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normalize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mReflection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BD6F63" w:rsidP="00BD6F63" w:rsidRDefault="00BD6F63" w14:paraId="4F6FC5E1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viewDir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normalize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mViewDir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BD6F63" w:rsidP="00BD6F63" w:rsidRDefault="00BD6F63" w14:paraId="377335A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specular</w:t>
      </w:r>
      <w:r>
        <w:rPr>
          <w:rFonts w:ascii="³ª´®°íµñÄÚµù" w:hAnsi="³ª´®°íµñÄÚµù" w:cs="Times New Roman"/>
          <w:noProof/>
          <w:sz w:val="20"/>
        </w:rPr>
        <w:t xml:space="preserve"> = 0;</w:t>
      </w:r>
    </w:p>
    <w:p w:rsidR="00BD6F63" w:rsidP="00BD6F63" w:rsidRDefault="00BD6F63" w14:paraId="37288288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00FF"/>
          <w:sz w:val="20"/>
        </w:rPr>
        <w:t>if</w:t>
      </w:r>
      <w:r>
        <w:rPr>
          <w:rFonts w:ascii="³ª´®°íµñÄÚµù" w:hAnsi="³ª´®°íµñÄÚµù" w:cs="Times New Roman"/>
          <w:noProof/>
          <w:sz w:val="20"/>
        </w:rPr>
        <w:t xml:space="preserve"> 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diffuse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x</w:t>
      </w:r>
      <w:r>
        <w:rPr>
          <w:rFonts w:ascii="³ª´®°íµñÄÚµù" w:hAnsi="³ª´®°íµñÄÚµù" w:cs="Times New Roman"/>
          <w:noProof/>
          <w:sz w:val="20"/>
        </w:rPr>
        <w:t xml:space="preserve"> &gt; 0)</w:t>
      </w:r>
    </w:p>
    <w:p w:rsidR="00BD6F63" w:rsidP="00BD6F63" w:rsidRDefault="00BD6F63" w14:paraId="091469CD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BD6F63" w:rsidP="00BD6F63" w:rsidRDefault="00BD6F63" w14:paraId="7F54C61D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정반사광을</w:t>
      </w:r>
      <w:r w:rsidR="00A3394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구한다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BD6F63" w:rsidP="00BD6F63" w:rsidRDefault="00BD6F63" w14:paraId="4878023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specular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saturate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dot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reflection</w:t>
      </w:r>
      <w:r>
        <w:rPr>
          <w:rFonts w:ascii="³ª´®°íµñÄÚµù" w:hAnsi="³ª´®°íµñÄÚµù" w:cs="Times New Roman"/>
          <w:noProof/>
          <w:sz w:val="20"/>
        </w:rPr>
        <w:t>, -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viewDir</w:t>
      </w:r>
      <w:r>
        <w:rPr>
          <w:rFonts w:ascii="³ª´®°íµñÄÚµù" w:hAnsi="³ª´®°íµñÄÚµù" w:cs="Times New Roman"/>
          <w:noProof/>
          <w:sz w:val="20"/>
        </w:rPr>
        <w:t>));</w:t>
      </w:r>
    </w:p>
    <w:p w:rsidR="00BD6F63" w:rsidP="00BD6F63" w:rsidRDefault="00BD6F63" w14:paraId="1BB41ED8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specular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pow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specular</w:t>
      </w:r>
      <w:r>
        <w:rPr>
          <w:rFonts w:ascii="³ª´®°íµñÄÚµù" w:hAnsi="³ª´®°íµñÄÚµù" w:cs="Times New Roman"/>
          <w:noProof/>
          <w:sz w:val="20"/>
        </w:rPr>
        <w:t>, 20.0f);</w:t>
      </w:r>
    </w:p>
    <w:p w:rsidR="00BD6F63" w:rsidP="00BD6F63" w:rsidRDefault="00BD6F63" w14:paraId="06DDB6E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0B1BDC68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specularIntensity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tex2D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SpecularSampler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mUV</w:t>
      </w:r>
      <w:r>
        <w:rPr>
          <w:rFonts w:ascii="³ª´®°íµñÄÚµù" w:hAnsi="³ª´®°íµñÄÚµù" w:cs="Times New Roman"/>
          <w:noProof/>
          <w:sz w:val="20"/>
        </w:rPr>
        <w:t>);</w:t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정반사광의</w:t>
      </w:r>
      <w:r w:rsidR="00954D8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세기는</w:t>
      </w:r>
      <w:r w:rsidR="00954D8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스페큘러</w:t>
      </w:r>
      <w:r w:rsidR="00954D8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 w:rsidR="00954D89">
        <w:rPr>
          <w:rFonts w:hint="eastAsia" w:ascii="³ª´®°íµñÄÚµù" w:hAnsi="³ª´®°íµñÄÚµù" w:cs="Times New Roman"/>
          <w:noProof/>
          <w:color w:val="008000"/>
          <w:sz w:val="20"/>
        </w:rPr>
        <w:t>텍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스처의</w:t>
      </w:r>
      <w:r w:rsidR="00954D8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텍셀값으로</w:t>
      </w:r>
      <w:r w:rsidR="00954D8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한다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BD6F63" w:rsidP="00BD6F63" w:rsidRDefault="00BD6F63" w14:paraId="6A234D0B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specular</w:t>
      </w:r>
      <w:r>
        <w:rPr>
          <w:rFonts w:ascii="³ª´®°íµñÄÚµù" w:hAnsi="³ª´®°íµñÄÚµù" w:cs="Times New Roman"/>
          <w:noProof/>
          <w:sz w:val="20"/>
        </w:rPr>
        <w:t xml:space="preserve"> *=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specularIntensity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rgb</w:t>
      </w:r>
      <w:r>
        <w:rPr>
          <w:rFonts w:ascii="³ª´®°íµñÄÚµù" w:hAnsi="³ª´®°íµñÄÚµù" w:cs="Times New Roman"/>
          <w:noProof/>
          <w:sz w:val="20"/>
        </w:rPr>
        <w:t xml:space="preserve"> *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gLightColor</w:t>
      </w:r>
      <w:r>
        <w:rPr>
          <w:rFonts w:ascii="³ª´®°íµñÄÚµù" w:hAnsi="³ª´®°íµñÄÚµù" w:cs="Times New Roman"/>
          <w:noProof/>
          <w:sz w:val="20"/>
        </w:rPr>
        <w:t>;</w:t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최종</w:t>
      </w:r>
      <w:r w:rsidR="00954D8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정반사광의</w:t>
      </w:r>
      <w:r w:rsidR="00954D8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값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BD6F63" w:rsidP="00BD6F63" w:rsidRDefault="00BD6F63" w14:paraId="58A115CE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sz w:val="20"/>
        </w:rPr>
        <w:t>}</w:t>
      </w:r>
    </w:p>
    <w:p w:rsidR="00BD6F63" w:rsidP="00BD6F63" w:rsidRDefault="00BD6F63" w14:paraId="0BBFDBD8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4B4BEF5E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ambient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(0.1f, 0.1f, 0.1f) *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albedo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6F63" w:rsidP="00BD6F63" w:rsidRDefault="00BD6F63" w14:paraId="2B2C588A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6F63" w:rsidP="00BD6F63" w:rsidRDefault="00BD6F63" w14:paraId="1B86AF79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00FF"/>
          <w:sz w:val="20"/>
        </w:rPr>
        <w:t>return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ambient</w:t>
      </w:r>
      <w:r>
        <w:rPr>
          <w:rFonts w:ascii="³ª´®°íµñÄÚµù" w:hAnsi="³ª´®°íµñÄÚµù" w:cs="Times New Roman"/>
          <w:noProof/>
          <w:sz w:val="20"/>
        </w:rPr>
        <w:t xml:space="preserve"> +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diffuse</w:t>
      </w:r>
      <w:r>
        <w:rPr>
          <w:rFonts w:ascii="³ª´®°íµñÄÚµù" w:hAnsi="³ª´®°íµñÄÚµù" w:cs="Times New Roman"/>
          <w:noProof/>
          <w:sz w:val="20"/>
        </w:rPr>
        <w:t xml:space="preserve"> +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specular</w:t>
      </w:r>
      <w:r>
        <w:rPr>
          <w:rFonts w:ascii="³ª´®°íµñÄÚµù" w:hAnsi="³ª´®°íµñÄÚµù" w:cs="Times New Roman"/>
          <w:noProof/>
          <w:sz w:val="20"/>
        </w:rPr>
        <w:t>, 1);</w:t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최종색</w:t>
      </w:r>
      <w:r w:rsidR="00954D8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=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환경광</w:t>
      </w:r>
      <w:r w:rsidR="00954D8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+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난반사광</w:t>
      </w:r>
      <w:r w:rsidR="00954D8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+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정반사광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BD6F63" w:rsidP="00BD6F63" w:rsidRDefault="00BD6F63" w14:paraId="51AA1073">
      <w:pPr>
        <w:ind w:left="440" w:leftChars="20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}</w:t>
      </w:r>
    </w:p>
    <w:p w:rsidR="00540E58" w:rsidP="00BD6F63" w:rsidRDefault="00540E58" w14:paraId="1410FF46">
      <w:pPr>
        <w:ind w:left="440" w:leftChars="200"/>
        <w:rPr>
          <w:rFonts w:ascii="³ª´®°íµñÄÚµù" w:hAnsi="³ª´®°íµñÄÚµù" w:cs="Times New Roman"/>
          <w:noProof/>
          <w:sz w:val="20"/>
        </w:rPr>
      </w:pPr>
    </w:p>
    <w:p w:rsidR="00540E58" w:rsidP="00BD6F63" w:rsidRDefault="00540E58" w14:paraId="3AFD6A16">
      <w:pPr>
        <w:ind w:left="440" w:leftChars="200"/>
        <w:rPr>
          <w:rFonts w:ascii="³ª´®°íµñÄÚµù" w:hAnsi="³ª´®°íµñÄÚµù" w:cs="Times New Roman"/>
          <w:noProof/>
          <w:sz w:val="20"/>
        </w:rPr>
      </w:pPr>
    </w:p>
    <w:p w:rsidR="00540E58" w:rsidP="00A3394B" w:rsidRDefault="00540E58" w14:paraId="230DED73">
      <w:pPr>
        <w:rPr>
          <w:rFonts w:cs="Times New Roman" w:asciiTheme="majorEastAsia" w:hAnsiTheme="majorEastAsia" w:eastAsiaTheme="majorEastAsia"/>
          <w:noProof/>
          <w:sz w:val="36"/>
          <w:szCs w:val="36"/>
        </w:rPr>
      </w:pPr>
      <w:r w:rsidRPr="00A3394B">
        <w:rPr>
          <w:rFonts w:hint="eastAsia" w:cs="Times New Roman" w:asciiTheme="majorEastAsia" w:hAnsiTheme="majorEastAsia" w:eastAsiaTheme="majorEastAsia"/>
          <w:noProof/>
          <w:sz w:val="36"/>
          <w:szCs w:val="36"/>
        </w:rPr>
        <w:t>툰 셰이더</w:t>
      </w:r>
    </w:p>
    <w:p w:rsidRPr="00A3394B" w:rsidR="00A3394B" w:rsidP="00A3394B" w:rsidRDefault="00A3394B" w14:paraId="3A0E72E4">
      <w:pPr>
        <w:pStyle w:val="a4"/>
        <w:numPr>
          <w:ilvl w:val="0"/>
          <w:numId w:val="8"/>
        </w:numPr>
        <w:rPr>
          <w:rFonts w:cs="Times New Roman" w:asciiTheme="minorEastAsia" w:hAnsiTheme="minorEastAsia"/>
          <w:noProof/>
          <w:sz w:val="24"/>
          <w:szCs w:val="24"/>
        </w:rPr>
      </w:pPr>
      <w:r w:rsidRPr="00A3394B">
        <w:rPr>
          <w:rFonts w:hint="eastAsia" w:cs="Times New Roman" w:asciiTheme="minorEastAsia" w:hAnsiTheme="minorEastAsia"/>
          <w:noProof/>
          <w:sz w:val="24"/>
          <w:szCs w:val="24"/>
        </w:rPr>
        <w:t>디퓨즈 값을 계단식으로 표현하면 만화 같은 표현이 가능하다.</w:t>
      </w:r>
    </w:p>
    <w:p w:rsidRPr="00A3394B" w:rsidR="00A3394B" w:rsidP="00A3394B" w:rsidRDefault="00A3394B" w14:paraId="1BA8FA7C">
      <w:pPr>
        <w:pStyle w:val="a4"/>
        <w:numPr>
          <w:ilvl w:val="0"/>
          <w:numId w:val="8"/>
        </w:numPr>
        <w:rPr>
          <w:rFonts w:cs="Times New Roman" w:asciiTheme="minorEastAsia" w:hAnsiTheme="minorEastAsia"/>
          <w:noProof/>
          <w:sz w:val="24"/>
          <w:szCs w:val="24"/>
        </w:rPr>
      </w:pPr>
      <w:r w:rsidRPr="00A3394B">
        <w:rPr>
          <w:rFonts w:cs="Times New Roman" w:asciiTheme="minorEastAsia" w:hAnsiTheme="minorEastAsia"/>
          <w:noProof/>
          <w:sz w:val="24"/>
          <w:szCs w:val="24"/>
        </w:rPr>
        <w:t xml:space="preserve">0 ~ 1 </w:t>
      </w:r>
      <w:r w:rsidRPr="00A3394B">
        <w:rPr>
          <w:rFonts w:hint="eastAsia" w:cs="Times New Roman" w:asciiTheme="minorEastAsia" w:hAnsiTheme="minorEastAsia"/>
          <w:noProof/>
          <w:sz w:val="24"/>
          <w:szCs w:val="24"/>
        </w:rPr>
        <w:t xml:space="preserve">사이의 디퓨즈 값을 </w:t>
      </w:r>
      <w:r w:rsidRPr="00A3394B">
        <w:rPr>
          <w:rFonts w:cs="Times New Roman" w:asciiTheme="minorEastAsia" w:hAnsiTheme="minorEastAsia"/>
          <w:noProof/>
          <w:sz w:val="24"/>
          <w:szCs w:val="24"/>
        </w:rPr>
        <w:t xml:space="preserve">0, 0.2, 0.4, 0.6, 0.8, 1 </w:t>
      </w:r>
      <w:r w:rsidRPr="00A3394B">
        <w:rPr>
          <w:rFonts w:hint="eastAsia" w:cs="Times New Roman" w:asciiTheme="minorEastAsia" w:hAnsiTheme="minorEastAsia"/>
          <w:noProof/>
          <w:sz w:val="24"/>
          <w:szCs w:val="24"/>
        </w:rPr>
        <w:t>로 강제 변환.</w:t>
      </w:r>
    </w:p>
    <w:p w:rsidR="00A3394B" w:rsidP="00A3394B" w:rsidRDefault="00A3394B" w14:paraId="58D07D4F">
      <w:pPr>
        <w:pStyle w:val="a4"/>
        <w:numPr>
          <w:ilvl w:val="0"/>
          <w:numId w:val="8"/>
        </w:numPr>
        <w:rPr>
          <w:rFonts w:cs="Times New Roman" w:asciiTheme="minorEastAsia" w:hAnsiTheme="minorEastAsia"/>
          <w:noProof/>
          <w:sz w:val="24"/>
          <w:szCs w:val="24"/>
        </w:rPr>
      </w:pPr>
      <w:r w:rsidRPr="00A3394B">
        <w:rPr>
          <w:rFonts w:cs="Times New Roman" w:asciiTheme="minorEastAsia" w:hAnsiTheme="minorEastAsia"/>
          <w:noProof/>
          <w:sz w:val="24"/>
          <w:szCs w:val="24"/>
        </w:rPr>
        <w:t xml:space="preserve">ceil() </w:t>
      </w:r>
      <w:r w:rsidRPr="00A3394B">
        <w:rPr>
          <w:rFonts w:hint="eastAsia" w:cs="Times New Roman" w:asciiTheme="minorEastAsia" w:hAnsiTheme="minorEastAsia"/>
          <w:noProof/>
          <w:sz w:val="24"/>
          <w:szCs w:val="24"/>
        </w:rPr>
        <w:t>함수를 이용한다.</w:t>
      </w:r>
    </w:p>
    <w:p w:rsidRPr="00A3394B" w:rsidR="00A3394B" w:rsidP="00A3394B" w:rsidRDefault="00A3394B" w14:paraId="424274BC">
      <w:pPr>
        <w:pStyle w:val="a4"/>
        <w:ind w:left="760"/>
        <w:rPr>
          <w:rFonts w:hint="eastAsia" w:cs="Times New Roman" w:asciiTheme="minorEastAsia" w:hAnsiTheme="minorEastAsia"/>
          <w:noProof/>
          <w:sz w:val="24"/>
          <w:szCs w:val="24"/>
        </w:rPr>
      </w:pPr>
    </w:p>
    <w:p w:rsidR="00540E58" w:rsidP="00540E58" w:rsidRDefault="00540E58" w14:paraId="3FA1316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10001"/>
          <w:sz w:val="20"/>
        </w:rPr>
      </w:pPr>
      <w:r>
        <w:rPr>
          <w:rFonts w:ascii="³ª´®°íµñÄÚµù" w:hAnsi="³ª´®°íµñÄÚµù" w:cs="Times New Roman"/>
          <w:noProof/>
          <w:color w:val="0000FF"/>
          <w:sz w:val="20"/>
        </w:rPr>
        <w:t>struct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VS_INPUT</w:t>
      </w:r>
    </w:p>
    <w:p w:rsidR="00540E58" w:rsidP="00540E58" w:rsidRDefault="00540E58" w14:paraId="274CF3F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540E58" w:rsidP="00540E58" w:rsidRDefault="00540E58" w14:paraId="3750A578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POSITION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540E58" w:rsidP="00540E58" w:rsidRDefault="00540E58" w14:paraId="6B2DD9D7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mNormal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540E58" w:rsidP="00540E58" w:rsidRDefault="00540E58" w14:paraId="31F6C89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};</w:t>
      </w:r>
    </w:p>
    <w:p w:rsidR="00540E58" w:rsidP="00540E58" w:rsidRDefault="00540E58" w14:paraId="19F9ABF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540E58" w:rsidP="00540E58" w:rsidRDefault="00540E58" w14:paraId="6E48CC4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10001"/>
          <w:sz w:val="20"/>
        </w:rPr>
      </w:pPr>
      <w:r>
        <w:rPr>
          <w:rFonts w:ascii="³ª´®°íµñÄÚµù" w:hAnsi="³ª´®°íµñÄÚµù" w:cs="Times New Roman"/>
          <w:noProof/>
          <w:color w:val="0000FF"/>
          <w:sz w:val="20"/>
        </w:rPr>
        <w:t>struct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VS_OUTPUT</w:t>
      </w:r>
    </w:p>
    <w:p w:rsidR="00540E58" w:rsidP="00540E58" w:rsidRDefault="00540E58" w14:paraId="776DA474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540E58" w:rsidP="00540E58" w:rsidRDefault="00540E58" w14:paraId="020FBFA9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POSITION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540E58" w:rsidP="00540E58" w:rsidRDefault="00540E58" w14:paraId="019FD931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mDiffuse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TEXCOORD1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540E58" w:rsidP="00540E58" w:rsidRDefault="00540E58" w14:paraId="1D52A5F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};</w:t>
      </w:r>
    </w:p>
    <w:p w:rsidR="00540E58" w:rsidP="00540E58" w:rsidRDefault="00540E58" w14:paraId="19EDBC1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540E58" w:rsidP="00540E58" w:rsidRDefault="00540E58" w14:paraId="5267417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float4x4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gWorldViewProjMatrix</w:t>
      </w:r>
      <w:r>
        <w:rPr>
          <w:rFonts w:ascii="³ª´®°íµñÄÚµù" w:hAnsi="³ª´®°íµñÄÚµù" w:cs="Times New Roman"/>
          <w:noProof/>
          <w:sz w:val="20"/>
        </w:rPr>
        <w:t>;</w:t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월드</w:t>
      </w:r>
      <w:r w:rsidR="00A3394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~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투영행렬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.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정점위치</w:t>
      </w:r>
      <w:r w:rsidR="00A3394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계산</w:t>
      </w:r>
      <w:r w:rsidR="00A3394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시</w:t>
      </w:r>
      <w:r w:rsidR="00A3394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한</w:t>
      </w:r>
      <w:r w:rsidR="00A3394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번만</w:t>
      </w:r>
      <w:r w:rsidR="00A3394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곱하도록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540E58" w:rsidP="00540E58" w:rsidRDefault="00540E58" w14:paraId="6476E6A4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float4x4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gInvWorldMatrix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540E58" w:rsidP="00540E58" w:rsidRDefault="00540E58" w14:paraId="4500925D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540E58" w:rsidP="00540E58" w:rsidRDefault="00540E58" w14:paraId="333FCD0D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gWorldLightPosition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540E58" w:rsidP="00540E58" w:rsidRDefault="00540E58" w14:paraId="6F11669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540E58" w:rsidP="00540E58" w:rsidRDefault="00540E58" w14:paraId="6BE5ED3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VS_OUTPUT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vs_main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VS_INPUT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)</w:t>
      </w:r>
    </w:p>
    <w:p w:rsidR="00540E58" w:rsidP="00540E58" w:rsidRDefault="00540E58" w14:paraId="665C8707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540E58" w:rsidP="00540E58" w:rsidRDefault="00540E58" w14:paraId="0F648677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VS_OUTPUT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540E58" w:rsidP="00540E58" w:rsidRDefault="00540E58" w14:paraId="1BC9773E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540E58" w:rsidP="00540E58" w:rsidRDefault="00540E58" w14:paraId="1B465A5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mul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gWorldViewProjMatrix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540E58" w:rsidP="00540E58" w:rsidRDefault="00540E58" w14:paraId="4E4A2397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540E58" w:rsidP="00540E58" w:rsidRDefault="00540E58" w14:paraId="0E760BB9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objectLightPosition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mul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gWorldLightPosition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gInvWorldMatrix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540E58" w:rsidP="00540E58" w:rsidRDefault="00540E58" w14:paraId="125D2AA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lightDir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normalize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xyz</w:t>
      </w:r>
      <w:r>
        <w:rPr>
          <w:rFonts w:ascii="³ª´®°íµñÄÚµù" w:hAnsi="³ª´®°íµñÄÚµù" w:cs="Times New Roman"/>
          <w:noProof/>
          <w:sz w:val="20"/>
        </w:rPr>
        <w:t xml:space="preserve"> -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objectLightPosition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540E58" w:rsidP="00540E58" w:rsidRDefault="00540E58" w14:paraId="1283173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540E58" w:rsidP="00540E58" w:rsidRDefault="00540E58" w14:paraId="0A28BFD8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mDiffuse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dot</w:t>
      </w:r>
      <w:r>
        <w:rPr>
          <w:rFonts w:ascii="³ª´®°íµñÄÚµù" w:hAnsi="³ª´®°íµñÄÚµù" w:cs="Times New Roman"/>
          <w:noProof/>
          <w:sz w:val="20"/>
        </w:rPr>
        <w:t>(-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lightDir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normalize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mNormal</w:t>
      </w:r>
      <w:r>
        <w:rPr>
          <w:rFonts w:ascii="³ª´®°íµñÄÚµù" w:hAnsi="³ª´®°íµñÄÚµù" w:cs="Times New Roman"/>
          <w:noProof/>
          <w:sz w:val="20"/>
        </w:rPr>
        <w:t>));</w:t>
      </w:r>
    </w:p>
    <w:p w:rsidR="00540E58" w:rsidP="00540E58" w:rsidRDefault="00540E58" w14:paraId="678FF7A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540E58" w:rsidP="00540E58" w:rsidRDefault="00540E58" w14:paraId="08BA3B4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00FF"/>
          <w:sz w:val="20"/>
        </w:rPr>
        <w:t>return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540E58" w:rsidP="00540E58" w:rsidRDefault="00540E58" w14:paraId="23DAF5E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}</w:t>
      </w:r>
    </w:p>
    <w:p w:rsidR="00540E58" w:rsidP="00540E58" w:rsidRDefault="00540E58" w14:paraId="3B40312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540E58" w:rsidP="00540E58" w:rsidRDefault="00540E58" w14:paraId="2004C8AB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gSurfaceColor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540E58" w:rsidP="00540E58" w:rsidRDefault="00540E58" w14:paraId="769F4891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540E58" w:rsidP="00540E58" w:rsidRDefault="00540E58" w14:paraId="7530C0E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10001"/>
          <w:sz w:val="20"/>
        </w:rPr>
      </w:pPr>
      <w:r>
        <w:rPr>
          <w:rFonts w:ascii="³ª´®°íµñÄÚµù" w:hAnsi="³ª´®°íµñÄÚµù" w:cs="Times New Roman"/>
          <w:noProof/>
          <w:color w:val="0000FF"/>
          <w:sz w:val="20"/>
        </w:rPr>
        <w:t>struct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PS_INPUT</w:t>
      </w:r>
    </w:p>
    <w:p w:rsidR="00540E58" w:rsidP="00540E58" w:rsidRDefault="00540E58" w14:paraId="7787512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540E58" w:rsidP="00540E58" w:rsidRDefault="00540E58" w14:paraId="61C775D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mDiffuse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TEXCOORD1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540E58" w:rsidP="00540E58" w:rsidRDefault="00540E58" w14:paraId="480420A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};</w:t>
      </w:r>
    </w:p>
    <w:p w:rsidR="00540E58" w:rsidP="00540E58" w:rsidRDefault="00540E58" w14:paraId="5D4A2864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540E58" w:rsidP="00540E58" w:rsidRDefault="00540E58" w14:paraId="69BD563B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10001"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ps_main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PS_INPUT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 xml:space="preserve">)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COLOR</w:t>
      </w:r>
    </w:p>
    <w:p w:rsidR="00540E58" w:rsidP="00540E58" w:rsidRDefault="00540E58" w14:paraId="6CE40AE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540E58" w:rsidP="00540E58" w:rsidRDefault="00540E58" w14:paraId="1CD31027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diffuse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saturate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mDiffuse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540E58" w:rsidP="00540E58" w:rsidRDefault="00540E58" w14:paraId="72B5A89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540E58" w:rsidP="00540E58" w:rsidRDefault="00540E58" w14:paraId="5691562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위의</w:t>
      </w:r>
      <w:r w:rsidR="00A3394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diffuse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가</w:t>
      </w:r>
      <w:r w:rsidR="00A3394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0 ~ 1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사이의</w:t>
      </w:r>
      <w:r w:rsidR="00A3394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값을</w:t>
      </w:r>
      <w:r w:rsidR="00A3394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가진다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540E58" w:rsidP="00540E58" w:rsidRDefault="00540E58" w14:paraId="0A2002A7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>// 5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를</w:t>
      </w:r>
      <w:r w:rsidR="00A3394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곱하면</w:t>
      </w:r>
      <w:r w:rsidR="00A3394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0 ~ 5</w:t>
      </w:r>
    </w:p>
    <w:p w:rsidR="00540E58" w:rsidP="00540E58" w:rsidRDefault="00540E58" w14:paraId="2DF9496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ceil()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적용하면</w:t>
      </w:r>
      <w:r w:rsidR="00A3394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값은</w:t>
      </w:r>
      <w:r w:rsidR="00A3394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0, 1, 2, 3, 4, 5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중하나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540E58" w:rsidP="00540E58" w:rsidRDefault="00540E58" w14:paraId="113E9C78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>// 5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로</w:t>
      </w:r>
      <w:r w:rsidR="00A3394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나누면</w:t>
      </w:r>
      <w:r w:rsidR="00A3394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0, 0.2, 0.4, 0.6, 0.8, 1</w:t>
      </w:r>
    </w:p>
    <w:p w:rsidR="00540E58" w:rsidP="00540E58" w:rsidRDefault="00540E58" w14:paraId="491F6DF9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diffuse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ceil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diffuse</w:t>
      </w:r>
      <w:r>
        <w:rPr>
          <w:rFonts w:ascii="³ª´®°íµñÄÚµù" w:hAnsi="³ª´®°íµñÄÚµù" w:cs="Times New Roman"/>
          <w:noProof/>
          <w:sz w:val="20"/>
        </w:rPr>
        <w:t xml:space="preserve"> * 5) / 5.0f;</w:t>
      </w:r>
    </w:p>
    <w:p w:rsidR="00540E58" w:rsidP="00540E58" w:rsidRDefault="00540E58" w14:paraId="6D3329CE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540E58" w:rsidP="00540E58" w:rsidRDefault="00540E58" w14:paraId="4F106CE8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00FF"/>
          <w:sz w:val="20"/>
        </w:rPr>
        <w:t>return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gSurfaceColor</w:t>
      </w:r>
      <w:r>
        <w:rPr>
          <w:rFonts w:ascii="³ª´®°íµñÄÚµù" w:hAnsi="³ª´®°íµñÄÚµù" w:cs="Times New Roman"/>
          <w:noProof/>
          <w:sz w:val="20"/>
        </w:rPr>
        <w:t xml:space="preserve"> *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diffuse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xyz</w:t>
      </w:r>
      <w:r>
        <w:rPr>
          <w:rFonts w:ascii="³ª´®°íµñÄÚµù" w:hAnsi="³ª´®°íµñÄÚµù" w:cs="Times New Roman"/>
          <w:noProof/>
          <w:sz w:val="20"/>
        </w:rPr>
        <w:t>, 1);</w:t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배경값을적용하여리턴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540E58" w:rsidP="00540E58" w:rsidRDefault="00540E58" w14:paraId="07BD9D09">
      <w:pPr>
        <w:ind w:left="440" w:leftChars="20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}</w:t>
      </w:r>
    </w:p>
    <w:p w:rsidR="00AF5A47" w:rsidP="00540E58" w:rsidRDefault="00AF5A47" w14:paraId="33FC86E0">
      <w:pPr>
        <w:ind w:left="440" w:leftChars="200"/>
        <w:rPr>
          <w:rFonts w:ascii="³ª´®°íµñÄÚµù" w:hAnsi="³ª´®°íµñÄÚµù" w:cs="Times New Roman"/>
          <w:noProof/>
          <w:sz w:val="20"/>
        </w:rPr>
      </w:pPr>
    </w:p>
    <w:p w:rsidR="00AF5A47" w:rsidP="00AE14FB" w:rsidRDefault="00A3394B" w14:paraId="4E2885B3">
      <w:pPr>
        <w:rPr>
          <w:rFonts w:cs="Times New Roman" w:asciiTheme="majorEastAsia" w:hAnsiTheme="majorEastAsia" w:eastAsiaTheme="majorEastAsia"/>
          <w:noProof/>
          <w:sz w:val="36"/>
          <w:szCs w:val="36"/>
        </w:rPr>
      </w:pPr>
      <w:r w:rsidRPr="00AE14FB">
        <w:rPr>
          <w:rFonts w:hint="eastAsia" w:cs="Times New Roman" w:asciiTheme="majorEastAsia" w:hAnsiTheme="majorEastAsia" w:eastAsiaTheme="majorEastAsia"/>
          <w:noProof/>
          <w:sz w:val="36"/>
          <w:szCs w:val="36"/>
        </w:rPr>
        <w:t>법선매핑</w:t>
      </w:r>
    </w:p>
    <w:p w:rsidRPr="0095182E" w:rsidR="00AE14FB" w:rsidP="00AE14FB" w:rsidRDefault="00AE14FB" w14:paraId="354C7374">
      <w:pPr>
        <w:pStyle w:val="a4"/>
        <w:numPr>
          <w:ilvl w:val="0"/>
          <w:numId w:val="8"/>
        </w:numPr>
        <w:rPr>
          <w:rFonts w:cs="Times New Roman" w:asciiTheme="minorEastAsia" w:hAnsiTheme="minorEastAsia"/>
          <w:noProof/>
          <w:sz w:val="24"/>
          <w:szCs w:val="24"/>
        </w:rPr>
      </w:pPr>
      <w:r w:rsidRPr="0095182E">
        <w:rPr>
          <w:rFonts w:hint="eastAsia" w:cs="Times New Roman" w:asciiTheme="minorEastAsia" w:hAnsiTheme="minorEastAsia"/>
          <w:noProof/>
          <w:sz w:val="24"/>
          <w:szCs w:val="24"/>
        </w:rPr>
        <w:t>물체의 질감을 사실적으로 표현하는 트릭.</w:t>
      </w:r>
    </w:p>
    <w:p w:rsidRPr="0095182E" w:rsidR="00AE14FB" w:rsidP="00AE14FB" w:rsidRDefault="00AE14FB" w14:paraId="496BF6D8">
      <w:pPr>
        <w:pStyle w:val="a4"/>
        <w:numPr>
          <w:ilvl w:val="0"/>
          <w:numId w:val="8"/>
        </w:numPr>
        <w:rPr>
          <w:rFonts w:cs="Times New Roman" w:asciiTheme="minorEastAsia" w:hAnsiTheme="minorEastAsia"/>
          <w:noProof/>
          <w:sz w:val="24"/>
          <w:szCs w:val="24"/>
        </w:rPr>
      </w:pPr>
      <w:r w:rsidRPr="0095182E">
        <w:rPr>
          <w:rFonts w:hint="eastAsia" w:cs="Times New Roman" w:asciiTheme="minorEastAsia" w:hAnsiTheme="minorEastAsia"/>
          <w:noProof/>
          <w:sz w:val="24"/>
          <w:szCs w:val="24"/>
        </w:rPr>
        <w:t>디퓨즈/스페큘라 매핑과의 유일한 차이점은 노말</w:t>
      </w:r>
      <w:r w:rsidRPr="0095182E" w:rsidR="0095182E">
        <w:rPr>
          <w:rFonts w:hint="eastAsia" w:cs="Times New Roman" w:asciiTheme="minorEastAsia" w:hAnsiTheme="minorEastAsia"/>
          <w:noProof/>
          <w:sz w:val="24"/>
          <w:szCs w:val="24"/>
        </w:rPr>
        <w:t>에 있음.</w:t>
      </w:r>
    </w:p>
    <w:p w:rsidRPr="0095182E" w:rsidR="00AE14FB" w:rsidP="00AE14FB" w:rsidRDefault="00AE14FB" w14:paraId="2678FD7E">
      <w:pPr>
        <w:pStyle w:val="a4"/>
        <w:numPr>
          <w:ilvl w:val="0"/>
          <w:numId w:val="8"/>
        </w:numPr>
        <w:rPr>
          <w:rFonts w:cs="Times New Roman" w:asciiTheme="minorEastAsia" w:hAnsiTheme="minorEastAsia"/>
          <w:noProof/>
          <w:sz w:val="24"/>
          <w:szCs w:val="24"/>
        </w:rPr>
      </w:pPr>
      <w:r w:rsidRPr="0095182E">
        <w:rPr>
          <w:rFonts w:hint="eastAsia" w:cs="Times New Roman" w:asciiTheme="minorEastAsia" w:hAnsiTheme="minorEastAsia"/>
          <w:noProof/>
          <w:sz w:val="24"/>
          <w:szCs w:val="24"/>
        </w:rPr>
        <w:t>정점 노말을 법선맵(텍스처)의 노말로 대체하여 사용한다.</w:t>
      </w:r>
    </w:p>
    <w:p w:rsidRPr="0095182E" w:rsidR="00AE14FB" w:rsidP="00AE14FB" w:rsidRDefault="00AE14FB" w14:paraId="245AD70C">
      <w:pPr>
        <w:pStyle w:val="a4"/>
        <w:numPr>
          <w:ilvl w:val="0"/>
          <w:numId w:val="8"/>
        </w:numPr>
        <w:rPr>
          <w:rFonts w:hint="eastAsia" w:cs="Times New Roman" w:asciiTheme="minorEastAsia" w:hAnsiTheme="minorEastAsia"/>
          <w:noProof/>
          <w:sz w:val="24"/>
          <w:szCs w:val="24"/>
        </w:rPr>
      </w:pPr>
      <w:r w:rsidRPr="0095182E">
        <w:rPr>
          <w:rFonts w:hint="eastAsia" w:cs="Times New Roman" w:asciiTheme="minorEastAsia" w:hAnsiTheme="minorEastAsia"/>
          <w:noProof/>
          <w:sz w:val="24"/>
          <w:szCs w:val="24"/>
        </w:rPr>
        <w:t>법선맵의 노말은 기준좌표가 없기 때문에 접선공간(정점공간)을 이용.</w:t>
      </w:r>
    </w:p>
    <w:p w:rsidRPr="0095182E" w:rsidR="00AE14FB" w:rsidP="00AE14FB" w:rsidRDefault="00AE14FB" w14:paraId="5902D058">
      <w:pPr>
        <w:pStyle w:val="a4"/>
        <w:numPr>
          <w:ilvl w:val="0"/>
          <w:numId w:val="8"/>
        </w:numPr>
        <w:rPr>
          <w:rFonts w:cs="Times New Roman" w:asciiTheme="minorEastAsia" w:hAnsiTheme="minorEastAsia"/>
          <w:noProof/>
          <w:sz w:val="24"/>
          <w:szCs w:val="24"/>
        </w:rPr>
      </w:pPr>
      <w:r w:rsidRPr="0095182E">
        <w:rPr>
          <w:rFonts w:hint="eastAsia" w:cs="Times New Roman" w:asciiTheme="minorEastAsia" w:hAnsiTheme="minorEastAsia"/>
          <w:noProof/>
          <w:sz w:val="24"/>
          <w:szCs w:val="24"/>
        </w:rPr>
        <w:t xml:space="preserve">접선공간 </w:t>
      </w:r>
      <w:r w:rsidRPr="0095182E">
        <w:rPr>
          <w:rFonts w:cs="Times New Roman" w:asciiTheme="minorEastAsia" w:hAnsiTheme="minorEastAsia"/>
          <w:noProof/>
          <w:sz w:val="24"/>
          <w:szCs w:val="24"/>
        </w:rPr>
        <w:t>= Z(</w:t>
      </w:r>
      <w:r w:rsidRPr="0095182E">
        <w:rPr>
          <w:rFonts w:hint="eastAsia" w:cs="Times New Roman" w:asciiTheme="minorEastAsia" w:hAnsiTheme="minorEastAsia"/>
          <w:noProof/>
          <w:sz w:val="24"/>
          <w:szCs w:val="24"/>
        </w:rPr>
        <w:t>정점노말</w:t>
      </w:r>
      <w:r w:rsidRPr="0095182E">
        <w:rPr>
          <w:rFonts w:cs="Times New Roman" w:asciiTheme="minorEastAsia" w:hAnsiTheme="minorEastAsia"/>
          <w:noProof/>
          <w:sz w:val="24"/>
          <w:szCs w:val="24"/>
        </w:rPr>
        <w:t xml:space="preserve">), X(UV </w:t>
      </w:r>
      <w:r w:rsidRPr="0095182E">
        <w:rPr>
          <w:rFonts w:hint="eastAsia" w:cs="Times New Roman" w:asciiTheme="minorEastAsia" w:hAnsiTheme="minorEastAsia"/>
          <w:noProof/>
          <w:sz w:val="24"/>
          <w:szCs w:val="24"/>
        </w:rPr>
        <w:t xml:space="preserve">좌표의 </w:t>
      </w:r>
      <w:r w:rsidRPr="0095182E">
        <w:rPr>
          <w:rFonts w:cs="Times New Roman" w:asciiTheme="minorEastAsia" w:hAnsiTheme="minorEastAsia"/>
          <w:noProof/>
          <w:sz w:val="24"/>
          <w:szCs w:val="24"/>
        </w:rPr>
        <w:t xml:space="preserve">U), </w:t>
      </w:r>
      <w:r w:rsidRPr="0095182E">
        <w:rPr>
          <w:rFonts w:hint="eastAsia" w:cs="Times New Roman" w:asciiTheme="minorEastAsia" w:hAnsiTheme="minorEastAsia"/>
          <w:noProof/>
          <w:sz w:val="24"/>
          <w:szCs w:val="24"/>
        </w:rPr>
        <w:t>Y(</w:t>
      </w:r>
      <w:r w:rsidRPr="0095182E">
        <w:rPr>
          <w:rFonts w:cs="Times New Roman" w:asciiTheme="minorEastAsia" w:hAnsiTheme="minorEastAsia"/>
          <w:noProof/>
          <w:sz w:val="24"/>
          <w:szCs w:val="24"/>
        </w:rPr>
        <w:t>Z</w:t>
      </w:r>
      <w:r w:rsidRPr="0095182E">
        <w:rPr>
          <w:rFonts w:hint="eastAsia" w:cs="Times New Roman" w:asciiTheme="minorEastAsia" w:hAnsiTheme="minorEastAsia"/>
          <w:noProof/>
          <w:sz w:val="24"/>
          <w:szCs w:val="24"/>
        </w:rPr>
        <w:t>와X의 외적)</w:t>
      </w:r>
    </w:p>
    <w:p w:rsidRPr="0095182E" w:rsidR="00AE14FB" w:rsidP="00AE14FB" w:rsidRDefault="00AE14FB" w14:paraId="28DA99BF">
      <w:pPr>
        <w:pStyle w:val="a4"/>
        <w:numPr>
          <w:ilvl w:val="0"/>
          <w:numId w:val="8"/>
        </w:numPr>
        <w:rPr>
          <w:rFonts w:cs="Times New Roman" w:asciiTheme="minorEastAsia" w:hAnsiTheme="minorEastAsia"/>
          <w:noProof/>
          <w:sz w:val="24"/>
          <w:szCs w:val="24"/>
        </w:rPr>
      </w:pPr>
      <w:r w:rsidRPr="0095182E">
        <w:rPr>
          <w:rFonts w:hint="eastAsia" w:cs="Times New Roman" w:asciiTheme="minorEastAsia" w:hAnsiTheme="minorEastAsia"/>
          <w:noProof/>
          <w:sz w:val="24"/>
          <w:szCs w:val="24"/>
        </w:rPr>
        <w:t xml:space="preserve">노말 </w:t>
      </w:r>
      <w:r w:rsidRPr="0095182E">
        <w:rPr>
          <w:rFonts w:cs="Times New Roman" w:asciiTheme="minorEastAsia" w:hAnsiTheme="minorEastAsia"/>
          <w:noProof/>
          <w:sz w:val="24"/>
          <w:szCs w:val="24"/>
        </w:rPr>
        <w:t xml:space="preserve">= </w:t>
      </w:r>
      <w:r w:rsidRPr="0095182E">
        <w:rPr>
          <w:rFonts w:hint="eastAsia" w:cs="Times New Roman" w:asciiTheme="minorEastAsia" w:hAnsiTheme="minorEastAsia"/>
          <w:noProof/>
          <w:sz w:val="24"/>
          <w:szCs w:val="24"/>
        </w:rPr>
        <w:t xml:space="preserve">접선공간 행렬 </w:t>
      </w:r>
      <w:r w:rsidRPr="0095182E">
        <w:rPr>
          <w:rFonts w:cs="Times New Roman" w:asciiTheme="minorEastAsia" w:hAnsiTheme="minorEastAsia"/>
          <w:noProof/>
          <w:sz w:val="24"/>
          <w:szCs w:val="24"/>
        </w:rPr>
        <w:t xml:space="preserve">* </w:t>
      </w:r>
      <w:r w:rsidRPr="0095182E">
        <w:rPr>
          <w:rFonts w:hint="eastAsia" w:cs="Times New Roman" w:asciiTheme="minorEastAsia" w:hAnsiTheme="minorEastAsia"/>
          <w:noProof/>
          <w:sz w:val="24"/>
          <w:szCs w:val="24"/>
        </w:rPr>
        <w:t>법선맵 노말</w:t>
      </w:r>
    </w:p>
    <w:p w:rsidR="00AF5A47" w:rsidP="00AE14FB" w:rsidRDefault="00AF5A47" w14:paraId="58D0AF32">
      <w:pPr>
        <w:rPr>
          <w:rFonts w:hint="eastAsia" w:ascii="³ª´®°íµñÄÚµù" w:hAnsi="³ª´®°íµñÄÚµù" w:cs="Times New Roman"/>
          <w:noProof/>
          <w:sz w:val="20"/>
        </w:rPr>
      </w:pPr>
    </w:p>
    <w:p w:rsidR="00AF5A47" w:rsidP="00AF5A47" w:rsidRDefault="00AF5A47" w14:paraId="1F73B167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10001"/>
          <w:sz w:val="20"/>
        </w:rPr>
      </w:pPr>
      <w:r>
        <w:rPr>
          <w:rFonts w:ascii="³ª´®°íµñÄÚµù" w:hAnsi="³ª´®°íµñÄÚµù" w:cs="Times New Roman"/>
          <w:noProof/>
          <w:color w:val="0000FF"/>
          <w:sz w:val="20"/>
        </w:rPr>
        <w:t>struct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VS_INPUT</w:t>
      </w:r>
    </w:p>
    <w:p w:rsidR="00AF5A47" w:rsidP="00AF5A47" w:rsidRDefault="00AF5A47" w14:paraId="0FD0EC27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AF5A47" w:rsidP="00AF5A47" w:rsidRDefault="00AF5A47" w14:paraId="06B8D494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POSITION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AF5A47" w:rsidP="00AF5A47" w:rsidRDefault="00AF5A47" w14:paraId="6EB3692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mNormal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AF5A47" w:rsidP="00AF5A47" w:rsidRDefault="00AF5A47" w14:paraId="5E34C9C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mTangent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TANGENT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AF5A47" w:rsidP="00AF5A47" w:rsidRDefault="00AF5A47" w14:paraId="465FA81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mBinormal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BINORMAL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AF5A47" w:rsidP="00AF5A47" w:rsidRDefault="00AF5A47" w14:paraId="7D4DDD4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float2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mUV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TEXCOORD0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AF5A47" w:rsidP="00AF5A47" w:rsidRDefault="00AF5A47" w14:paraId="234E738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};</w:t>
      </w:r>
    </w:p>
    <w:p w:rsidR="00AF5A47" w:rsidP="00AF5A47" w:rsidRDefault="00AF5A47" w14:paraId="5D368099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AF5A47" w:rsidP="00AF5A47" w:rsidRDefault="00AF5A47" w14:paraId="6CEF957E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10001"/>
          <w:sz w:val="20"/>
        </w:rPr>
      </w:pPr>
      <w:r>
        <w:rPr>
          <w:rFonts w:ascii="³ª´®°íµñÄÚµù" w:hAnsi="³ª´®°íµñÄÚµù" w:cs="Times New Roman"/>
          <w:noProof/>
          <w:color w:val="0000FF"/>
          <w:sz w:val="20"/>
        </w:rPr>
        <w:t>struct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VS_OUTPUT</w:t>
      </w:r>
    </w:p>
    <w:p w:rsidR="00AF5A47" w:rsidP="00AF5A47" w:rsidRDefault="00AF5A47" w14:paraId="63391C8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AF5A47" w:rsidP="00AF5A47" w:rsidRDefault="00AF5A47" w14:paraId="6B3BAC67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POSITION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AF5A47" w:rsidP="00AF5A47" w:rsidRDefault="00AF5A47" w14:paraId="11C73E2E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float2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mUV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TEXCOORD0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AF5A47" w:rsidP="00AF5A47" w:rsidRDefault="00AF5A47" w14:paraId="022896F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mLightDir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TEXCOORD1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AF5A47" w:rsidP="00AF5A47" w:rsidRDefault="00AF5A47" w14:paraId="79787C21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mViewDir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TEXCOORD2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AF5A47" w:rsidP="00AF5A47" w:rsidRDefault="00AF5A47" w14:paraId="7291764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TEXCOORD3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AF5A47" w:rsidP="00AF5A47" w:rsidRDefault="00AF5A47" w14:paraId="2913CEA7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B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TEXCOORD4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AF5A47" w:rsidP="00AF5A47" w:rsidRDefault="00AF5A47" w14:paraId="44B5043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TEXCOORD5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AF5A47" w:rsidP="00AF5A47" w:rsidRDefault="00AF5A47" w14:paraId="442A20F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};</w:t>
      </w:r>
    </w:p>
    <w:p w:rsidR="00AF5A47" w:rsidP="00AF5A47" w:rsidRDefault="00AF5A47" w14:paraId="607CC24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AF5A47" w:rsidP="00AF5A47" w:rsidRDefault="00AF5A47" w14:paraId="011E8E2D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float4x4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gWorldMatrix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AF5A47" w:rsidP="00AF5A47" w:rsidRDefault="00AF5A47" w14:paraId="4963A93B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float4x4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gWorldViewProjMatrix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AF5A47" w:rsidP="00AF5A47" w:rsidRDefault="00AF5A47" w14:paraId="1CF59609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AF5A47" w:rsidP="00AF5A47" w:rsidRDefault="00AF5A47" w14:paraId="187F8AC4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gWorldLightPosition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AF5A47" w:rsidP="00AF5A47" w:rsidRDefault="00AF5A47" w14:paraId="00FC9E4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gWorldCameraPosition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AF5A47" w:rsidP="00AF5A47" w:rsidRDefault="00AF5A47" w14:paraId="6FDE6F01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AF5A47" w:rsidP="00AF5A47" w:rsidRDefault="00AF5A47" w14:paraId="6D17AB6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VS_OUTPUT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vs_main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VS_INPUT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)</w:t>
      </w:r>
    </w:p>
    <w:p w:rsidR="00AF5A47" w:rsidP="00AF5A47" w:rsidRDefault="00AF5A47" w14:paraId="6AB8553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AF5A47" w:rsidP="00AF5A47" w:rsidRDefault="00AF5A47" w14:paraId="2D3351B9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VS_OUTPUT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AF5A47" w:rsidP="00AF5A47" w:rsidRDefault="00AF5A47" w14:paraId="4EB7C367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AF5A47" w:rsidP="00AF5A47" w:rsidRDefault="00AF5A47" w14:paraId="532C7A19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mul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gWorldViewProjMatrix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AF5A47" w:rsidP="00AF5A47" w:rsidRDefault="00AF5A47" w14:paraId="08C4A584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mUV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mUV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AF5A47" w:rsidP="00AF5A47" w:rsidRDefault="00AF5A47" w14:paraId="1F2986E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AF5A47" w:rsidP="00AF5A47" w:rsidRDefault="00AF5A47" w14:paraId="0479793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worldPosition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mul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gWorldMatrix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AF5A47" w:rsidP="00AF5A47" w:rsidRDefault="00AF5A47" w14:paraId="4A49A4D4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lightDir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worldPosition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xyz</w:t>
      </w:r>
      <w:r>
        <w:rPr>
          <w:rFonts w:ascii="³ª´®°íµñÄÚµù" w:hAnsi="³ª´®°íµñÄÚµù" w:cs="Times New Roman"/>
          <w:noProof/>
          <w:sz w:val="20"/>
        </w:rPr>
        <w:t xml:space="preserve"> -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gWorldLightPosition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AF5A47" w:rsidP="00AF5A47" w:rsidRDefault="00AF5A47" w14:paraId="5D131EBE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mLightDir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normalize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lightDir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AF5A47" w:rsidP="00AF5A47" w:rsidRDefault="00AF5A47" w14:paraId="161A3B93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AF5A47" w:rsidP="00AF5A47" w:rsidRDefault="00AF5A47" w14:paraId="04023F71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viewDir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normalize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worldPosition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xyz</w:t>
      </w:r>
      <w:r>
        <w:rPr>
          <w:rFonts w:ascii="³ª´®°íµñÄÚµù" w:hAnsi="³ª´®°íµñÄÚµù" w:cs="Times New Roman"/>
          <w:noProof/>
          <w:sz w:val="20"/>
        </w:rPr>
        <w:t xml:space="preserve"> -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gWorldCameraPosition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AF5A47" w:rsidP="00AF5A47" w:rsidRDefault="00AF5A47" w14:paraId="785C8C5E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mViewDir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viewDir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AF5A47" w:rsidP="00AF5A47" w:rsidRDefault="00AF5A47" w14:paraId="43C05A9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AF5A47" w:rsidP="00AF5A47" w:rsidRDefault="00AF5A47" w14:paraId="30AB6C2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접선공간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벡터들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AF5A47" w:rsidP="00AF5A47" w:rsidRDefault="00AF5A47" w14:paraId="6DF028F7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worldNormal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mul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mNormal</w:t>
      </w:r>
      <w:r>
        <w:rPr>
          <w:rFonts w:ascii="³ª´®°íµñÄÚµù" w:hAnsi="³ª´®°íµñÄÚµù" w:cs="Times New Roman"/>
          <w:noProof/>
          <w:sz w:val="20"/>
        </w:rPr>
        <w:t>, 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float3x3</w:t>
      </w:r>
      <w:r>
        <w:rPr>
          <w:rFonts w:ascii="³ª´®°íµñÄÚµù" w:hAnsi="³ª´®°íµñÄÚµù" w:cs="Times New Roman"/>
          <w:noProof/>
          <w:sz w:val="20"/>
        </w:rPr>
        <w:t>)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gWorldMatrix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AF5A47" w:rsidP="00AF5A47" w:rsidRDefault="00AF5A47" w14:paraId="6BE8ED5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normalize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worldNormal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AF5A47" w:rsidP="00AF5A47" w:rsidRDefault="00AF5A47" w14:paraId="0043945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AF5A47" w:rsidP="00AF5A47" w:rsidRDefault="00AF5A47" w14:paraId="6BD75067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worldTangent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mul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mTangent</w:t>
      </w:r>
      <w:r>
        <w:rPr>
          <w:rFonts w:ascii="³ª´®°íµñÄÚµù" w:hAnsi="³ª´®°íµñÄÚµù" w:cs="Times New Roman"/>
          <w:noProof/>
          <w:sz w:val="20"/>
        </w:rPr>
        <w:t>, 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float3x3</w:t>
      </w:r>
      <w:r>
        <w:rPr>
          <w:rFonts w:ascii="³ª´®°íµñÄÚµù" w:hAnsi="³ª´®°íµñÄÚµù" w:cs="Times New Roman"/>
          <w:noProof/>
          <w:sz w:val="20"/>
        </w:rPr>
        <w:t>)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gWorldMatrix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AF5A47" w:rsidP="00AF5A47" w:rsidRDefault="00AF5A47" w14:paraId="1C81F0A1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normalize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worldTangent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AF5A47" w:rsidP="00AF5A47" w:rsidRDefault="00AF5A47" w14:paraId="223548B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AF5A47" w:rsidP="00AF5A47" w:rsidRDefault="00AF5A47" w14:paraId="4BFFEEBE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worldBinormal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mul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mBinormal</w:t>
      </w:r>
      <w:r>
        <w:rPr>
          <w:rFonts w:ascii="³ª´®°íµñÄÚµù" w:hAnsi="³ª´®°íµñÄÚµù" w:cs="Times New Roman"/>
          <w:noProof/>
          <w:sz w:val="20"/>
        </w:rPr>
        <w:t>, 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float3x3</w:t>
      </w:r>
      <w:r>
        <w:rPr>
          <w:rFonts w:ascii="³ª´®°íµñÄÚµù" w:hAnsi="³ª´®°íµñÄÚµù" w:cs="Times New Roman"/>
          <w:noProof/>
          <w:sz w:val="20"/>
        </w:rPr>
        <w:t>)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gWorldMatrix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AF5A47" w:rsidP="00AF5A47" w:rsidRDefault="00AF5A47" w14:paraId="3BD3F75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B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normalize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worldBinormal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AF5A47" w:rsidP="00AF5A47" w:rsidRDefault="00AF5A47" w14:paraId="56DA8088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AF5A47" w:rsidP="00AF5A47" w:rsidRDefault="00AF5A47" w14:paraId="7D652ED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이전과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다르게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이곳에서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diffuse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를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구하지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않는다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AF5A47" w:rsidP="00AF5A47" w:rsidRDefault="00AF5A47" w14:paraId="5FA5D2DB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이유는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diffuse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를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구하기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위해서는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정점노말과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입사광이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필요한데</w:t>
      </w:r>
    </w:p>
    <w:p w:rsidR="00AF5A47" w:rsidP="00AF5A47" w:rsidRDefault="00AF5A47" w14:paraId="14D8AF68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여기서는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굴곡질감을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표현하기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위해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정점노말을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바로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사용하지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않고</w:t>
      </w:r>
    </w:p>
    <w:p w:rsidR="00AF5A47" w:rsidP="00AF5A47" w:rsidRDefault="00AF5A47" w14:paraId="485DD77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법선맵을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이용하여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접선공간의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노말을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사용하기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때문이다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AF5A47" w:rsidP="00AF5A47" w:rsidRDefault="00AF5A47" w14:paraId="57B2210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이것은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픽셀셰이더에서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구현한다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AF5A47" w:rsidP="00AF5A47" w:rsidRDefault="00AF5A47" w14:paraId="5610082B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</w:p>
    <w:p w:rsidR="00AF5A47" w:rsidP="00AF5A47" w:rsidRDefault="00AF5A47" w14:paraId="72DB561D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00FF"/>
          <w:sz w:val="20"/>
        </w:rPr>
        <w:t>return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AF5A47" w:rsidP="00AF5A47" w:rsidRDefault="00AF5A47" w14:paraId="6E3949C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}</w:t>
      </w:r>
    </w:p>
    <w:p w:rsidR="00AF5A47" w:rsidP="00AF5A47" w:rsidRDefault="00AF5A47" w14:paraId="6DB6CAD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AF5A47" w:rsidP="00AF5A47" w:rsidRDefault="00AF5A47" w14:paraId="6E565AC4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10001"/>
          <w:sz w:val="20"/>
        </w:rPr>
      </w:pPr>
      <w:r>
        <w:rPr>
          <w:rFonts w:ascii="³ª´®°íµñÄÚµù" w:hAnsi="³ª´®°íµñÄÚµù" w:cs="Times New Roman"/>
          <w:noProof/>
          <w:color w:val="0000FF"/>
          <w:sz w:val="20"/>
        </w:rPr>
        <w:t>struct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PS_INPUT</w:t>
      </w:r>
    </w:p>
    <w:p w:rsidR="00AF5A47" w:rsidP="00AF5A47" w:rsidRDefault="00AF5A47" w14:paraId="5947FCA3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AF5A47" w:rsidP="00AF5A47" w:rsidRDefault="00AF5A47" w14:paraId="1295881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float2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mUV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TEXCOORD0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AF5A47" w:rsidP="00AF5A47" w:rsidRDefault="00AF5A47" w14:paraId="761B21C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mLightDir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TEXCOORD1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AF5A47" w:rsidP="00AF5A47" w:rsidRDefault="00AF5A47" w14:paraId="0E7EBD3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mViewDir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TEXCOORD2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AF5A47" w:rsidP="00AF5A47" w:rsidRDefault="00AF5A47" w14:paraId="19C31B6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TEXCOORD3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AF5A47" w:rsidP="00AF5A47" w:rsidRDefault="00AF5A47" w14:paraId="5A7476F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B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TEXCOORD4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AF5A47" w:rsidP="00AF5A47" w:rsidRDefault="00AF5A47" w14:paraId="4C122581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TEXCOORD5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AF5A47" w:rsidP="00AF5A47" w:rsidRDefault="00AF5A47" w14:paraId="0D4DC4F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};</w:t>
      </w:r>
    </w:p>
    <w:p w:rsidR="00AF5A47" w:rsidP="00AF5A47" w:rsidRDefault="00AF5A47" w14:paraId="37DEF22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AF5A47" w:rsidP="00AF5A47" w:rsidRDefault="00AF5A47" w14:paraId="1C655D63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sampler2D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DiffuseSampler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AF5A47" w:rsidP="00AF5A47" w:rsidRDefault="00AF5A47" w14:paraId="5C773AB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sampler2D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SpecularSampler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AF5A47" w:rsidP="00AF5A47" w:rsidRDefault="00AF5A47" w14:paraId="25118F3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sampler2D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NormalSampler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AF5A47" w:rsidP="00AF5A47" w:rsidRDefault="00AF5A47" w14:paraId="4C5877D1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AF5A47" w:rsidP="00AF5A47" w:rsidRDefault="00AF5A47" w14:paraId="0069C65A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000FF"/>
          <w:sz w:val="20"/>
        </w:rPr>
        <w:t>float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gLightColor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AF5A47" w:rsidP="00AF5A47" w:rsidRDefault="00AF5A47" w14:paraId="2FD15627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AF5A47" w:rsidP="00AF5A47" w:rsidRDefault="00AF5A47" w14:paraId="132E653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10001"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ps_main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PS_INPUT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 xml:space="preserve">)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COLOR</w:t>
      </w:r>
    </w:p>
    <w:p w:rsidR="00AF5A47" w:rsidP="00AF5A47" w:rsidRDefault="00AF5A47" w14:paraId="5D7ABBDB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AF5A47" w:rsidP="00AF5A47" w:rsidRDefault="00AF5A47" w14:paraId="1CB201B9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tangentNormal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tex2D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NormalSampler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mUV</w:t>
      </w:r>
      <w:r>
        <w:rPr>
          <w:rFonts w:ascii="³ª´®°íµñÄÚµù" w:hAnsi="³ª´®°íµñÄÚµù" w:cs="Times New Roman"/>
          <w:noProof/>
          <w:sz w:val="20"/>
        </w:rPr>
        <w:t>).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xyz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AF5A47" w:rsidP="00AF5A47" w:rsidRDefault="00AF5A47" w14:paraId="2CA83A5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AF5A47" w:rsidP="00AF5A47" w:rsidRDefault="00AF5A47" w14:paraId="647AADA4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접선노말값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복원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. </w:t>
      </w:r>
    </w:p>
    <w:p w:rsidR="00AF5A47" w:rsidP="00AF5A47" w:rsidRDefault="00AF5A47" w14:paraId="4DA9264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텍스처에서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저장하는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픽셀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하나의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색상은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rgba</w:t>
      </w:r>
      <w:r w:rsidR="00AE14FB">
        <w:rPr>
          <w:rFonts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이다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AF5A47" w:rsidP="00AF5A47" w:rsidRDefault="00AF5A47" w14:paraId="2117BCAE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각각의값은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0 ~ 1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사이의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값으로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저장할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수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밖에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없기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때문에</w:t>
      </w:r>
    </w:p>
    <w:p w:rsidR="00AF5A47" w:rsidP="00AF5A47" w:rsidRDefault="00AF5A47" w14:paraId="2EE45DE4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저장시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-1 ~ 1</w:t>
      </w:r>
      <w:r w:rsidR="00AE14FB">
        <w:rPr>
          <w:rFonts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의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값을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다음의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공식을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이용해서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저장했다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AF5A47" w:rsidP="00AF5A47" w:rsidRDefault="00AF5A47" w14:paraId="5658D13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-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법선맵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RGB =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법선백터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XYZ * 0.5 + 0.5</w:t>
      </w:r>
    </w:p>
    <w:p w:rsidR="00AF5A47" w:rsidP="00AF5A47" w:rsidRDefault="00AF5A47" w14:paraId="5152949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-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법선벡터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XYZ =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법선맵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RGB * 2 -1</w:t>
      </w:r>
    </w:p>
    <w:p w:rsidR="00AF5A47" w:rsidP="00AF5A47" w:rsidRDefault="00AF5A47" w14:paraId="7386A73D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tangentNormal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normalize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tangentNormal</w:t>
      </w:r>
      <w:r>
        <w:rPr>
          <w:rFonts w:ascii="³ª´®°íµñÄÚµù" w:hAnsi="³ª´®°íµñÄÚµù" w:cs="Times New Roman"/>
          <w:noProof/>
          <w:sz w:val="20"/>
        </w:rPr>
        <w:t xml:space="preserve"> * 2 - 1);</w:t>
      </w:r>
    </w:p>
    <w:p w:rsidR="00AF5A47" w:rsidP="00AF5A47" w:rsidRDefault="00AF5A47" w14:paraId="73EBF61B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AF5A47" w:rsidP="00AF5A47" w:rsidRDefault="00AF5A47" w14:paraId="56CBAF73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float3x3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TBN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float3x3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normalize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</w:t>
      </w:r>
      <w:r>
        <w:rPr>
          <w:rFonts w:ascii="³ª´®°íµñÄÚµù" w:hAnsi="³ª´®°íµñÄÚµù" w:cs="Times New Roman"/>
          <w:noProof/>
          <w:sz w:val="20"/>
        </w:rPr>
        <w:t xml:space="preserve">),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normalize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B</w:t>
      </w:r>
      <w:r>
        <w:rPr>
          <w:rFonts w:ascii="³ª´®°íµñÄÚµù" w:hAnsi="³ª´®°íµñÄÚµù" w:cs="Times New Roman"/>
          <w:noProof/>
          <w:sz w:val="20"/>
        </w:rPr>
        <w:t xml:space="preserve">),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normalize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</w:t>
      </w:r>
      <w:r>
        <w:rPr>
          <w:rFonts w:ascii="³ª´®°íµñÄÚµù" w:hAnsi="³ª´®°íµñÄÚµù" w:cs="Times New Roman"/>
          <w:noProof/>
          <w:sz w:val="20"/>
        </w:rPr>
        <w:t>));</w:t>
      </w:r>
    </w:p>
    <w:p w:rsidR="00AF5A47" w:rsidP="00AF5A47" w:rsidRDefault="00AF5A47" w14:paraId="2CC7582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TBN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transpose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TBN</w:t>
      </w:r>
      <w:r>
        <w:rPr>
          <w:rFonts w:ascii="³ª´®°íµñÄÚµù" w:hAnsi="³ª´®°íµñÄÚµù" w:cs="Times New Roman"/>
          <w:noProof/>
          <w:sz w:val="20"/>
        </w:rPr>
        <w:t xml:space="preserve">);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열기준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행렬으로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변환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.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직교행렬의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전치행렬은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역행렬이다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.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벡터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=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열기준행렬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*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벡터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벡터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=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벡터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*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행기준행렬</w:t>
      </w:r>
    </w:p>
    <w:p w:rsidR="00AF5A47" w:rsidP="00AF5A47" w:rsidRDefault="00AF5A47" w14:paraId="74399CA8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worldNormal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mul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TBN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tangentNormal</w:t>
      </w:r>
      <w:r>
        <w:rPr>
          <w:rFonts w:ascii="³ª´®°íµñÄÚµù" w:hAnsi="³ª´®°íµñÄÚµù" w:cs="Times New Roman"/>
          <w:noProof/>
          <w:sz w:val="20"/>
        </w:rPr>
        <w:t>);</w:t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이제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이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값을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노말로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사용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AF5A47" w:rsidP="00AF5A47" w:rsidRDefault="00AF5A47" w14:paraId="6A37C8A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</w:p>
    <w:p w:rsidR="00AF5A47" w:rsidP="00AF5A47" w:rsidRDefault="00AF5A47" w14:paraId="27E0F1C3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albedo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tex2D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DiffuseSampler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mUV</w:t>
      </w:r>
      <w:r>
        <w:rPr>
          <w:rFonts w:ascii="³ª´®°íµñÄÚµù" w:hAnsi="³ª´®°íµñÄÚµù" w:cs="Times New Roman"/>
          <w:noProof/>
          <w:sz w:val="20"/>
        </w:rPr>
        <w:t xml:space="preserve">);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색상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AF5A47" w:rsidP="00AF5A47" w:rsidRDefault="00AF5A47" w14:paraId="164B7491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lightDir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normalize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mLightDir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AF5A47" w:rsidP="00AF5A47" w:rsidRDefault="00AF5A47" w14:paraId="0A06319A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diffuse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saturate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dot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worldNormal</w:t>
      </w:r>
      <w:r>
        <w:rPr>
          <w:rFonts w:ascii="³ª´®°íµñÄÚµù" w:hAnsi="³ª´®°íµñÄÚµù" w:cs="Times New Roman"/>
          <w:noProof/>
          <w:sz w:val="20"/>
        </w:rPr>
        <w:t>, -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lightDir</w:t>
      </w:r>
      <w:r>
        <w:rPr>
          <w:rFonts w:ascii="³ª´®°íµñÄÚµù" w:hAnsi="³ª´®°íµñÄÚµù" w:cs="Times New Roman"/>
          <w:noProof/>
          <w:sz w:val="20"/>
        </w:rPr>
        <w:t xml:space="preserve">));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diffuse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값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AF5A47" w:rsidP="00AF5A47" w:rsidRDefault="00AF5A47" w14:paraId="6A785DF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diffuse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gLightColor</w:t>
      </w:r>
      <w:r>
        <w:rPr>
          <w:rFonts w:ascii="³ª´®°íµñÄÚµù" w:hAnsi="³ª´®°íµñÄÚµù" w:cs="Times New Roman"/>
          <w:noProof/>
          <w:sz w:val="20"/>
        </w:rPr>
        <w:t xml:space="preserve"> *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albedo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rgb</w:t>
      </w:r>
      <w:r>
        <w:rPr>
          <w:rFonts w:ascii="³ª´®°íµñÄÚµù" w:hAnsi="³ª´®°íµñÄÚµù" w:cs="Times New Roman"/>
          <w:noProof/>
          <w:sz w:val="20"/>
        </w:rPr>
        <w:t xml:space="preserve"> *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diffuse</w:t>
      </w:r>
      <w:r>
        <w:rPr>
          <w:rFonts w:ascii="³ª´®°íµñÄÚµù" w:hAnsi="³ª´®°íµñÄÚµù" w:cs="Times New Roman"/>
          <w:noProof/>
          <w:sz w:val="20"/>
        </w:rPr>
        <w:t>;</w:t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최종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diffuse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값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AF5A47" w:rsidP="00AF5A47" w:rsidRDefault="00AF5A47" w14:paraId="1E15E41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</w:p>
    <w:p w:rsidR="00AF5A47" w:rsidP="00AF5A47" w:rsidRDefault="00AF5A47" w14:paraId="77D5073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정반사광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(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스페큘라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)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을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더하여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하이라이트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효과를</w:t>
      </w:r>
      <w:r w:rsidR="00AE14FB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넣는다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AF5A47" w:rsidP="00AF5A47" w:rsidRDefault="00AF5A47" w14:paraId="5D6A302D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specular</w:t>
      </w:r>
      <w:r>
        <w:rPr>
          <w:rFonts w:ascii="³ª´®°íµñÄÚµù" w:hAnsi="³ª´®°íµñÄÚµù" w:cs="Times New Roman"/>
          <w:noProof/>
          <w:sz w:val="20"/>
        </w:rPr>
        <w:t xml:space="preserve"> = 0;</w:t>
      </w:r>
    </w:p>
    <w:p w:rsidR="00AF5A47" w:rsidP="00AF5A47" w:rsidRDefault="00AF5A47" w14:paraId="668078EA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00FF"/>
          <w:sz w:val="20"/>
        </w:rPr>
        <w:t>if</w:t>
      </w:r>
      <w:r>
        <w:rPr>
          <w:rFonts w:ascii="³ª´®°íµñÄÚµù" w:hAnsi="³ª´®°íµñÄÚµù" w:cs="Times New Roman"/>
          <w:noProof/>
          <w:sz w:val="20"/>
        </w:rPr>
        <w:t xml:space="preserve"> 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diffuse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x</w:t>
      </w:r>
      <w:r>
        <w:rPr>
          <w:rFonts w:ascii="³ª´®°íµñÄÚµù" w:hAnsi="³ª´®°íµñÄÚµù" w:cs="Times New Roman"/>
          <w:noProof/>
          <w:sz w:val="20"/>
        </w:rPr>
        <w:t xml:space="preserve"> &gt; 0)</w:t>
      </w:r>
    </w:p>
    <w:p w:rsidR="00AF5A47" w:rsidP="00AF5A47" w:rsidRDefault="00AF5A47" w14:paraId="1162D96B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AF5A47" w:rsidP="00AF5A47" w:rsidRDefault="00AF5A47" w14:paraId="506FCB1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reflection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reflect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lightDir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worldNormal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AF5A47" w:rsidP="00AF5A47" w:rsidRDefault="00AF5A47" w14:paraId="14E783B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viewDir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normalize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mViewDir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AF5A47" w:rsidP="00AF5A47" w:rsidRDefault="00AF5A47" w14:paraId="1420FC9E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AF5A47" w:rsidP="00AF5A47" w:rsidRDefault="00AF5A47" w14:paraId="1F6E99E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specular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saturate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dot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reflection</w:t>
      </w:r>
      <w:r>
        <w:rPr>
          <w:rFonts w:ascii="³ª´®°íµñÄÚµù" w:hAnsi="³ª´®°íµñÄÚµù" w:cs="Times New Roman"/>
          <w:noProof/>
          <w:sz w:val="20"/>
        </w:rPr>
        <w:t>, -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viewDir</w:t>
      </w:r>
      <w:r>
        <w:rPr>
          <w:rFonts w:ascii="³ª´®°íµñÄÚµù" w:hAnsi="³ª´®°íµñÄÚµù" w:cs="Times New Roman"/>
          <w:noProof/>
          <w:sz w:val="20"/>
        </w:rPr>
        <w:t>));</w:t>
      </w:r>
    </w:p>
    <w:p w:rsidR="00AF5A47" w:rsidP="00AF5A47" w:rsidRDefault="00AF5A47" w14:paraId="7A6345CB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specular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pow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specular</w:t>
      </w:r>
      <w:r>
        <w:rPr>
          <w:rFonts w:ascii="³ª´®°íµñÄÚµù" w:hAnsi="³ª´®°íµñÄÚµù" w:cs="Times New Roman"/>
          <w:noProof/>
          <w:sz w:val="20"/>
        </w:rPr>
        <w:t>, 20.0f);</w:t>
      </w:r>
    </w:p>
    <w:p w:rsidR="00AF5A47" w:rsidP="00AF5A47" w:rsidRDefault="00AF5A47" w14:paraId="58539FA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AF5A47" w:rsidP="00AF5A47" w:rsidRDefault="00AF5A47" w14:paraId="134D5B0A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speculatIntensity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tex2D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SpecularSampler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mUV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AF5A47" w:rsidP="00AF5A47" w:rsidRDefault="00AF5A47" w14:paraId="146EE90E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specular</w:t>
      </w:r>
      <w:r>
        <w:rPr>
          <w:rFonts w:ascii="³ª´®°íµñÄÚµù" w:hAnsi="³ª´®°íµñÄÚµù" w:cs="Times New Roman"/>
          <w:noProof/>
          <w:sz w:val="20"/>
        </w:rPr>
        <w:t xml:space="preserve"> *=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specularIntensity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rgb</w:t>
      </w:r>
      <w:r>
        <w:rPr>
          <w:rFonts w:ascii="³ª´®°íµñÄÚµù" w:hAnsi="³ª´®°íµñÄÚµù" w:cs="Times New Roman"/>
          <w:noProof/>
          <w:sz w:val="20"/>
        </w:rPr>
        <w:t xml:space="preserve"> *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gLightColor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AF5A47" w:rsidP="00AF5A47" w:rsidRDefault="00AF5A47" w14:paraId="188C814B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sz w:val="20"/>
        </w:rPr>
        <w:t>}</w:t>
      </w:r>
    </w:p>
    <w:p w:rsidR="00AF5A47" w:rsidP="00AF5A47" w:rsidRDefault="00AF5A47" w14:paraId="4483BBD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AF5A47" w:rsidP="00AF5A47" w:rsidRDefault="00AF5A47" w14:paraId="78954C4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00FF"/>
          <w:sz w:val="20"/>
        </w:rPr>
        <w:t>float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ambient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(0.1f, 0.1f, 0.1f) *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albedo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AF5A47" w:rsidP="00AF5A47" w:rsidRDefault="00AF5A47" w14:paraId="56295464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AF5A47" w:rsidP="00AF5A47" w:rsidRDefault="00AF5A47" w14:paraId="41910F73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00FF"/>
          <w:sz w:val="20"/>
        </w:rPr>
        <w:t>return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ambient</w:t>
      </w:r>
      <w:r>
        <w:rPr>
          <w:rFonts w:ascii="³ª´®°íµñÄÚµù" w:hAnsi="³ª´®°íµñÄÚµù" w:cs="Times New Roman"/>
          <w:noProof/>
          <w:sz w:val="20"/>
        </w:rPr>
        <w:t xml:space="preserve"> +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diffuse</w:t>
      </w:r>
      <w:r>
        <w:rPr>
          <w:rFonts w:ascii="³ª´®°íµñÄÚµù" w:hAnsi="³ª´®°íµñÄÚµù" w:cs="Times New Roman"/>
          <w:noProof/>
          <w:sz w:val="20"/>
        </w:rPr>
        <w:t xml:space="preserve"> +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specular</w:t>
      </w:r>
      <w:r>
        <w:rPr>
          <w:rFonts w:ascii="³ª´®°íµñÄÚµù" w:hAnsi="³ª´®°íµñÄÚµù" w:cs="Times New Roman"/>
          <w:noProof/>
          <w:sz w:val="20"/>
        </w:rPr>
        <w:t>, 1);</w:t>
      </w:r>
    </w:p>
    <w:p w:rsidR="00AF5A47" w:rsidP="00AF5A47" w:rsidRDefault="00AF5A47" w14:paraId="093C1D3B">
      <w:pPr>
        <w:ind w:left="440" w:leftChars="20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}</w:t>
      </w:r>
    </w:p>
    <w:p w:rsidR="004C69AC" w:rsidP="00AF5A47" w:rsidRDefault="004C69AC" w14:paraId="20AD3475">
      <w:pPr>
        <w:ind w:left="440" w:leftChars="200"/>
        <w:rPr>
          <w:rFonts w:ascii="³ª´®°íµñÄÚµù" w:hAnsi="³ª´®°íµñÄÚµù" w:cs="Times New Roman"/>
          <w:noProof/>
          <w:sz w:val="20"/>
        </w:rPr>
      </w:pPr>
    </w:p>
    <w:p w:rsidR="004C69AC" w:rsidP="0095182E" w:rsidRDefault="004C69AC" w14:paraId="38303FF5">
      <w:pPr>
        <w:rPr>
          <w:rFonts w:cs="Times New Roman" w:asciiTheme="majorEastAsia" w:hAnsiTheme="majorEastAsia" w:eastAsiaTheme="majorEastAsia"/>
          <w:noProof/>
          <w:sz w:val="36"/>
          <w:szCs w:val="36"/>
        </w:rPr>
      </w:pPr>
      <w:r w:rsidRPr="0095182E">
        <w:rPr>
          <w:rFonts w:hint="eastAsia" w:cs="Times New Roman" w:asciiTheme="majorEastAsia" w:hAnsiTheme="majorEastAsia" w:eastAsiaTheme="majorEastAsia"/>
          <w:noProof/>
          <w:sz w:val="36"/>
          <w:szCs w:val="36"/>
        </w:rPr>
        <w:t>환경매핑</w:t>
      </w:r>
    </w:p>
    <w:p w:rsidRPr="0095182E" w:rsidR="0095182E" w:rsidP="0095182E" w:rsidRDefault="0095182E" w14:paraId="63B12A2B">
      <w:pPr>
        <w:pStyle w:val="a4"/>
        <w:numPr>
          <w:ilvl w:val="0"/>
          <w:numId w:val="8"/>
        </w:numPr>
        <w:rPr>
          <w:rFonts w:cs="Times New Roman" w:asciiTheme="minorEastAsia" w:hAnsiTheme="minorEastAsia"/>
          <w:noProof/>
          <w:sz w:val="24"/>
          <w:szCs w:val="24"/>
        </w:rPr>
      </w:pPr>
      <w:r w:rsidRPr="0095182E">
        <w:rPr>
          <w:rFonts w:hint="eastAsia" w:cs="Times New Roman" w:asciiTheme="minorEastAsia" w:hAnsiTheme="minorEastAsia"/>
          <w:noProof/>
          <w:sz w:val="24"/>
          <w:szCs w:val="24"/>
        </w:rPr>
        <w:t>물체 표면에 주변 환경을 반사하는 표현.</w:t>
      </w:r>
    </w:p>
    <w:p w:rsidRPr="0095182E" w:rsidR="0095182E" w:rsidP="0095182E" w:rsidRDefault="0095182E" w14:paraId="1FC25096">
      <w:pPr>
        <w:pStyle w:val="a4"/>
        <w:numPr>
          <w:ilvl w:val="0"/>
          <w:numId w:val="8"/>
        </w:numPr>
        <w:rPr>
          <w:rFonts w:cs="Times New Roman" w:asciiTheme="minorEastAsia" w:hAnsiTheme="minorEastAsia"/>
          <w:noProof/>
          <w:sz w:val="24"/>
          <w:szCs w:val="24"/>
        </w:rPr>
      </w:pPr>
      <w:r w:rsidRPr="0095182E">
        <w:rPr>
          <w:rFonts w:hint="eastAsia" w:cs="Times New Roman" w:asciiTheme="minorEastAsia" w:hAnsiTheme="minorEastAsia"/>
          <w:noProof/>
          <w:sz w:val="24"/>
          <w:szCs w:val="24"/>
        </w:rPr>
        <w:t>반사 대상인 물체의 입방체 텍스처를 준비한다(보통은 스카이박스 텍스처)</w:t>
      </w:r>
      <w:r w:rsidRPr="0095182E">
        <w:rPr>
          <w:rFonts w:cs="Times New Roman" w:asciiTheme="minorEastAsia" w:hAnsiTheme="minorEastAsia"/>
          <w:noProof/>
          <w:sz w:val="24"/>
          <w:szCs w:val="24"/>
        </w:rPr>
        <w:t>.</w:t>
      </w:r>
    </w:p>
    <w:p w:rsidRPr="0095182E" w:rsidR="0095182E" w:rsidP="0095182E" w:rsidRDefault="0095182E" w14:paraId="3D2C28A1">
      <w:pPr>
        <w:pStyle w:val="a4"/>
        <w:numPr>
          <w:ilvl w:val="0"/>
          <w:numId w:val="8"/>
        </w:numPr>
        <w:rPr>
          <w:rFonts w:cs="Times New Roman" w:asciiTheme="minorEastAsia" w:hAnsiTheme="minorEastAsia"/>
          <w:noProof/>
          <w:sz w:val="24"/>
          <w:szCs w:val="24"/>
        </w:rPr>
      </w:pPr>
      <w:r w:rsidRPr="0095182E">
        <w:rPr>
          <w:rFonts w:hint="eastAsia" w:cs="Times New Roman" w:asciiTheme="minorEastAsia" w:hAnsiTheme="minorEastAsia"/>
          <w:noProof/>
          <w:sz w:val="24"/>
          <w:szCs w:val="24"/>
        </w:rPr>
        <w:t>반사 벡터를 이용하여 입방체 텍스처의 텍셀을 구한다(</w:t>
      </w:r>
      <w:r w:rsidRPr="0095182E">
        <w:rPr>
          <w:rFonts w:cs="Times New Roman" w:asciiTheme="minorEastAsia" w:hAnsiTheme="minorEastAsia"/>
          <w:noProof/>
          <w:sz w:val="24"/>
          <w:szCs w:val="24"/>
        </w:rPr>
        <w:t xml:space="preserve">texCUBE() </w:t>
      </w:r>
      <w:r w:rsidRPr="0095182E">
        <w:rPr>
          <w:rFonts w:hint="eastAsia" w:cs="Times New Roman" w:asciiTheme="minorEastAsia" w:hAnsiTheme="minorEastAsia"/>
          <w:noProof/>
          <w:sz w:val="24"/>
          <w:szCs w:val="24"/>
        </w:rPr>
        <w:t>함수 이용)</w:t>
      </w:r>
      <w:r w:rsidRPr="0095182E">
        <w:rPr>
          <w:rFonts w:cs="Times New Roman" w:asciiTheme="minorEastAsia" w:hAnsiTheme="minorEastAsia"/>
          <w:noProof/>
          <w:sz w:val="24"/>
          <w:szCs w:val="24"/>
        </w:rPr>
        <w:t>.</w:t>
      </w:r>
    </w:p>
    <w:p w:rsidR="0095182E" w:rsidP="0095182E" w:rsidRDefault="0095182E" w14:paraId="263C7427">
      <w:pPr>
        <w:pStyle w:val="a4"/>
        <w:numPr>
          <w:ilvl w:val="0"/>
          <w:numId w:val="8"/>
        </w:numPr>
        <w:rPr>
          <w:rFonts w:cs="Times New Roman" w:asciiTheme="minorEastAsia" w:hAnsiTheme="minorEastAsia"/>
          <w:noProof/>
          <w:sz w:val="24"/>
          <w:szCs w:val="24"/>
        </w:rPr>
      </w:pPr>
      <w:r w:rsidRPr="0095182E">
        <w:rPr>
          <w:rFonts w:hint="eastAsia" w:cs="Times New Roman" w:asciiTheme="minorEastAsia" w:hAnsiTheme="minorEastAsia"/>
          <w:noProof/>
          <w:sz w:val="24"/>
          <w:szCs w:val="24"/>
        </w:rPr>
        <w:t>텍셀값을 더한다.</w:t>
      </w:r>
      <w:r w:rsidRPr="0095182E">
        <w:rPr>
          <w:rFonts w:cs="Times New Roman" w:asciiTheme="minorEastAsia" w:hAnsiTheme="minorEastAsia"/>
          <w:noProof/>
          <w:sz w:val="24"/>
          <w:szCs w:val="24"/>
        </w:rPr>
        <w:t xml:space="preserve"> </w:t>
      </w:r>
      <w:r w:rsidRPr="0095182E">
        <w:rPr>
          <w:rFonts w:hint="eastAsia" w:cs="Times New Roman" w:asciiTheme="minorEastAsia" w:hAnsiTheme="minorEastAsia"/>
          <w:noProof/>
          <w:sz w:val="24"/>
          <w:szCs w:val="24"/>
        </w:rPr>
        <w:t>끝.</w:t>
      </w:r>
    </w:p>
    <w:p w:rsidRPr="0095182E" w:rsidR="0095182E" w:rsidP="0095182E" w:rsidRDefault="0095182E" w14:paraId="668880E0">
      <w:pPr>
        <w:pStyle w:val="a4"/>
        <w:ind w:left="760"/>
        <w:rPr>
          <w:rFonts w:hint="eastAsia" w:cs="Times New Roman" w:asciiTheme="minorEastAsia" w:hAnsiTheme="minorEastAsia"/>
          <w:noProof/>
          <w:sz w:val="24"/>
          <w:szCs w:val="24"/>
        </w:rPr>
      </w:pPr>
    </w:p>
    <w:p w:rsidR="004C69AC" w:rsidP="004C69AC" w:rsidRDefault="004C69AC" w14:paraId="7546760D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10001"/>
          <w:sz w:val="20"/>
        </w:rPr>
      </w:pPr>
      <w:r>
        <w:rPr>
          <w:rFonts w:ascii="³ª´®°íµñÄÚµù" w:hAnsi="³ª´®°íµñÄÚµù" w:cs="Times New Roman"/>
          <w:noProof/>
          <w:color w:val="0000FF"/>
          <w:sz w:val="20"/>
        </w:rPr>
        <w:t>struct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VS_INPUT</w:t>
      </w:r>
    </w:p>
    <w:p w:rsidR="004C69AC" w:rsidP="004C69AC" w:rsidRDefault="004C69AC" w14:paraId="60866CC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4C69AC" w:rsidP="004C69AC" w:rsidRDefault="004C69AC" w14:paraId="43A55577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POSITION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4C69AC" w:rsidP="004C69AC" w:rsidRDefault="004C69AC" w14:paraId="322D94C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mNormal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4C69AC" w:rsidP="004C69AC" w:rsidRDefault="004C69AC" w14:paraId="349648F9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mTangent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TANGENT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4C69AC" w:rsidP="004C69AC" w:rsidRDefault="004C69AC" w14:paraId="0EC61AA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mBinormal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BINORMAL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4C69AC" w:rsidP="004C69AC" w:rsidRDefault="004C69AC" w14:paraId="42524637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float2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mUV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TEXCOORD0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4C69AC" w:rsidP="004C69AC" w:rsidRDefault="004C69AC" w14:paraId="15F16867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};</w:t>
      </w:r>
    </w:p>
    <w:p w:rsidR="004C69AC" w:rsidP="004C69AC" w:rsidRDefault="004C69AC" w14:paraId="11BB721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4C69AC" w:rsidP="004C69AC" w:rsidRDefault="004C69AC" w14:paraId="1B595E04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10001"/>
          <w:sz w:val="20"/>
        </w:rPr>
      </w:pPr>
      <w:r>
        <w:rPr>
          <w:rFonts w:ascii="³ª´®°íµñÄÚµù" w:hAnsi="³ª´®°íµñÄÚµù" w:cs="Times New Roman"/>
          <w:noProof/>
          <w:color w:val="0000FF"/>
          <w:sz w:val="20"/>
        </w:rPr>
        <w:t>struct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VS_OUTPUT</w:t>
      </w:r>
    </w:p>
    <w:p w:rsidR="004C69AC" w:rsidP="004C69AC" w:rsidRDefault="004C69AC" w14:paraId="00108BAE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4C69AC" w:rsidP="004C69AC" w:rsidRDefault="004C69AC" w14:paraId="363188CE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POSITION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4C69AC" w:rsidP="004C69AC" w:rsidRDefault="004C69AC" w14:paraId="1B4560F1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float2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mUV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TEXCOORD0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4C69AC" w:rsidP="004C69AC" w:rsidRDefault="004C69AC" w14:paraId="140AE28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mLightDir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TEXCOORD1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4C69AC" w:rsidP="004C69AC" w:rsidRDefault="004C69AC" w14:paraId="38C1A299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mViewDir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TEXCOORD2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4C69AC" w:rsidP="004C69AC" w:rsidRDefault="004C69AC" w14:paraId="0CF6C01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TEXCOORD3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4C69AC" w:rsidP="004C69AC" w:rsidRDefault="004C69AC" w14:paraId="0F75C3F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B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TEXCOORD4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4C69AC" w:rsidP="004C69AC" w:rsidRDefault="004C69AC" w14:paraId="5BF58B64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TEXCOORD5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4C69AC" w:rsidP="004C69AC" w:rsidRDefault="004C69AC" w14:paraId="78FEF4E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};</w:t>
      </w:r>
    </w:p>
    <w:p w:rsidR="004C69AC" w:rsidP="004C69AC" w:rsidRDefault="004C69AC" w14:paraId="60394C33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4C69AC" w:rsidP="004C69AC" w:rsidRDefault="004C69AC" w14:paraId="5F7D0D0D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float4x4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gWorldMatrix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4C69AC" w:rsidP="004C69AC" w:rsidRDefault="004C69AC" w14:paraId="3E3F2E28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float4x4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gWorldViewProjMatrix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4C69AC" w:rsidP="004C69AC" w:rsidRDefault="004C69AC" w14:paraId="68439C5B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4C69AC" w:rsidP="004C69AC" w:rsidRDefault="004C69AC" w14:paraId="7BA45058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gWorldLightPosition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4C69AC" w:rsidP="004C69AC" w:rsidRDefault="004C69AC" w14:paraId="140E743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gWorldCameraPosition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4C69AC" w:rsidP="004C69AC" w:rsidRDefault="004C69AC" w14:paraId="664FE24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4C69AC" w:rsidP="004C69AC" w:rsidRDefault="004C69AC" w14:paraId="0D0F575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VS_OUTPUT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vs_main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VS_INPUT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)</w:t>
      </w:r>
    </w:p>
    <w:p w:rsidR="004C69AC" w:rsidP="004C69AC" w:rsidRDefault="004C69AC" w14:paraId="6958FD24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4C69AC" w:rsidP="004C69AC" w:rsidRDefault="004C69AC" w14:paraId="32481DFD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VS_OUTPUT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4C69AC" w:rsidP="004C69AC" w:rsidRDefault="004C69AC" w14:paraId="3A64B9E9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4C69AC" w:rsidP="004C69AC" w:rsidRDefault="004C69AC" w14:paraId="5812B69A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mul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gWorldViewProjMatrix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4C69AC" w:rsidP="004C69AC" w:rsidRDefault="004C69AC" w14:paraId="203E078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mUV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mUV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4C69AC" w:rsidP="004C69AC" w:rsidRDefault="004C69AC" w14:paraId="404404C3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4C69AC" w:rsidP="004C69AC" w:rsidRDefault="004C69AC" w14:paraId="2ADA588A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worldPosition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mul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gWorldMatrix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4C69AC" w:rsidP="004C69AC" w:rsidRDefault="004C69AC" w14:paraId="5B295511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lightDir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worldPosition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xyz</w:t>
      </w:r>
      <w:r>
        <w:rPr>
          <w:rFonts w:ascii="³ª´®°íµñÄÚµù" w:hAnsi="³ª´®°íµñÄÚµù" w:cs="Times New Roman"/>
          <w:noProof/>
          <w:sz w:val="20"/>
        </w:rPr>
        <w:t xml:space="preserve"> -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gWorldLightPosition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4C69AC" w:rsidP="004C69AC" w:rsidRDefault="004C69AC" w14:paraId="346116E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mLightDir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normalize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lightDir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4C69AC" w:rsidP="004C69AC" w:rsidRDefault="004C69AC" w14:paraId="507BA72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4C69AC" w:rsidP="004C69AC" w:rsidRDefault="004C69AC" w14:paraId="6D41052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viewDir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normalize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worldPosition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xyz</w:t>
      </w:r>
      <w:r>
        <w:rPr>
          <w:rFonts w:ascii="³ª´®°íµñÄÚµù" w:hAnsi="³ª´®°íµñÄÚµù" w:cs="Times New Roman"/>
          <w:noProof/>
          <w:sz w:val="20"/>
        </w:rPr>
        <w:t xml:space="preserve"> -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gWorldCameraPosition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4C69AC" w:rsidP="004C69AC" w:rsidRDefault="004C69AC" w14:paraId="45CCFCD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mViewDir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viewDir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4C69AC" w:rsidP="004C69AC" w:rsidRDefault="004C69AC" w14:paraId="498D84FB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4C69AC" w:rsidP="004C69AC" w:rsidRDefault="004C69AC" w14:paraId="50FB14D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worldNormal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mul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mNormal</w:t>
      </w:r>
      <w:r>
        <w:rPr>
          <w:rFonts w:ascii="³ª´®°íµñÄÚµù" w:hAnsi="³ª´®°íµñÄÚµù" w:cs="Times New Roman"/>
          <w:noProof/>
          <w:sz w:val="20"/>
        </w:rPr>
        <w:t>, 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float3x3</w:t>
      </w:r>
      <w:r>
        <w:rPr>
          <w:rFonts w:ascii="³ª´®°íµñÄÚµù" w:hAnsi="³ª´®°íµñÄÚµù" w:cs="Times New Roman"/>
          <w:noProof/>
          <w:sz w:val="20"/>
        </w:rPr>
        <w:t>)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gWorldMatrix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4C69AC" w:rsidP="004C69AC" w:rsidRDefault="004C69AC" w14:paraId="7E7D80A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normalize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worldNormal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4C69AC" w:rsidP="004C69AC" w:rsidRDefault="004C69AC" w14:paraId="06D10F39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4C69AC" w:rsidP="004C69AC" w:rsidRDefault="004C69AC" w14:paraId="292A5DC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worldTangent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mul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mTangent</w:t>
      </w:r>
      <w:r>
        <w:rPr>
          <w:rFonts w:ascii="³ª´®°íµñÄÚµù" w:hAnsi="³ª´®°íµñÄÚµù" w:cs="Times New Roman"/>
          <w:noProof/>
          <w:sz w:val="20"/>
        </w:rPr>
        <w:t>, 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float3x3</w:t>
      </w:r>
      <w:r>
        <w:rPr>
          <w:rFonts w:ascii="³ª´®°íµñÄÚµù" w:hAnsi="³ª´®°íµñÄÚµù" w:cs="Times New Roman"/>
          <w:noProof/>
          <w:sz w:val="20"/>
        </w:rPr>
        <w:t>)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gWorldMatrix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4C69AC" w:rsidP="004C69AC" w:rsidRDefault="004C69AC" w14:paraId="7884C0A1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normalize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worldTangent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4C69AC" w:rsidP="004C69AC" w:rsidRDefault="004C69AC" w14:paraId="1FF7CB9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4C69AC" w:rsidP="004C69AC" w:rsidRDefault="004C69AC" w14:paraId="264BAE8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worldBinormal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mul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mBinormal</w:t>
      </w:r>
      <w:r>
        <w:rPr>
          <w:rFonts w:ascii="³ª´®°íµñÄÚµù" w:hAnsi="³ª´®°íµñÄÚµù" w:cs="Times New Roman"/>
          <w:noProof/>
          <w:sz w:val="20"/>
        </w:rPr>
        <w:t>, 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float3x3</w:t>
      </w:r>
      <w:r>
        <w:rPr>
          <w:rFonts w:ascii="³ª´®°íµñÄÚµù" w:hAnsi="³ª´®°íµñÄÚµù" w:cs="Times New Roman"/>
          <w:noProof/>
          <w:sz w:val="20"/>
        </w:rPr>
        <w:t>)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gWorldMatrix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4C69AC" w:rsidP="004C69AC" w:rsidRDefault="004C69AC" w14:paraId="75313AB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B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normalize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worldBinormal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4C69AC" w:rsidP="004C69AC" w:rsidRDefault="004C69AC" w14:paraId="67EB91DB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4C69AC" w:rsidP="004C69AC" w:rsidRDefault="004C69AC" w14:paraId="2B397FE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00FF"/>
          <w:sz w:val="20"/>
        </w:rPr>
        <w:t>return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4C69AC" w:rsidP="004C69AC" w:rsidRDefault="004C69AC" w14:paraId="543B663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}</w:t>
      </w:r>
    </w:p>
    <w:p w:rsidR="004C69AC" w:rsidP="004C69AC" w:rsidRDefault="004C69AC" w14:paraId="43CCC531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4C69AC" w:rsidP="004C69AC" w:rsidRDefault="004C69AC" w14:paraId="442D33B1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10001"/>
          <w:sz w:val="20"/>
        </w:rPr>
      </w:pPr>
      <w:r>
        <w:rPr>
          <w:rFonts w:ascii="³ª´®°íµñÄÚµù" w:hAnsi="³ª´®°íµñÄÚµù" w:cs="Times New Roman"/>
          <w:noProof/>
          <w:color w:val="0000FF"/>
          <w:sz w:val="20"/>
        </w:rPr>
        <w:t>struct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PS_INPUT</w:t>
      </w:r>
    </w:p>
    <w:p w:rsidR="004C69AC" w:rsidP="004C69AC" w:rsidRDefault="004C69AC" w14:paraId="460327F3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4C69AC" w:rsidP="004C69AC" w:rsidRDefault="004C69AC" w14:paraId="070B73D3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float2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mUV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TEXCOORD0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4C69AC" w:rsidP="004C69AC" w:rsidRDefault="004C69AC" w14:paraId="370747E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mLightDir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TEXCOORD1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4C69AC" w:rsidP="004C69AC" w:rsidRDefault="004C69AC" w14:paraId="7842D073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mViewDir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TEXCOORD2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4C69AC" w:rsidP="004C69AC" w:rsidRDefault="004C69AC" w14:paraId="4801051E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TEXCOORD3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4C69AC" w:rsidP="004C69AC" w:rsidRDefault="004C69AC" w14:paraId="1E1F208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B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TEXCOORD4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4C69AC" w:rsidP="004C69AC" w:rsidRDefault="004C69AC" w14:paraId="4E4666A9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TEXCOORD5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4C69AC" w:rsidP="004C69AC" w:rsidRDefault="004C69AC" w14:paraId="01B6C34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};</w:t>
      </w:r>
    </w:p>
    <w:p w:rsidR="004C69AC" w:rsidP="004C69AC" w:rsidRDefault="004C69AC" w14:paraId="58F9491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4C69AC" w:rsidP="004C69AC" w:rsidRDefault="004C69AC" w14:paraId="63A94A69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sampler2D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DiffuseSampler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4C69AC" w:rsidP="004C69AC" w:rsidRDefault="004C69AC" w14:paraId="5756B828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sampler2D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SpecularSampler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4C69AC" w:rsidP="004C69AC" w:rsidRDefault="004C69AC" w14:paraId="4346A769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sampler2D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NormalSampler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4C69AC" w:rsidP="004C69AC" w:rsidRDefault="00990836" w14:paraId="5FD28421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samplerCUBE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EnvironmentSampler</w:t>
      </w:r>
      <w:r>
        <w:rPr>
          <w:rFonts w:ascii="³ª´®°íµñÄÚµù" w:hAnsi="³ª´®°íµñÄÚµù" w:cs="Times New Roman"/>
          <w:noProof/>
          <w:sz w:val="20"/>
        </w:rPr>
        <w:t>;</w:t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입방체</w:t>
      </w:r>
      <w:r w:rsidR="0095182E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텍스처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990836" w:rsidP="004C69AC" w:rsidRDefault="00990836" w14:paraId="75ED840A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4C69AC" w:rsidP="004C69AC" w:rsidRDefault="004C69AC" w14:paraId="706B086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000FF"/>
          <w:sz w:val="20"/>
        </w:rPr>
        <w:t>float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gLightColor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4C69AC" w:rsidP="004C69AC" w:rsidRDefault="004C69AC" w14:paraId="38E18D73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4C69AC" w:rsidP="004C69AC" w:rsidRDefault="004C69AC" w14:paraId="04608BB3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10001"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ps_main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PS_INPUT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 xml:space="preserve">)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COLOR</w:t>
      </w:r>
    </w:p>
    <w:p w:rsidR="004C69AC" w:rsidP="004C69AC" w:rsidRDefault="004C69AC" w14:paraId="3C7B18E9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4C69AC" w:rsidP="004C69AC" w:rsidRDefault="004C69AC" w14:paraId="2234BEC8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tangentNormal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tex2D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NormalSampler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mUV</w:t>
      </w:r>
      <w:r>
        <w:rPr>
          <w:rFonts w:ascii="³ª´®°íµñÄÚµù" w:hAnsi="³ª´®°íµñÄÚµù" w:cs="Times New Roman"/>
          <w:noProof/>
          <w:sz w:val="20"/>
        </w:rPr>
        <w:t>).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xyz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4C69AC" w:rsidP="004C69AC" w:rsidRDefault="004C69AC" w14:paraId="16288E9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tangentNormal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normalize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tangentNormal</w:t>
      </w:r>
      <w:r>
        <w:rPr>
          <w:rFonts w:ascii="³ª´®°íµñÄÚµù" w:hAnsi="³ª´®°íµñÄÚµù" w:cs="Times New Roman"/>
          <w:noProof/>
          <w:sz w:val="20"/>
        </w:rPr>
        <w:t xml:space="preserve"> * 2 - 1);</w:t>
      </w:r>
    </w:p>
    <w:p w:rsidR="004C69AC" w:rsidP="004C69AC" w:rsidRDefault="004C69AC" w14:paraId="2F716FF4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4C69AC" w:rsidP="004C69AC" w:rsidRDefault="004C69AC" w14:paraId="0F3E3761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float3x3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TBN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float3x3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normalize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</w:t>
      </w:r>
      <w:r>
        <w:rPr>
          <w:rFonts w:ascii="³ª´®°íµñÄÚµù" w:hAnsi="³ª´®°íµñÄÚµù" w:cs="Times New Roman"/>
          <w:noProof/>
          <w:sz w:val="20"/>
        </w:rPr>
        <w:t xml:space="preserve">),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normalize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B</w:t>
      </w:r>
      <w:r>
        <w:rPr>
          <w:rFonts w:ascii="³ª´®°íµñÄÚµù" w:hAnsi="³ª´®°íµñÄÚµù" w:cs="Times New Roman"/>
          <w:noProof/>
          <w:sz w:val="20"/>
        </w:rPr>
        <w:t xml:space="preserve">),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normalize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</w:t>
      </w:r>
      <w:r>
        <w:rPr>
          <w:rFonts w:ascii="³ª´®°íµñÄÚµù" w:hAnsi="³ª´®°íµñÄÚµù" w:cs="Times New Roman"/>
          <w:noProof/>
          <w:sz w:val="20"/>
        </w:rPr>
        <w:t>));</w:t>
      </w:r>
    </w:p>
    <w:p w:rsidR="004C69AC" w:rsidP="004C69AC" w:rsidRDefault="004C69AC" w14:paraId="60FF8C6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TBN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transpose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TBN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4C69AC" w:rsidP="004C69AC" w:rsidRDefault="004C69AC" w14:paraId="376E1EE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worldNormal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mul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TBN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tangentNormal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4C69AC" w:rsidP="004C69AC" w:rsidRDefault="004C69AC" w14:paraId="3F193E8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4C69AC" w:rsidP="004C69AC" w:rsidRDefault="004C69AC" w14:paraId="031F8FB7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albedo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tex2D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DiffuseSampler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mUV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4C69AC" w:rsidP="004C69AC" w:rsidRDefault="004C69AC" w14:paraId="7416A8A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lightDir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normalize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mLightDir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4C69AC" w:rsidP="004C69AC" w:rsidRDefault="004C69AC" w14:paraId="400433CD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diffuse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saturate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dot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worldNormal</w:t>
      </w:r>
      <w:r>
        <w:rPr>
          <w:rFonts w:ascii="³ª´®°íµñÄÚµù" w:hAnsi="³ª´®°íµñÄÚµù" w:cs="Times New Roman"/>
          <w:noProof/>
          <w:sz w:val="20"/>
        </w:rPr>
        <w:t>, -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lightDir</w:t>
      </w:r>
      <w:r>
        <w:rPr>
          <w:rFonts w:ascii="³ª´®°íµñÄÚµù" w:hAnsi="³ª´®°íµñÄÚµù" w:cs="Times New Roman"/>
          <w:noProof/>
          <w:sz w:val="20"/>
        </w:rPr>
        <w:t>));</w:t>
      </w:r>
    </w:p>
    <w:p w:rsidR="004C69AC" w:rsidP="004C69AC" w:rsidRDefault="004C69AC" w14:paraId="17DE1CA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diffuse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gLightColor</w:t>
      </w:r>
      <w:r>
        <w:rPr>
          <w:rFonts w:ascii="³ª´®°íµñÄÚµù" w:hAnsi="³ª´®°íµñÄÚµù" w:cs="Times New Roman"/>
          <w:noProof/>
          <w:sz w:val="20"/>
        </w:rPr>
        <w:t xml:space="preserve"> *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albedo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rgb</w:t>
      </w:r>
      <w:r>
        <w:rPr>
          <w:rFonts w:ascii="³ª´®°íµñÄÚµù" w:hAnsi="³ª´®°íµñÄÚµù" w:cs="Times New Roman"/>
          <w:noProof/>
          <w:sz w:val="20"/>
        </w:rPr>
        <w:t xml:space="preserve"> *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diffuse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4C69AC" w:rsidP="004C69AC" w:rsidRDefault="004C69AC" w14:paraId="016D6B49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4C69AC" w:rsidP="004C69AC" w:rsidRDefault="004C69AC" w14:paraId="070E9E18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specular</w:t>
      </w:r>
      <w:r>
        <w:rPr>
          <w:rFonts w:ascii="³ª´®°íµñÄÚµù" w:hAnsi="³ª´®°íµñÄÚµù" w:cs="Times New Roman"/>
          <w:noProof/>
          <w:sz w:val="20"/>
        </w:rPr>
        <w:t xml:space="preserve"> = 0;</w:t>
      </w:r>
    </w:p>
    <w:p w:rsidR="004C69AC" w:rsidP="004C69AC" w:rsidRDefault="004C69AC" w14:paraId="662953B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00FF"/>
          <w:sz w:val="20"/>
        </w:rPr>
        <w:t>if</w:t>
      </w:r>
      <w:r>
        <w:rPr>
          <w:rFonts w:ascii="³ª´®°íµñÄÚµù" w:hAnsi="³ª´®°íµñÄÚµù" w:cs="Times New Roman"/>
          <w:noProof/>
          <w:sz w:val="20"/>
        </w:rPr>
        <w:t xml:space="preserve"> 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diffuse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x</w:t>
      </w:r>
      <w:r>
        <w:rPr>
          <w:rFonts w:ascii="³ª´®°íµñÄÚµù" w:hAnsi="³ª´®°íµñÄÚµù" w:cs="Times New Roman"/>
          <w:noProof/>
          <w:sz w:val="20"/>
        </w:rPr>
        <w:t xml:space="preserve"> &gt; 0)</w:t>
      </w:r>
    </w:p>
    <w:p w:rsidR="004C69AC" w:rsidP="004C69AC" w:rsidRDefault="004C69AC" w14:paraId="1445F169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4C69AC" w:rsidP="004C69AC" w:rsidRDefault="004C69AC" w14:paraId="5C10D3DA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reflection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reflect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lightDir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worldNormal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4C69AC" w:rsidP="004C69AC" w:rsidRDefault="004C69AC" w14:paraId="7A40DCC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viewDir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normalize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mViewDir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4C69AC" w:rsidP="004C69AC" w:rsidRDefault="004C69AC" w14:paraId="23CEE4B7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4C69AC" w:rsidP="004C69AC" w:rsidRDefault="004C69AC" w14:paraId="24220D2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specular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saturate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dot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reflection</w:t>
      </w:r>
      <w:r>
        <w:rPr>
          <w:rFonts w:ascii="³ª´®°íµñÄÚµù" w:hAnsi="³ª´®°íµñÄÚµù" w:cs="Times New Roman"/>
          <w:noProof/>
          <w:sz w:val="20"/>
        </w:rPr>
        <w:t>, -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viewDir</w:t>
      </w:r>
      <w:r>
        <w:rPr>
          <w:rFonts w:ascii="³ª´®°íµñÄÚµù" w:hAnsi="³ª´®°íµñÄÚµù" w:cs="Times New Roman"/>
          <w:noProof/>
          <w:sz w:val="20"/>
        </w:rPr>
        <w:t>));</w:t>
      </w:r>
    </w:p>
    <w:p w:rsidR="004C69AC" w:rsidP="004C69AC" w:rsidRDefault="004C69AC" w14:paraId="3C1E467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specular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pow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specular</w:t>
      </w:r>
      <w:r>
        <w:rPr>
          <w:rFonts w:ascii="³ª´®°íµñÄÚµù" w:hAnsi="³ª´®°íµñÄÚµù" w:cs="Times New Roman"/>
          <w:noProof/>
          <w:sz w:val="20"/>
        </w:rPr>
        <w:t>, 20.0f);</w:t>
      </w:r>
    </w:p>
    <w:p w:rsidR="004C69AC" w:rsidP="004C69AC" w:rsidRDefault="004C69AC" w14:paraId="087AA208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4C69AC" w:rsidP="004C69AC" w:rsidRDefault="004C69AC" w14:paraId="4F21E4A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speculatIntensity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tex2D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SpecularSampler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mUV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4C69AC" w:rsidP="004C69AC" w:rsidRDefault="004C69AC" w14:paraId="77869628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specular</w:t>
      </w:r>
      <w:r>
        <w:rPr>
          <w:rFonts w:ascii="³ª´®°íµñÄÚµù" w:hAnsi="³ª´®°íµñÄÚµù" w:cs="Times New Roman"/>
          <w:noProof/>
          <w:sz w:val="20"/>
        </w:rPr>
        <w:t xml:space="preserve"> *=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specularIntensity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rgb</w:t>
      </w:r>
      <w:r>
        <w:rPr>
          <w:rFonts w:ascii="³ª´®°íµñÄÚµù" w:hAnsi="³ª´®°íµñÄÚµù" w:cs="Times New Roman"/>
          <w:noProof/>
          <w:sz w:val="20"/>
        </w:rPr>
        <w:t xml:space="preserve"> *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gLightColor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4C69AC" w:rsidP="004C69AC" w:rsidRDefault="004C69AC" w14:paraId="47D6C1A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sz w:val="20"/>
        </w:rPr>
        <w:t>}</w:t>
      </w:r>
    </w:p>
    <w:p w:rsidR="004C69AC" w:rsidP="004C69AC" w:rsidRDefault="004C69AC" w14:paraId="7801CBB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4C69AC" w:rsidP="004C69AC" w:rsidRDefault="004C69AC" w14:paraId="1AD4363D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viewReflect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reflect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viewDir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worldNormal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4C69AC" w:rsidP="004C69AC" w:rsidRDefault="004C69AC" w14:paraId="2F7A571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4C69AC" w:rsidP="004C69AC" w:rsidRDefault="004C69AC" w14:paraId="65E3B66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추가할건</w:t>
      </w:r>
      <w:r w:rsidR="0095182E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이거</w:t>
      </w:r>
      <w:r w:rsidR="0095182E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한</w:t>
      </w:r>
      <w:r w:rsidR="0095182E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가지</w:t>
      </w:r>
      <w:r w:rsidR="0095182E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뿐이다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4C69AC" w:rsidP="004C69AC" w:rsidRDefault="004C69AC" w14:paraId="18B23C8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반사벡터를</w:t>
      </w:r>
      <w:r w:rsidR="0095182E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이용하여</w:t>
      </w:r>
      <w:r w:rsidR="0095182E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입방체</w:t>
      </w:r>
      <w:r w:rsidR="0095182E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텍스처의</w:t>
      </w:r>
      <w:r w:rsidR="0095182E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텍셀값을</w:t>
      </w:r>
      <w:r w:rsidR="0095182E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구하여</w:t>
      </w:r>
      <w:r w:rsidR="0095182E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더하면</w:t>
      </w:r>
      <w:r w:rsidR="0095182E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된다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4C69AC" w:rsidP="004C69AC" w:rsidRDefault="004C69AC" w14:paraId="2A0A478B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environment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texCUBE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EnvironmentSampler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viewReflect</w:t>
      </w:r>
      <w:r>
        <w:rPr>
          <w:rFonts w:ascii="³ª´®°íµñÄÚµù" w:hAnsi="³ª´®°íµñÄÚµù" w:cs="Times New Roman"/>
          <w:noProof/>
          <w:sz w:val="20"/>
        </w:rPr>
        <w:t>).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rgb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4C69AC" w:rsidP="004C69AC" w:rsidRDefault="004C69AC" w14:paraId="35E0A61B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4C69AC" w:rsidP="004C69AC" w:rsidRDefault="004C69AC" w14:paraId="3C4FAD4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00FF"/>
          <w:sz w:val="20"/>
        </w:rPr>
        <w:t>float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ambient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(0.1f, 0.1f, 0.1f) *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albedo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4C69AC" w:rsidP="004C69AC" w:rsidRDefault="004C69AC" w14:paraId="638B0628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4C69AC" w:rsidP="004C69AC" w:rsidRDefault="004C69AC" w14:paraId="6EBE66FB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00FF"/>
          <w:sz w:val="20"/>
        </w:rPr>
        <w:t>return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ambient</w:t>
      </w:r>
      <w:r>
        <w:rPr>
          <w:rFonts w:ascii="³ª´®°íµñÄÚµù" w:hAnsi="³ª´®°íµñÄÚµù" w:cs="Times New Roman"/>
          <w:noProof/>
          <w:sz w:val="20"/>
        </w:rPr>
        <w:t xml:space="preserve"> +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diffuse</w:t>
      </w:r>
      <w:r>
        <w:rPr>
          <w:rFonts w:ascii="³ª´®°íµñÄÚµù" w:hAnsi="³ª´®°íµñÄÚµù" w:cs="Times New Roman"/>
          <w:noProof/>
          <w:sz w:val="20"/>
        </w:rPr>
        <w:t xml:space="preserve"> +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specular</w:t>
      </w:r>
      <w:r>
        <w:rPr>
          <w:rFonts w:ascii="³ª´®°íµñÄÚµù" w:hAnsi="³ª´®°íµñÄÚµù" w:cs="Times New Roman"/>
          <w:noProof/>
          <w:sz w:val="20"/>
        </w:rPr>
        <w:t xml:space="preserve"> +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environment</w:t>
      </w:r>
      <w:r>
        <w:rPr>
          <w:rFonts w:ascii="³ª´®°íµñÄÚµù" w:hAnsi="³ª´®°íµñÄÚµù" w:cs="Times New Roman"/>
          <w:noProof/>
          <w:sz w:val="20"/>
        </w:rPr>
        <w:t xml:space="preserve"> * 0.5f, 1);</w:t>
      </w:r>
    </w:p>
    <w:p w:rsidR="004C69AC" w:rsidP="004C69AC" w:rsidRDefault="004C69AC" w14:paraId="3206A76E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}</w:t>
      </w:r>
    </w:p>
    <w:p w:rsidR="004C69AC" w:rsidP="00AF5A47" w:rsidRDefault="004C69AC" w14:paraId="2DA4369F">
      <w:pPr>
        <w:ind w:left="440" w:leftChars="200"/>
        <w:rPr>
          <w:szCs w:val="22"/>
        </w:rPr>
      </w:pPr>
    </w:p>
    <w:p w:rsidR="000E4091" w:rsidP="00A15553" w:rsidRDefault="000E4091" w14:paraId="14BBC3BD">
      <w:pPr>
        <w:rPr>
          <w:rFonts w:asciiTheme="majorEastAsia" w:hAnsiTheme="majorEastAsia" w:eastAsiaTheme="majorEastAsia"/>
          <w:sz w:val="36"/>
          <w:szCs w:val="36"/>
        </w:rPr>
      </w:pPr>
      <w:r w:rsidRPr="00A15553">
        <w:rPr>
          <w:rFonts w:hint="eastAsia" w:asciiTheme="majorEastAsia" w:hAnsiTheme="majorEastAsia" w:eastAsiaTheme="majorEastAsia"/>
          <w:sz w:val="36"/>
          <w:szCs w:val="36"/>
        </w:rPr>
        <w:t>UV</w:t>
      </w:r>
      <w:r w:rsidRPr="00A15553">
        <w:rPr>
          <w:rFonts w:asciiTheme="majorEastAsia" w:hAnsiTheme="majorEastAsia" w:eastAsiaTheme="majorEastAsia"/>
          <w:sz w:val="36"/>
          <w:szCs w:val="36"/>
        </w:rPr>
        <w:t xml:space="preserve"> </w:t>
      </w:r>
      <w:r w:rsidRPr="00A15553">
        <w:rPr>
          <w:rFonts w:hint="eastAsia" w:asciiTheme="majorEastAsia" w:hAnsiTheme="majorEastAsia" w:eastAsiaTheme="majorEastAsia"/>
          <w:sz w:val="36"/>
          <w:szCs w:val="36"/>
        </w:rPr>
        <w:t>애니메이션</w:t>
      </w:r>
    </w:p>
    <w:p w:rsidRPr="00A15553" w:rsidR="00A15553" w:rsidP="00A15553" w:rsidRDefault="00A15553" w14:paraId="36C4F092">
      <w:pPr>
        <w:pStyle w:val="a4"/>
        <w:numPr>
          <w:ilvl w:val="0"/>
          <w:numId w:val="8"/>
        </w:numPr>
        <w:rPr>
          <w:rFonts w:asciiTheme="minorEastAsia" w:hAnsiTheme="minorEastAsia"/>
          <w:sz w:val="24"/>
          <w:szCs w:val="24"/>
        </w:rPr>
      </w:pPr>
      <w:r w:rsidRPr="00A15553">
        <w:rPr>
          <w:rFonts w:hint="eastAsia" w:asciiTheme="minorEastAsia" w:hAnsiTheme="minorEastAsia"/>
          <w:sz w:val="24"/>
          <w:szCs w:val="24"/>
        </w:rPr>
        <w:t>물이 흐르는 듯한 사실감있는 표현.</w:t>
      </w:r>
    </w:p>
    <w:p w:rsidRPr="00A15553" w:rsidR="00A15553" w:rsidP="00A15553" w:rsidRDefault="00A15553" w14:paraId="260BE76C">
      <w:pPr>
        <w:pStyle w:val="a4"/>
        <w:numPr>
          <w:ilvl w:val="0"/>
          <w:numId w:val="8"/>
        </w:numPr>
        <w:rPr>
          <w:rFonts w:asciiTheme="minorEastAsia" w:hAnsiTheme="minorEastAsia"/>
          <w:sz w:val="24"/>
          <w:szCs w:val="24"/>
        </w:rPr>
      </w:pPr>
      <w:r w:rsidRPr="00A15553">
        <w:rPr>
          <w:rFonts w:hint="eastAsia" w:asciiTheme="minorEastAsia" w:hAnsiTheme="minorEastAsia"/>
          <w:sz w:val="24"/>
          <w:szCs w:val="24"/>
        </w:rPr>
        <w:t>텍스처를 스크롤링한다.</w:t>
      </w:r>
    </w:p>
    <w:p w:rsidR="00A15553" w:rsidP="00A15553" w:rsidRDefault="00A15553" w14:paraId="7F9928F5">
      <w:pPr>
        <w:pStyle w:val="a4"/>
        <w:numPr>
          <w:ilvl w:val="0"/>
          <w:numId w:val="8"/>
        </w:numPr>
        <w:rPr>
          <w:rFonts w:asciiTheme="minorEastAsia" w:hAnsiTheme="minorEastAsia"/>
          <w:sz w:val="24"/>
          <w:szCs w:val="24"/>
        </w:rPr>
      </w:pPr>
      <w:r w:rsidRPr="00A15553">
        <w:rPr>
          <w:rFonts w:hint="eastAsia" w:asciiTheme="minorEastAsia" w:hAnsiTheme="minorEastAsia"/>
          <w:sz w:val="24"/>
          <w:szCs w:val="24"/>
        </w:rPr>
        <w:t>정점 위치를 임의로 변경한다(</w:t>
      </w:r>
      <w:r w:rsidRPr="00A15553">
        <w:rPr>
          <w:rFonts w:asciiTheme="minorEastAsia" w:hAnsiTheme="minorEastAsia"/>
          <w:sz w:val="24"/>
          <w:szCs w:val="24"/>
        </w:rPr>
        <w:t xml:space="preserve">cos() </w:t>
      </w:r>
      <w:r w:rsidRPr="00A15553">
        <w:rPr>
          <w:rFonts w:hint="eastAsia" w:asciiTheme="minorEastAsia" w:hAnsiTheme="minorEastAsia"/>
          <w:sz w:val="24"/>
          <w:szCs w:val="24"/>
        </w:rPr>
        <w:t>함수 이용</w:t>
      </w:r>
      <w:r w:rsidRPr="00A15553">
        <w:rPr>
          <w:rFonts w:asciiTheme="minorEastAsia" w:hAnsiTheme="minorEastAsia"/>
          <w:sz w:val="24"/>
          <w:szCs w:val="24"/>
        </w:rPr>
        <w:t>).</w:t>
      </w:r>
    </w:p>
    <w:p w:rsidRPr="00A15553" w:rsidR="00A15553" w:rsidP="00A15553" w:rsidRDefault="00A15553" w14:paraId="392991E4">
      <w:pPr>
        <w:pStyle w:val="a4"/>
        <w:ind w:left="760"/>
        <w:rPr>
          <w:rFonts w:hint="eastAsia" w:asciiTheme="minorEastAsia" w:hAnsiTheme="minorEastAsia"/>
          <w:sz w:val="24"/>
          <w:szCs w:val="24"/>
        </w:rPr>
      </w:pPr>
    </w:p>
    <w:p w:rsidR="000E4091" w:rsidP="000E4091" w:rsidRDefault="000E4091" w14:paraId="44E17567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float4x4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gWorldMatrix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0E4091" w:rsidP="000E4091" w:rsidRDefault="000E4091" w14:paraId="2A0877E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float4x4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gViewMatrix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0E4091" w:rsidP="000E4091" w:rsidRDefault="000E4091" w14:paraId="0E4232D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float4x4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gProjMatrix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0E4091" w:rsidP="000E4091" w:rsidRDefault="000E4091" w14:paraId="69D8A6AE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0E4091" w:rsidP="000E4091" w:rsidRDefault="000E4091" w14:paraId="578BDDC9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gWorldLightPosition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0E4091" w:rsidP="000E4091" w:rsidRDefault="000E4091" w14:paraId="5C9AAC51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gWorldCameraPosition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0E4091" w:rsidP="000E4091" w:rsidRDefault="000E4091" w14:paraId="712D647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0E4091" w:rsidP="000E4091" w:rsidRDefault="000E4091" w14:paraId="2F00B60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000FF"/>
          <w:sz w:val="20"/>
        </w:rPr>
        <w:t>float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gTime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0E4091" w:rsidP="000E4091" w:rsidRDefault="000E4091" w14:paraId="03C1B047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000FF"/>
          <w:sz w:val="20"/>
        </w:rPr>
        <w:t>float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gWaveHeight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0E4091" w:rsidP="000E4091" w:rsidRDefault="000E4091" w14:paraId="7BACA73A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000FF"/>
          <w:sz w:val="20"/>
        </w:rPr>
        <w:t>float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gSpeed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0E4091" w:rsidP="000E4091" w:rsidRDefault="000E4091" w14:paraId="4C9C23A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000FF"/>
          <w:sz w:val="20"/>
        </w:rPr>
        <w:t>float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gWaveFrequency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0E4091" w:rsidP="000E4091" w:rsidRDefault="000E4091" w14:paraId="14BF8047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000FF"/>
          <w:sz w:val="20"/>
        </w:rPr>
        <w:t>float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gUVSpeed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0E4091" w:rsidP="000E4091" w:rsidRDefault="000E4091" w14:paraId="4842454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0E4091" w:rsidP="000E4091" w:rsidRDefault="000E4091" w14:paraId="340076E1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10001"/>
          <w:sz w:val="20"/>
        </w:rPr>
      </w:pPr>
      <w:r>
        <w:rPr>
          <w:rFonts w:ascii="³ª´®°íµñÄÚµù" w:hAnsi="³ª´®°íµñÄÚµù" w:cs="Times New Roman"/>
          <w:noProof/>
          <w:color w:val="0000FF"/>
          <w:sz w:val="20"/>
        </w:rPr>
        <w:t>struct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VS_INPUT</w:t>
      </w:r>
    </w:p>
    <w:p w:rsidR="000E4091" w:rsidP="000E4091" w:rsidRDefault="000E4091" w14:paraId="5312DA21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0E4091" w:rsidP="000E4091" w:rsidRDefault="000E4091" w14:paraId="1EA1F869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POSITION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0E4091" w:rsidP="000E4091" w:rsidRDefault="000E4091" w14:paraId="679AAE47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mNormal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0E4091" w:rsidP="000E4091" w:rsidRDefault="000E4091" w14:paraId="173C6BA1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float2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mUV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TEXCOORD0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0E4091" w:rsidP="000E4091" w:rsidRDefault="000E4091" w14:paraId="462B5629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};</w:t>
      </w:r>
    </w:p>
    <w:p w:rsidR="000E4091" w:rsidP="000E4091" w:rsidRDefault="000E4091" w14:paraId="07F3C7D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0E4091" w:rsidP="000E4091" w:rsidRDefault="000E4091" w14:paraId="5935882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10001"/>
          <w:sz w:val="20"/>
        </w:rPr>
      </w:pPr>
      <w:r>
        <w:rPr>
          <w:rFonts w:ascii="³ª´®°íµñÄÚµù" w:hAnsi="³ª´®°íµñÄÚµù" w:cs="Times New Roman"/>
          <w:noProof/>
          <w:color w:val="0000FF"/>
          <w:sz w:val="20"/>
        </w:rPr>
        <w:t>struct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VS_OUTPUT</w:t>
      </w:r>
    </w:p>
    <w:p w:rsidR="000E4091" w:rsidP="000E4091" w:rsidRDefault="000E4091" w14:paraId="6A6D533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0E4091" w:rsidP="000E4091" w:rsidRDefault="000E4091" w14:paraId="4A0C611A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POSITION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0E4091" w:rsidP="000E4091" w:rsidRDefault="000E4091" w14:paraId="0A238DB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float2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mUV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TEXCOORD0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0E4091" w:rsidP="000E4091" w:rsidRDefault="000E4091" w14:paraId="5B8E6F5D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mDiffuse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TEXCOORD1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0E4091" w:rsidP="000E4091" w:rsidRDefault="000E4091" w14:paraId="1DE2652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mViewDir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TEXCOORD2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0E4091" w:rsidP="000E4091" w:rsidRDefault="000E4091" w14:paraId="1850371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mReflection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TEXCOORD3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0E4091" w:rsidP="000E4091" w:rsidRDefault="000E4091" w14:paraId="3422AC44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};</w:t>
      </w:r>
    </w:p>
    <w:p w:rsidR="000E4091" w:rsidP="000E4091" w:rsidRDefault="000E4091" w14:paraId="66A1BAC9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0E4091" w:rsidP="000E4091" w:rsidRDefault="000E4091" w14:paraId="4755101D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VS_OUTPUT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vs_main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VS_INPUT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)</w:t>
      </w:r>
    </w:p>
    <w:p w:rsidR="000E4091" w:rsidP="000E4091" w:rsidRDefault="000E4091" w14:paraId="437BEC3D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0E4091" w:rsidP="000E4091" w:rsidRDefault="000E4091" w14:paraId="7DC2FD4A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VS_OUTPUT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0E4091" w:rsidP="000E4091" w:rsidRDefault="000E4091" w14:paraId="2488E43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0E4091" w:rsidP="000E4091" w:rsidRDefault="000E4091" w14:paraId="02F4B48E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정점이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위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아래로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울렁이는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애니메이션을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표현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0E4091" w:rsidP="000E4091" w:rsidRDefault="000E4091" w14:paraId="43992CA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cos()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함수는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-1 ~ 1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범위에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있기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때문에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적절한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요소를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줘서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활용하면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정점이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범위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내에서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움직이게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할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수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있음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0E4091" w:rsidP="000E4091" w:rsidRDefault="000E4091" w14:paraId="25196CC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사실적인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표현을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위해서는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정점별로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울렁이는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정도가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달라야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한다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0E4091" w:rsidP="000E4091" w:rsidRDefault="000E4091" w14:paraId="6944634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모든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정점이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동일한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정도로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변화한다면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하나의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물체가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위치가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이동하는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정도로밖에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보이지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않을것임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0E4091" w:rsidP="000E4091" w:rsidRDefault="000E4091" w14:paraId="5DFE1AFD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>// UV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값은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정점별로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다르기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때문에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정점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위치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변화에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대한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요소로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활용할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수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있음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0E4091" w:rsidP="000E4091" w:rsidRDefault="000E4091" w14:paraId="2075EDF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여기에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속도에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대한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요소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정도만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적절하게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넣어주면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좀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더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사실적인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표현이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가능함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0E4091" w:rsidP="000E4091" w:rsidRDefault="000E4091" w14:paraId="3E3989EB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00FF"/>
          <w:sz w:val="20"/>
        </w:rPr>
        <w:t>float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cosTime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gWaveHeight</w:t>
      </w:r>
      <w:r>
        <w:rPr>
          <w:rFonts w:ascii="³ª´®°íµñÄÚµù" w:hAnsi="³ª´®°íµñÄÚµù" w:cs="Times New Roman"/>
          <w:noProof/>
          <w:sz w:val="20"/>
        </w:rPr>
        <w:t xml:space="preserve"> *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cos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gTime</w:t>
      </w:r>
      <w:r>
        <w:rPr>
          <w:rFonts w:ascii="³ª´®°íµñÄÚµù" w:hAnsi="³ª´®°íµñÄÚµù" w:cs="Times New Roman"/>
          <w:noProof/>
          <w:sz w:val="20"/>
        </w:rPr>
        <w:t xml:space="preserve"> *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gSpeed</w:t>
      </w:r>
      <w:r>
        <w:rPr>
          <w:rFonts w:ascii="³ª´®°íµñÄÚµù" w:hAnsi="³ª´®°íµñÄÚµù" w:cs="Times New Roman"/>
          <w:noProof/>
          <w:sz w:val="20"/>
        </w:rPr>
        <w:t xml:space="preserve"> +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mUV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x</w:t>
      </w:r>
      <w:r>
        <w:rPr>
          <w:rFonts w:ascii="³ª´®°íµñÄÚµù" w:hAnsi="³ª´®°íµñÄÚµù" w:cs="Times New Roman"/>
          <w:noProof/>
          <w:sz w:val="20"/>
        </w:rPr>
        <w:t xml:space="preserve"> *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gWaveFrequency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0E4091" w:rsidP="000E4091" w:rsidRDefault="000E4091" w14:paraId="3E4CF29A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y</w:t>
      </w:r>
      <w:r>
        <w:rPr>
          <w:rFonts w:ascii="³ª´®°íµñÄÚµù" w:hAnsi="³ª´®°íµñÄÚµù" w:cs="Times New Roman"/>
          <w:noProof/>
          <w:sz w:val="20"/>
        </w:rPr>
        <w:t xml:space="preserve"> +=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cosTime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0E4091" w:rsidP="000E4091" w:rsidRDefault="000E4091" w14:paraId="36E3006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0E4091" w:rsidP="000E4091" w:rsidRDefault="000E4091" w14:paraId="14F08C39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mul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gWorldMatrix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0E4091" w:rsidP="000E4091" w:rsidRDefault="000E4091" w14:paraId="2E5DA05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0E4091" w:rsidP="000E4091" w:rsidRDefault="000E4091" w14:paraId="6944826B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lightDir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xyz</w:t>
      </w:r>
      <w:r>
        <w:rPr>
          <w:rFonts w:ascii="³ª´®°íµñÄÚµù" w:hAnsi="³ª´®°íµñÄÚµù" w:cs="Times New Roman"/>
          <w:noProof/>
          <w:sz w:val="20"/>
        </w:rPr>
        <w:t xml:space="preserve"> -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gWorldLightPosition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xyz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0E4091" w:rsidP="000E4091" w:rsidRDefault="000E4091" w14:paraId="27902CFB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lightDir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normalize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lightDir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0E4091" w:rsidP="000E4091" w:rsidRDefault="000E4091" w14:paraId="1B48C0E8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0E4091" w:rsidP="000E4091" w:rsidRDefault="000E4091" w14:paraId="3ABDF01A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viewDir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normalize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xyz</w:t>
      </w:r>
      <w:r>
        <w:rPr>
          <w:rFonts w:ascii="³ª´®°íµñÄÚµù" w:hAnsi="³ª´®°íµñÄÚµù" w:cs="Times New Roman"/>
          <w:noProof/>
          <w:sz w:val="20"/>
        </w:rPr>
        <w:t xml:space="preserve"> -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gWorldCameraPosition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xyz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0E4091" w:rsidP="000E4091" w:rsidRDefault="000E4091" w14:paraId="5EF3CD4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mViewDir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viewDir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0E4091" w:rsidP="000E4091" w:rsidRDefault="000E4091" w14:paraId="0F023E3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0E4091" w:rsidP="000E4091" w:rsidRDefault="000E4091" w14:paraId="2D21157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mul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gViewMatrix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0E4091" w:rsidP="000E4091" w:rsidRDefault="000E4091" w14:paraId="1F8884F1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mul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gProjMatrix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0E4091" w:rsidP="000E4091" w:rsidRDefault="000E4091" w14:paraId="5FE0914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0E4091" w:rsidP="000E4091" w:rsidRDefault="000E4091" w14:paraId="77A5611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worldNormal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mul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mNormal</w:t>
      </w:r>
      <w:r>
        <w:rPr>
          <w:rFonts w:ascii="³ª´®°íµñÄÚµù" w:hAnsi="³ª´®°íµñÄÚµù" w:cs="Times New Roman"/>
          <w:noProof/>
          <w:sz w:val="20"/>
        </w:rPr>
        <w:t>, 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float3x3</w:t>
      </w:r>
      <w:r>
        <w:rPr>
          <w:rFonts w:ascii="³ª´®°íµñÄÚµù" w:hAnsi="³ª´®°íµñÄÚµù" w:cs="Times New Roman"/>
          <w:noProof/>
          <w:sz w:val="20"/>
        </w:rPr>
        <w:t>)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gWorldMatrix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0E4091" w:rsidP="000E4091" w:rsidRDefault="000E4091" w14:paraId="5FF409B7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worldNormal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normalize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worldNormal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0E4091" w:rsidP="000E4091" w:rsidRDefault="000E4091" w14:paraId="5A74223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0E4091" w:rsidP="000E4091" w:rsidRDefault="000E4091" w14:paraId="5FFC16C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mDiffuse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dot</w:t>
      </w:r>
      <w:r>
        <w:rPr>
          <w:rFonts w:ascii="³ª´®°íµñÄÚµù" w:hAnsi="³ª´®°íµñÄÚµù" w:cs="Times New Roman"/>
          <w:noProof/>
          <w:sz w:val="20"/>
        </w:rPr>
        <w:t>(-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lightDir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worldNormal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0E4091" w:rsidP="000E4091" w:rsidRDefault="000E4091" w14:paraId="041EA52A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mReflection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reflection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lightDir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worldNormal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0E4091" w:rsidP="000E4091" w:rsidRDefault="000E4091" w14:paraId="0E4A3751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0E4091" w:rsidP="000E4091" w:rsidRDefault="000E4091" w14:paraId="39A978A9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텍스처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스크롤링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표현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 U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값만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스크롤링</w:t>
      </w:r>
      <w:r w:rsidR="00B32EC9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한다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0E4091" w:rsidP="000E4091" w:rsidRDefault="000E4091" w14:paraId="444A753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mUV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mUV</w:t>
      </w:r>
      <w:r>
        <w:rPr>
          <w:rFonts w:ascii="³ª´®°íµñÄÚµù" w:hAnsi="³ª´®°íµñÄÚµù" w:cs="Times New Roman"/>
          <w:noProof/>
          <w:sz w:val="20"/>
        </w:rPr>
        <w:t xml:space="preserve"> +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float2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gTime</w:t>
      </w:r>
      <w:r>
        <w:rPr>
          <w:rFonts w:ascii="³ª´®°íµñÄÚµù" w:hAnsi="³ª´®°íµñÄÚµù" w:cs="Times New Roman"/>
          <w:noProof/>
          <w:sz w:val="20"/>
        </w:rPr>
        <w:t xml:space="preserve"> *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gUVSpeed</w:t>
      </w:r>
      <w:r>
        <w:rPr>
          <w:rFonts w:ascii="³ª´®°íµñÄÚµù" w:hAnsi="³ª´®°íµñÄÚµù" w:cs="Times New Roman"/>
          <w:noProof/>
          <w:sz w:val="20"/>
        </w:rPr>
        <w:t>, 0);</w:t>
      </w:r>
    </w:p>
    <w:p w:rsidR="000E4091" w:rsidP="000E4091" w:rsidRDefault="001F7ECE" w14:paraId="3D0AB831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hint="eastAsia" w:ascii="³ª´®°íµñÄÚµù" w:hAnsi="³ª´®°íµñÄÚµù" w:cs="Times New Roman"/>
          <w:noProof/>
          <w:sz w:val="20"/>
        </w:rPr>
        <w:t xml:space="preserve">                                                                                                                                        </w:t>
      </w:r>
    </w:p>
    <w:p w:rsidR="000E4091" w:rsidP="000E4091" w:rsidRDefault="000E4091" w14:paraId="485EFB3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00FF"/>
          <w:sz w:val="20"/>
        </w:rPr>
        <w:t>return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0E4091" w:rsidP="000E4091" w:rsidRDefault="000E4091" w14:paraId="3C6CA029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}</w:t>
      </w:r>
    </w:p>
    <w:p w:rsidR="000E4091" w:rsidP="000E4091" w:rsidRDefault="000E4091" w14:paraId="3830BAFD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0E4091" w:rsidP="000E4091" w:rsidRDefault="000E4091" w14:paraId="4ED92664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10001"/>
          <w:sz w:val="20"/>
        </w:rPr>
      </w:pPr>
      <w:r>
        <w:rPr>
          <w:rFonts w:ascii="³ª´®°íµñÄÚµù" w:hAnsi="³ª´®°íµñÄÚµù" w:cs="Times New Roman"/>
          <w:noProof/>
          <w:color w:val="0000FF"/>
          <w:sz w:val="20"/>
        </w:rPr>
        <w:t>struct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PS_INPUT</w:t>
      </w:r>
    </w:p>
    <w:p w:rsidR="000E4091" w:rsidP="000E4091" w:rsidRDefault="000E4091" w14:paraId="70369C1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0E4091" w:rsidP="000E4091" w:rsidRDefault="000E4091" w14:paraId="454D90B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float2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mUV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TEXCOORD0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0E4091" w:rsidP="000E4091" w:rsidRDefault="000E4091" w14:paraId="70674A4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mDiffuse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TEXCOORD1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0E4091" w:rsidP="000E4091" w:rsidRDefault="000E4091" w14:paraId="2DF96D5B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mViewDir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TEXCOORD2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0E4091" w:rsidP="000E4091" w:rsidRDefault="000E4091" w14:paraId="355D951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mReflection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TEXCOORD3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0E4091" w:rsidP="000E4091" w:rsidRDefault="000E4091" w14:paraId="099C934A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};</w:t>
      </w:r>
    </w:p>
    <w:p w:rsidR="000E4091" w:rsidP="000E4091" w:rsidRDefault="000E4091" w14:paraId="76C67DAA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0E4091" w:rsidP="000E4091" w:rsidRDefault="000E4091" w14:paraId="07F1CC3E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sampler2D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DiffuseSampler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0E4091" w:rsidP="000E4091" w:rsidRDefault="000E4091" w14:paraId="49A6D544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sampler2D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SpecularSampler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0E4091" w:rsidP="000E4091" w:rsidRDefault="000E4091" w14:paraId="225287CA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0E4091" w:rsidP="000E4091" w:rsidRDefault="000E4091" w14:paraId="557CC6FD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gLightColor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0E4091" w:rsidP="000E4091" w:rsidRDefault="000E4091" w14:paraId="1BAEC0CA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0E4091" w:rsidP="000E4091" w:rsidRDefault="000E4091" w14:paraId="20DF0B4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10001"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ps_main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PS_INPUT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 xml:space="preserve">)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COLOR</w:t>
      </w:r>
    </w:p>
    <w:p w:rsidR="000E4091" w:rsidP="000E4091" w:rsidRDefault="000E4091" w14:paraId="33FE426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0E4091" w:rsidP="000E4091" w:rsidRDefault="000E4091" w14:paraId="0299A438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albedo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tex2D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DiffuseSampler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mUV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0E4091" w:rsidP="000E4091" w:rsidRDefault="000E4091" w14:paraId="5D924701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diffuse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gLightColor</w:t>
      </w:r>
      <w:r>
        <w:rPr>
          <w:rFonts w:ascii="³ª´®°íµñÄÚµù" w:hAnsi="³ª´®°íµñÄÚµù" w:cs="Times New Roman"/>
          <w:noProof/>
          <w:sz w:val="20"/>
        </w:rPr>
        <w:t xml:space="preserve"> *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albedo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rgb</w:t>
      </w:r>
      <w:r>
        <w:rPr>
          <w:rFonts w:ascii="³ª´®°íµñÄÚµù" w:hAnsi="³ª´®°íµñÄÚµù" w:cs="Times New Roman"/>
          <w:noProof/>
          <w:sz w:val="20"/>
        </w:rPr>
        <w:t xml:space="preserve"> *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saturate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mDiffuse</w:t>
      </w:r>
      <w:r>
        <w:rPr>
          <w:rFonts w:ascii="³ª´®°íµñÄÚµù" w:hAnsi="³ª´®°íµñÄÚµù" w:cs="Times New Roman"/>
          <w:noProof/>
          <w:sz w:val="20"/>
        </w:rPr>
        <w:t xml:space="preserve">); </w:t>
      </w:r>
    </w:p>
    <w:p w:rsidR="000E4091" w:rsidP="000E4091" w:rsidRDefault="000E4091" w14:paraId="552EDEF7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0E4091" w:rsidP="000E4091" w:rsidRDefault="000E4091" w14:paraId="579F7C93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reflection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normalize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mReflection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0E4091" w:rsidP="000E4091" w:rsidRDefault="000E4091" w14:paraId="1A33FAA8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viewDir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normalize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mViewDir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0E4091" w:rsidP="000E4091" w:rsidRDefault="000E4091" w14:paraId="23F3674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specular</w:t>
      </w:r>
      <w:r>
        <w:rPr>
          <w:rFonts w:ascii="³ª´®°íµñÄÚµù" w:hAnsi="³ª´®°íµñÄÚµù" w:cs="Times New Roman"/>
          <w:noProof/>
          <w:sz w:val="20"/>
        </w:rPr>
        <w:t xml:space="preserve"> = 0;</w:t>
      </w:r>
    </w:p>
    <w:p w:rsidR="000E4091" w:rsidP="000E4091" w:rsidRDefault="000E4091" w14:paraId="1DE26C08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00FF"/>
          <w:sz w:val="20"/>
        </w:rPr>
        <w:t>if</w:t>
      </w:r>
      <w:r>
        <w:rPr>
          <w:rFonts w:ascii="³ª´®°íµñÄÚµù" w:hAnsi="³ª´®°íµñÄÚµù" w:cs="Times New Roman"/>
          <w:noProof/>
          <w:sz w:val="20"/>
        </w:rPr>
        <w:t xml:space="preserve"> 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diffuse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x</w:t>
      </w:r>
      <w:r>
        <w:rPr>
          <w:rFonts w:ascii="³ª´®°íµñÄÚµù" w:hAnsi="³ª´®°íµñÄÚµù" w:cs="Times New Roman"/>
          <w:noProof/>
          <w:sz w:val="20"/>
        </w:rPr>
        <w:t xml:space="preserve"> &gt; 0)</w:t>
      </w:r>
    </w:p>
    <w:p w:rsidR="000E4091" w:rsidP="000E4091" w:rsidRDefault="000E4091" w14:paraId="2CE3831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0E4091" w:rsidP="000E4091" w:rsidRDefault="000E4091" w14:paraId="2300AAD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specular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saturate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dot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reflection</w:t>
      </w:r>
      <w:r>
        <w:rPr>
          <w:rFonts w:ascii="³ª´®°íµñÄÚµù" w:hAnsi="³ª´®°íµñÄÚµù" w:cs="Times New Roman"/>
          <w:noProof/>
          <w:sz w:val="20"/>
        </w:rPr>
        <w:t>, -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viewDir</w:t>
      </w:r>
      <w:r>
        <w:rPr>
          <w:rFonts w:ascii="³ª´®°íµñÄÚµù" w:hAnsi="³ª´®°íµñÄÚµù" w:cs="Times New Roman"/>
          <w:noProof/>
          <w:sz w:val="20"/>
        </w:rPr>
        <w:t>));</w:t>
      </w:r>
    </w:p>
    <w:p w:rsidR="000E4091" w:rsidP="000E4091" w:rsidRDefault="000E4091" w14:paraId="69250A6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specular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pow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specular</w:t>
      </w:r>
      <w:r>
        <w:rPr>
          <w:rFonts w:ascii="³ª´®°íµñÄÚµù" w:hAnsi="³ª´®°íµñÄÚµù" w:cs="Times New Roman"/>
          <w:noProof/>
          <w:sz w:val="20"/>
        </w:rPr>
        <w:t>, 20.0f);</w:t>
      </w:r>
    </w:p>
    <w:p w:rsidR="000E4091" w:rsidP="000E4091" w:rsidRDefault="000E4091" w14:paraId="451D560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0E4091" w:rsidP="000E4091" w:rsidRDefault="000E4091" w14:paraId="6525BE2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speculatIntensity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tex2D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SpecularSampler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mUV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0E4091" w:rsidP="000E4091" w:rsidRDefault="000E4091" w14:paraId="4FB3E3A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specular</w:t>
      </w:r>
      <w:r>
        <w:rPr>
          <w:rFonts w:ascii="³ª´®°íµñÄÚµù" w:hAnsi="³ª´®°íµñÄÚµù" w:cs="Times New Roman"/>
          <w:noProof/>
          <w:sz w:val="20"/>
        </w:rPr>
        <w:t xml:space="preserve"> *=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specularIntensity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rgb</w:t>
      </w:r>
      <w:r>
        <w:rPr>
          <w:rFonts w:ascii="³ª´®°íµñÄÚµù" w:hAnsi="³ª´®°íµñÄÚµù" w:cs="Times New Roman"/>
          <w:noProof/>
          <w:sz w:val="20"/>
        </w:rPr>
        <w:t xml:space="preserve"> *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gLightColor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0E4091" w:rsidP="000E4091" w:rsidRDefault="000E4091" w14:paraId="66CC754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sz w:val="20"/>
        </w:rPr>
        <w:t>}</w:t>
      </w:r>
    </w:p>
    <w:p w:rsidR="000E4091" w:rsidP="000E4091" w:rsidRDefault="000E4091" w14:paraId="79EF14B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0E4091" w:rsidP="000E4091" w:rsidRDefault="000E4091" w14:paraId="01423A69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ambient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(0.1f, 0.1f, 0.1f) *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albedo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0E4091" w:rsidP="000E4091" w:rsidRDefault="000E4091" w14:paraId="6E84052B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0E4091" w:rsidP="000E4091" w:rsidRDefault="000E4091" w14:paraId="5883EC0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00FF"/>
          <w:sz w:val="20"/>
        </w:rPr>
        <w:t>return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ambient</w:t>
      </w:r>
      <w:r>
        <w:rPr>
          <w:rFonts w:ascii="³ª´®°íµñÄÚµù" w:hAnsi="³ª´®°íµñÄÚµù" w:cs="Times New Roman"/>
          <w:noProof/>
          <w:sz w:val="20"/>
        </w:rPr>
        <w:t xml:space="preserve"> +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diffuse</w:t>
      </w:r>
      <w:r>
        <w:rPr>
          <w:rFonts w:ascii="³ª´®°íµñÄÚµù" w:hAnsi="³ª´®°íµñÄÚµù" w:cs="Times New Roman"/>
          <w:noProof/>
          <w:sz w:val="20"/>
        </w:rPr>
        <w:t xml:space="preserve"> +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specular</w:t>
      </w:r>
      <w:r>
        <w:rPr>
          <w:rFonts w:ascii="³ª´®°íµñÄÚµù" w:hAnsi="³ª´®°íµñÄÚµù" w:cs="Times New Roman"/>
          <w:noProof/>
          <w:sz w:val="20"/>
        </w:rPr>
        <w:t>, 1);</w:t>
      </w:r>
    </w:p>
    <w:p w:rsidR="000E4091" w:rsidP="000E4091" w:rsidRDefault="000E4091" w14:paraId="762CE552">
      <w:pPr>
        <w:ind w:left="440" w:leftChars="20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}</w:t>
      </w:r>
    </w:p>
    <w:p w:rsidR="00BD38BB" w:rsidP="000E4091" w:rsidRDefault="00BD38BB" w14:paraId="1A6B5C07">
      <w:pPr>
        <w:ind w:left="440" w:leftChars="200"/>
        <w:rPr>
          <w:rFonts w:ascii="³ª´®°íµñÄÚµù" w:hAnsi="³ª´®°íµñÄÚµù" w:cs="Times New Roman"/>
          <w:noProof/>
          <w:sz w:val="20"/>
        </w:rPr>
      </w:pPr>
    </w:p>
    <w:p w:rsidRPr="00BD38BB" w:rsidR="00BD38BB" w:rsidP="00BD38BB" w:rsidRDefault="00BD38BB" w14:paraId="375990EA">
      <w:pPr>
        <w:rPr>
          <w:rFonts w:cs="Times New Roman" w:asciiTheme="majorEastAsia" w:hAnsiTheme="majorEastAsia" w:eastAsiaTheme="majorEastAsia"/>
          <w:noProof/>
          <w:sz w:val="36"/>
          <w:szCs w:val="36"/>
        </w:rPr>
      </w:pPr>
      <w:r w:rsidRPr="00BD38BB">
        <w:rPr>
          <w:rFonts w:hint="eastAsia" w:cs="Times New Roman" w:asciiTheme="majorEastAsia" w:hAnsiTheme="majorEastAsia" w:eastAsiaTheme="majorEastAsia"/>
          <w:noProof/>
          <w:sz w:val="36"/>
          <w:szCs w:val="36"/>
        </w:rPr>
        <w:t>그림자매핑</w:t>
      </w:r>
    </w:p>
    <w:p w:rsidRPr="00BD38BB" w:rsidR="00BD38BB" w:rsidP="00BD38BB" w:rsidRDefault="00BD38BB" w14:paraId="55FB3035">
      <w:pPr>
        <w:pStyle w:val="a4"/>
        <w:numPr>
          <w:ilvl w:val="0"/>
          <w:numId w:val="10"/>
        </w:numPr>
        <w:rPr>
          <w:rFonts w:cs="Times New Roman" w:asciiTheme="minorEastAsia" w:hAnsiTheme="minorEastAsia"/>
          <w:noProof/>
          <w:sz w:val="24"/>
          <w:szCs w:val="24"/>
        </w:rPr>
      </w:pPr>
      <w:r w:rsidRPr="00BD38BB">
        <w:rPr>
          <w:rFonts w:hint="eastAsia" w:cs="Times New Roman" w:asciiTheme="minorEastAsia" w:hAnsiTheme="minorEastAsia"/>
          <w:noProof/>
          <w:sz w:val="24"/>
          <w:szCs w:val="24"/>
        </w:rPr>
        <w:t>그림자 생성단계(셰도우맵)</w:t>
      </w:r>
      <w:r w:rsidRPr="00BD38BB">
        <w:rPr>
          <w:rFonts w:cs="Times New Roman" w:asciiTheme="minorEastAsia" w:hAnsiTheme="minorEastAsia"/>
          <w:noProof/>
          <w:sz w:val="24"/>
          <w:szCs w:val="24"/>
        </w:rPr>
        <w:t xml:space="preserve"> – pass0</w:t>
      </w:r>
    </w:p>
    <w:p w:rsidRPr="00BD38BB" w:rsidR="00BD38BB" w:rsidP="00BD38BB" w:rsidRDefault="00BD38BB" w14:paraId="4A56A5D9">
      <w:pPr>
        <w:pStyle w:val="a4"/>
        <w:numPr>
          <w:ilvl w:val="1"/>
          <w:numId w:val="10"/>
        </w:numPr>
        <w:rPr>
          <w:rFonts w:cs="Times New Roman" w:asciiTheme="minorEastAsia" w:hAnsiTheme="minorEastAsia"/>
          <w:noProof/>
          <w:sz w:val="24"/>
          <w:szCs w:val="24"/>
        </w:rPr>
      </w:pPr>
      <w:r w:rsidRPr="00BD38BB">
        <w:rPr>
          <w:rFonts w:hint="eastAsia" w:cs="Times New Roman" w:asciiTheme="minorEastAsia" w:hAnsiTheme="minorEastAsia"/>
          <w:noProof/>
          <w:sz w:val="24"/>
          <w:szCs w:val="24"/>
        </w:rPr>
        <w:t>렌더링 결과(빛을 가로막는 첫 번째 물체의 깊이)를 저장할 렌더타깃</w:t>
      </w:r>
      <w:r>
        <w:rPr>
          <w:rFonts w:hint="eastAsia" w:cs="Times New Roman" w:asciiTheme="minorEastAsia" w:hAnsiTheme="minorEastAsia"/>
          <w:noProof/>
          <w:sz w:val="24"/>
          <w:szCs w:val="24"/>
        </w:rPr>
        <w:t>(후면버퍼가 아닌 텍스처)</w:t>
      </w:r>
      <w:r w:rsidRPr="00BD38BB">
        <w:rPr>
          <w:rFonts w:hint="eastAsia" w:cs="Times New Roman" w:asciiTheme="minorEastAsia" w:hAnsiTheme="minorEastAsia"/>
          <w:noProof/>
          <w:sz w:val="24"/>
          <w:szCs w:val="24"/>
        </w:rPr>
        <w:t>을 정해 준다.</w:t>
      </w:r>
    </w:p>
    <w:p w:rsidRPr="00BD38BB" w:rsidR="00BD38BB" w:rsidP="00BD38BB" w:rsidRDefault="00BD38BB" w14:paraId="30FA5FF1">
      <w:pPr>
        <w:pStyle w:val="a4"/>
        <w:numPr>
          <w:ilvl w:val="1"/>
          <w:numId w:val="10"/>
        </w:numPr>
        <w:rPr>
          <w:rFonts w:cs="Times New Roman" w:asciiTheme="minorEastAsia" w:hAnsiTheme="minorEastAsia"/>
          <w:noProof/>
          <w:sz w:val="24"/>
          <w:szCs w:val="24"/>
        </w:rPr>
      </w:pPr>
      <w:r w:rsidRPr="00BD38BB">
        <w:rPr>
          <w:rFonts w:hint="eastAsia" w:cs="Times New Roman" w:asciiTheme="minorEastAsia" w:hAnsiTheme="minorEastAsia"/>
          <w:noProof/>
          <w:sz w:val="24"/>
          <w:szCs w:val="24"/>
        </w:rPr>
        <w:t>카메라를 광원의 위치에 두고 물체들을 그린다.</w:t>
      </w:r>
    </w:p>
    <w:p w:rsidR="00BD38BB" w:rsidP="00BD38BB" w:rsidRDefault="00BD38BB" w14:paraId="59A4A919">
      <w:pPr>
        <w:pStyle w:val="a4"/>
        <w:numPr>
          <w:ilvl w:val="1"/>
          <w:numId w:val="10"/>
        </w:numPr>
        <w:rPr>
          <w:rFonts w:cs="Times New Roman" w:asciiTheme="minorEastAsia" w:hAnsiTheme="minorEastAsia"/>
          <w:noProof/>
          <w:sz w:val="24"/>
          <w:szCs w:val="24"/>
        </w:rPr>
      </w:pPr>
      <w:r w:rsidRPr="00BD38BB">
        <w:rPr>
          <w:rFonts w:hint="eastAsia" w:cs="Times New Roman" w:asciiTheme="minorEastAsia" w:hAnsiTheme="minorEastAsia"/>
          <w:noProof/>
          <w:sz w:val="24"/>
          <w:szCs w:val="24"/>
        </w:rPr>
        <w:t>픽셀셰이더에서 빛으로부터 현재 픽셀까지의 깊이를 반환한다.</w:t>
      </w:r>
    </w:p>
    <w:p w:rsidRPr="00BD38BB" w:rsidR="00BD38BB" w:rsidP="00BD38BB" w:rsidRDefault="00BD38BB" w14:paraId="2384822B">
      <w:pPr>
        <w:pStyle w:val="a4"/>
        <w:ind w:left="1200"/>
        <w:rPr>
          <w:rFonts w:hint="eastAsia" w:cs="Times New Roman" w:asciiTheme="minorEastAsia" w:hAnsiTheme="minorEastAsia"/>
          <w:noProof/>
          <w:sz w:val="24"/>
          <w:szCs w:val="24"/>
        </w:rPr>
      </w:pPr>
    </w:p>
    <w:p w:rsidR="00BD38BB" w:rsidP="00BD38BB" w:rsidRDefault="00BD38BB" w14:paraId="28C2074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10001"/>
          <w:sz w:val="20"/>
        </w:rPr>
      </w:pPr>
      <w:r>
        <w:rPr>
          <w:rFonts w:ascii="³ª´®°íµñÄÚµù" w:hAnsi="³ª´®°íµñÄÚµù" w:cs="Times New Roman"/>
          <w:noProof/>
          <w:color w:val="0000FF"/>
          <w:sz w:val="20"/>
        </w:rPr>
        <w:t>struct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VS_INPUT</w:t>
      </w:r>
    </w:p>
    <w:p w:rsidR="00BD38BB" w:rsidP="00BD38BB" w:rsidRDefault="00BD38BB" w14:paraId="57EEC504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BD38BB" w:rsidP="00BD38BB" w:rsidRDefault="00BD38BB" w14:paraId="2DFE8BD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POSITION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38BB" w:rsidP="00BD38BB" w:rsidRDefault="00BD38BB" w14:paraId="3DA181ED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};</w:t>
      </w:r>
    </w:p>
    <w:p w:rsidR="00BD38BB" w:rsidP="00BD38BB" w:rsidRDefault="00BD38BB" w14:paraId="04F75B33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38BB" w:rsidP="00BD38BB" w:rsidRDefault="00BD38BB" w14:paraId="444D55FB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10001"/>
          <w:sz w:val="20"/>
        </w:rPr>
      </w:pPr>
      <w:r>
        <w:rPr>
          <w:rFonts w:ascii="³ª´®°íµñÄÚµù" w:hAnsi="³ª´®°íµñÄÚµù" w:cs="Times New Roman"/>
          <w:noProof/>
          <w:color w:val="0000FF"/>
          <w:sz w:val="20"/>
        </w:rPr>
        <w:t>struct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VS_OUTPUT</w:t>
      </w:r>
    </w:p>
    <w:p w:rsidR="00BD38BB" w:rsidP="00BD38BB" w:rsidRDefault="00BD38BB" w14:paraId="633F99E3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BD38BB" w:rsidP="00BD38BB" w:rsidRDefault="00BD38BB" w14:paraId="5A4BF4EE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POSITION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38BB" w:rsidP="00BD38BB" w:rsidRDefault="00BD38BB" w14:paraId="370FD471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mClipPosition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TEXCOORD1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38BB" w:rsidP="00BD38BB" w:rsidRDefault="00BD38BB" w14:paraId="66B82E33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};</w:t>
      </w:r>
    </w:p>
    <w:p w:rsidR="00BD38BB" w:rsidP="00BD38BB" w:rsidRDefault="00BD38BB" w14:paraId="67DBD939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38BB" w:rsidP="00BD38BB" w:rsidRDefault="00BD38BB" w14:paraId="70BF7EA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float4x4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gWorldMatrix</w:t>
      </w:r>
      <w:r>
        <w:rPr>
          <w:rFonts w:ascii="³ª´®°íµñÄÚµù" w:hAnsi="³ª´®°íµñÄÚµù" w:cs="Times New Roman"/>
          <w:noProof/>
          <w:sz w:val="20"/>
        </w:rPr>
        <w:t>;</w:t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월드</w:t>
      </w:r>
    </w:p>
    <w:p w:rsidR="00BD38BB" w:rsidP="00BD38BB" w:rsidRDefault="00BD38BB" w14:paraId="2238A581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float4x4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gViewMatrix_Light</w:t>
      </w:r>
      <w:r>
        <w:rPr>
          <w:rFonts w:ascii="³ª´®°íµñÄÚµù" w:hAnsi="³ª´®°íµñÄÚµù" w:cs="Times New Roman"/>
          <w:noProof/>
          <w:sz w:val="20"/>
        </w:rPr>
        <w:t>;</w:t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뷰</w:t>
      </w:r>
      <w:r w:rsidR="00186114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 w:rsidR="00186114">
        <w:rPr>
          <w:rFonts w:ascii="³ª´®°íµñÄÚµù" w:hAnsi="³ª´®°íµñÄÚµù" w:cs="Times New Roman"/>
          <w:noProof/>
          <w:color w:val="008000"/>
          <w:sz w:val="20"/>
        </w:rPr>
        <w:t>–</w:t>
      </w:r>
      <w:r w:rsidR="00186114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 w:rsidR="00186114">
        <w:rPr>
          <w:rFonts w:hint="eastAsia" w:ascii="³ª´®°íµñÄÚµù" w:hAnsi="³ª´®°íµñÄÚµù" w:cs="Times New Roman"/>
          <w:noProof/>
          <w:color w:val="008000"/>
          <w:sz w:val="20"/>
        </w:rPr>
        <w:t>라이트</w:t>
      </w:r>
    </w:p>
    <w:p w:rsidR="00BD38BB" w:rsidP="00BD38BB" w:rsidRDefault="00BD38BB" w14:paraId="143D53B1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float4x4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gProjMatrix_Light</w:t>
      </w:r>
      <w:r>
        <w:rPr>
          <w:rFonts w:ascii="³ª´®°íµñÄÚµù" w:hAnsi="³ª´®°íµñÄÚµù" w:cs="Times New Roman"/>
          <w:noProof/>
          <w:sz w:val="20"/>
        </w:rPr>
        <w:t>;</w:t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투영</w:t>
      </w:r>
      <w:r w:rsidR="00186114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 w:rsidR="00186114">
        <w:rPr>
          <w:rFonts w:ascii="³ª´®°íµñÄÚµù" w:hAnsi="³ª´®°íµñÄÚµù" w:cs="Times New Roman"/>
          <w:noProof/>
          <w:color w:val="008000"/>
          <w:sz w:val="20"/>
        </w:rPr>
        <w:t>–</w:t>
      </w:r>
      <w:r w:rsidR="00186114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 w:rsidR="00186114">
        <w:rPr>
          <w:rFonts w:hint="eastAsia" w:ascii="³ª´®°íµñÄÚµù" w:hAnsi="³ª´®°íµñÄÚµù" w:cs="Times New Roman"/>
          <w:noProof/>
          <w:color w:val="008000"/>
          <w:sz w:val="20"/>
        </w:rPr>
        <w:t>라이트</w:t>
      </w:r>
    </w:p>
    <w:p w:rsidR="00BD38BB" w:rsidP="00BD38BB" w:rsidRDefault="00BD38BB" w14:paraId="30F6BA5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</w:p>
    <w:p w:rsidR="00BD38BB" w:rsidP="00BD38BB" w:rsidRDefault="00BD38BB" w14:paraId="435318F1">
      <w:pPr>
        <w:widowControl w:val="0"/>
        <w:autoSpaceDE w:val="0"/>
        <w:autoSpaceDN w:val="0"/>
        <w:adjustRightInd w:val="0"/>
        <w:spacing w:after="0"/>
        <w:rPr>
          <w:rFonts w:hint="eastAsia"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gWorldLightPosition</w:t>
      </w:r>
      <w:r>
        <w:rPr>
          <w:rFonts w:ascii="³ª´®°íµñÄÚµù" w:hAnsi="³ª´®°íµñÄÚµù" w:cs="Times New Roman"/>
          <w:noProof/>
          <w:sz w:val="20"/>
        </w:rPr>
        <w:t>;</w:t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 w:rsidR="00186114">
        <w:rPr>
          <w:rFonts w:hint="eastAsia" w:ascii="³ª´®°íµñÄÚµù" w:hAnsi="³ª´®°íµñÄÚµù" w:cs="Times New Roman"/>
          <w:noProof/>
          <w:color w:val="008000"/>
          <w:sz w:val="20"/>
        </w:rPr>
        <w:t>라이트</w:t>
      </w:r>
      <w:r w:rsidR="00186114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 w:rsidR="00186114">
        <w:rPr>
          <w:rFonts w:hint="eastAsia" w:ascii="³ª´®°íµñÄÚµù" w:hAnsi="³ª´®°íµñÄÚµù" w:cs="Times New Roman"/>
          <w:noProof/>
          <w:color w:val="008000"/>
          <w:sz w:val="20"/>
        </w:rPr>
        <w:t>위치</w:t>
      </w:r>
    </w:p>
    <w:p w:rsidR="00BD38BB" w:rsidP="00BD38BB" w:rsidRDefault="00BD38BB" w14:paraId="224CE5D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</w:p>
    <w:p w:rsidR="00BD38BB" w:rsidP="00BD38BB" w:rsidRDefault="00BD38BB" w14:paraId="07423FD1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VS_OUTPUT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vs_main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VS_INPUT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)</w:t>
      </w:r>
    </w:p>
    <w:p w:rsidR="00BD38BB" w:rsidP="00BD38BB" w:rsidRDefault="00BD38BB" w14:paraId="68DC175A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BD38BB" w:rsidP="00BD38BB" w:rsidRDefault="00BD38BB" w14:paraId="5037D6F9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VS_OUTPUT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38BB" w:rsidP="00BD38BB" w:rsidRDefault="00BD38BB" w14:paraId="39E8AF9D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38BB" w:rsidP="00BD38BB" w:rsidRDefault="00BD38BB" w14:paraId="0FFA085E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float4x4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ViewMatrix_Light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gViewMatrix_Light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38BB" w:rsidP="00BD38BB" w:rsidRDefault="00BD38BB" w14:paraId="0E02B788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38BB" w:rsidP="00BD38BB" w:rsidRDefault="00BD38BB" w14:paraId="48649ADB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렌더몽키에서</w:t>
      </w:r>
      <w:r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테스트</w:t>
      </w:r>
      <w:r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하기</w:t>
      </w:r>
      <w:r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위한</w:t>
      </w:r>
      <w:r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코드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BD38BB" w:rsidP="00BD38BB" w:rsidRDefault="00BD38BB" w14:paraId="33CE829E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실제게임에서는</w:t>
      </w:r>
      <w:r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라이트뷰가</w:t>
      </w:r>
      <w:r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전역으로</w:t>
      </w:r>
      <w:r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세팅될</w:t>
      </w:r>
      <w:r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것임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BD38BB" w:rsidP="00BD38BB" w:rsidRDefault="00BD38BB" w14:paraId="7CF8DAED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>//float3 dirZ = -normalize(gWorldLightPosition.xyz);</w:t>
      </w:r>
    </w:p>
    <w:p w:rsidR="00BD38BB" w:rsidP="00BD38BB" w:rsidRDefault="00BD38BB" w14:paraId="2581DB77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>//float3 up = float3(0, 1, 0);</w:t>
      </w:r>
    </w:p>
    <w:p w:rsidR="00BD38BB" w:rsidP="00BD38BB" w:rsidRDefault="00BD38BB" w14:paraId="0673AF3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>//float3 dirX = cross(up, dirZ);</w:t>
      </w:r>
    </w:p>
    <w:p w:rsidR="00BD38BB" w:rsidP="00BD38BB" w:rsidRDefault="00BD38BB" w14:paraId="7CA4B177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>//float3 dirY = cross(dirZ, dirX);</w:t>
      </w:r>
    </w:p>
    <w:p w:rsidR="00BD38BB" w:rsidP="00BD38BB" w:rsidRDefault="00BD38BB" w14:paraId="2C9E740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</w:p>
    <w:p w:rsidR="00BD38BB" w:rsidP="00BD38BB" w:rsidRDefault="00BD38BB" w14:paraId="133BA128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>//ViewMatrix_Light = float4x4(</w:t>
      </w:r>
    </w:p>
    <w:p w:rsidR="00BD38BB" w:rsidP="00BD38BB" w:rsidRDefault="00BD38BB" w14:paraId="24347F0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>//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>float4(dirX, - dot(gWorldLightPosition.xyz, dirX)),</w:t>
      </w:r>
    </w:p>
    <w:p w:rsidR="00BD38BB" w:rsidP="00BD38BB" w:rsidRDefault="00BD38BB" w14:paraId="7DFAD379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>//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>float4(dirY, - dot(gWorldLightPosition.xyz, dirY)),</w:t>
      </w:r>
    </w:p>
    <w:p w:rsidR="00BD38BB" w:rsidP="00BD38BB" w:rsidRDefault="00BD38BB" w14:paraId="76AF787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>//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>float4(dirZ, - dot(gWorldLightPosition.xyz, dirZ)),</w:t>
      </w:r>
    </w:p>
    <w:p w:rsidR="00BD38BB" w:rsidP="00BD38BB" w:rsidRDefault="00BD38BB" w14:paraId="7B31600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>//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>float4(0, 0, 0, 1)</w:t>
      </w:r>
    </w:p>
    <w:p w:rsidR="00BD38BB" w:rsidP="00BD38BB" w:rsidRDefault="00BD38BB" w14:paraId="45F3A703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>//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>);</w:t>
      </w:r>
    </w:p>
    <w:p w:rsidR="00BD38BB" w:rsidP="00BD38BB" w:rsidRDefault="00BD38BB" w14:paraId="7EE4F74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</w:p>
    <w:p w:rsidR="00BD38BB" w:rsidP="00BD38BB" w:rsidRDefault="00BD38BB" w14:paraId="655F28E8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라이트시점으로위치변환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BD38BB" w:rsidP="00BD38BB" w:rsidRDefault="00BD38BB" w14:paraId="642DAF3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mul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gWorldMatrix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BD38BB" w:rsidP="00BD38BB" w:rsidRDefault="00BD38BB" w14:paraId="00D0000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mul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ViewMatrix_Light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BD38BB" w:rsidP="00BD38BB" w:rsidRDefault="00BD38BB" w14:paraId="01E6243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mul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gProjMatrix_Light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C15AE2" w:rsidP="00BD38BB" w:rsidRDefault="00C15AE2" w14:paraId="7567EEBD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C15AE2" w:rsidP="00BD38BB" w:rsidRDefault="00C15AE2" w14:paraId="2FBCA0DB">
      <w:pPr>
        <w:widowControl w:val="0"/>
        <w:autoSpaceDE w:val="0"/>
        <w:autoSpaceDN w:val="0"/>
        <w:adjustRightInd w:val="0"/>
        <w:spacing w:after="0"/>
        <w:rPr>
          <w:rFonts w:hint="eastAsia"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mClipPosition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Output.mPosition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38BB" w:rsidP="00BD38BB" w:rsidRDefault="00BD38BB" w14:paraId="1336E68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38BB" w:rsidP="00BD38BB" w:rsidRDefault="00BD38BB" w14:paraId="1966612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00FF"/>
          <w:sz w:val="20"/>
        </w:rPr>
        <w:t>return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38BB" w:rsidP="00BD38BB" w:rsidRDefault="00BD38BB" w14:paraId="7DC48688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}</w:t>
      </w:r>
    </w:p>
    <w:p w:rsidR="00BD38BB" w:rsidP="00BD38BB" w:rsidRDefault="00BD38BB" w14:paraId="364B468E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38BB" w:rsidP="00BD38BB" w:rsidRDefault="00BD38BB" w14:paraId="61EF91A1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10001"/>
          <w:sz w:val="20"/>
        </w:rPr>
      </w:pPr>
      <w:r>
        <w:rPr>
          <w:rFonts w:ascii="³ª´®°íµñÄÚµù" w:hAnsi="³ª´®°íµñÄÚµù" w:cs="Times New Roman"/>
          <w:noProof/>
          <w:color w:val="0000FF"/>
          <w:sz w:val="20"/>
        </w:rPr>
        <w:t>struct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PS_INPUT</w:t>
      </w:r>
    </w:p>
    <w:p w:rsidR="00BD38BB" w:rsidP="00BD38BB" w:rsidRDefault="00BD38BB" w14:paraId="6974A1AA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BD38BB" w:rsidP="00BD38BB" w:rsidRDefault="00BD38BB" w14:paraId="740677F8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mClipPosition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TEXCOORD1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38BB" w:rsidP="00BD38BB" w:rsidRDefault="00BD38BB" w14:paraId="33AE4A59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};</w:t>
      </w:r>
    </w:p>
    <w:p w:rsidR="00BD38BB" w:rsidP="00BD38BB" w:rsidRDefault="00BD38BB" w14:paraId="43146608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BD38BB" w:rsidP="00BD38BB" w:rsidRDefault="00BD38BB" w14:paraId="481E489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10001"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ps_main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PS_INPUT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 xml:space="preserve">)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COLOR</w:t>
      </w:r>
    </w:p>
    <w:p w:rsidR="00BD38BB" w:rsidP="00BD38BB" w:rsidRDefault="00BD38BB" w14:paraId="096CD22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BD38BB" w:rsidP="00BD38BB" w:rsidRDefault="00BD38BB" w14:paraId="699BD28D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깊이값을</w:t>
      </w:r>
      <w:r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구한다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BD38BB" w:rsidP="00BD38BB" w:rsidRDefault="00BD38BB" w14:paraId="18C7FEE8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위치벡터에</w:t>
      </w:r>
      <w:r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원근투영행렬을</w:t>
      </w:r>
      <w:r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곱하면</w:t>
      </w:r>
      <w:r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w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성분은</w:t>
      </w:r>
      <w:r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1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이</w:t>
      </w:r>
      <w:r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아니게</w:t>
      </w:r>
      <w:r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된다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(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동차좌표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).</w:t>
      </w:r>
    </w:p>
    <w:p w:rsidR="00BD38BB" w:rsidP="00BD38BB" w:rsidRDefault="00BD38BB" w14:paraId="49EC0D7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동차좌표에</w:t>
      </w:r>
      <w:r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있는</w:t>
      </w:r>
      <w:r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값을</w:t>
      </w:r>
      <w:r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화면상의</w:t>
      </w:r>
      <w:r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좌표값으로</w:t>
      </w:r>
      <w:r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사용하려면</w:t>
      </w:r>
      <w:r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w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값을</w:t>
      </w:r>
      <w:r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1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로</w:t>
      </w:r>
      <w:r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바꿔줘야</w:t>
      </w:r>
      <w:r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한다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(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그래야</w:t>
      </w:r>
      <w:r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원근이</w:t>
      </w:r>
      <w:r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표현된다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).</w:t>
      </w:r>
    </w:p>
    <w:p w:rsidR="00BD38BB" w:rsidP="00BD38BB" w:rsidRDefault="00BD38BB" w14:paraId="6599F0F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00FF"/>
          <w:sz w:val="20"/>
        </w:rPr>
        <w:t>float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depth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mClipPosition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z</w:t>
      </w:r>
      <w:r>
        <w:rPr>
          <w:rFonts w:ascii="³ª´®°íµñÄÚµù" w:hAnsi="³ª´®°íµñÄÚµù" w:cs="Times New Roman"/>
          <w:noProof/>
          <w:sz w:val="20"/>
        </w:rPr>
        <w:t xml:space="preserve"> /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mClipPosition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w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BD38BB" w:rsidP="00BD38BB" w:rsidRDefault="00BD38BB" w14:paraId="09D2FF4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00FF"/>
          <w:sz w:val="20"/>
        </w:rPr>
        <w:t>return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depth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xxx</w:t>
      </w:r>
      <w:r>
        <w:rPr>
          <w:rFonts w:ascii="³ª´®°íµñÄÚµù" w:hAnsi="³ª´®°íµñÄÚµù" w:cs="Times New Roman"/>
          <w:noProof/>
          <w:sz w:val="20"/>
        </w:rPr>
        <w:t>, 1);</w:t>
      </w:r>
    </w:p>
    <w:p w:rsidR="00BD38BB" w:rsidP="00337764" w:rsidRDefault="00BD38BB" w14:paraId="07FE8045">
      <w:pPr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}</w:t>
      </w:r>
    </w:p>
    <w:p w:rsidR="00337764" w:rsidP="00337764" w:rsidRDefault="00337764" w14:paraId="1ECB7A84">
      <w:pPr>
        <w:rPr>
          <w:rFonts w:ascii="³ª´®°íµñÄÚµù" w:hAnsi="³ª´®°íµñÄÚµù" w:cs="Times New Roman"/>
          <w:noProof/>
          <w:sz w:val="20"/>
        </w:rPr>
      </w:pPr>
    </w:p>
    <w:p w:rsidRPr="00337764" w:rsidR="00337764" w:rsidP="00337764" w:rsidRDefault="00337764" w14:paraId="5CCBEAA4">
      <w:pPr>
        <w:pStyle w:val="a4"/>
        <w:numPr>
          <w:ilvl w:val="0"/>
          <w:numId w:val="10"/>
        </w:numPr>
        <w:rPr>
          <w:rFonts w:cs="Times New Roman" w:asciiTheme="minorEastAsia" w:hAnsiTheme="minorEastAsia"/>
          <w:noProof/>
          <w:sz w:val="24"/>
          <w:szCs w:val="24"/>
        </w:rPr>
      </w:pPr>
      <w:r w:rsidRPr="00337764">
        <w:rPr>
          <w:rFonts w:hint="eastAsia" w:cs="Times New Roman" w:asciiTheme="minorEastAsia" w:hAnsiTheme="minorEastAsia"/>
          <w:noProof/>
          <w:sz w:val="24"/>
          <w:szCs w:val="24"/>
        </w:rPr>
        <w:t xml:space="preserve">그림자 </w:t>
      </w:r>
      <w:r>
        <w:rPr>
          <w:rFonts w:hint="eastAsia" w:cs="Times New Roman" w:asciiTheme="minorEastAsia" w:hAnsiTheme="minorEastAsia"/>
          <w:noProof/>
          <w:sz w:val="24"/>
          <w:szCs w:val="24"/>
        </w:rPr>
        <w:t>적용</w:t>
      </w:r>
      <w:r w:rsidRPr="00337764">
        <w:rPr>
          <w:rFonts w:hint="eastAsia" w:cs="Times New Roman" w:asciiTheme="minorEastAsia" w:hAnsiTheme="minorEastAsia"/>
          <w:noProof/>
          <w:sz w:val="24"/>
          <w:szCs w:val="24"/>
        </w:rPr>
        <w:t>단계</w:t>
      </w:r>
      <w:r w:rsidRPr="00337764">
        <w:rPr>
          <w:rFonts w:cs="Times New Roman" w:asciiTheme="minorEastAsia" w:hAnsiTheme="minorEastAsia"/>
          <w:noProof/>
          <w:sz w:val="24"/>
          <w:szCs w:val="24"/>
        </w:rPr>
        <w:t xml:space="preserve"> –</w:t>
      </w:r>
      <w:r>
        <w:rPr>
          <w:rFonts w:cs="Times New Roman" w:asciiTheme="minorEastAsia" w:hAnsiTheme="minorEastAsia"/>
          <w:noProof/>
          <w:sz w:val="24"/>
          <w:szCs w:val="24"/>
        </w:rPr>
        <w:t xml:space="preserve"> pass1</w:t>
      </w:r>
    </w:p>
    <w:p w:rsidRPr="00BD38BB" w:rsidR="00337764" w:rsidP="00337764" w:rsidRDefault="00337764" w14:paraId="5DA74376">
      <w:pPr>
        <w:pStyle w:val="a4"/>
        <w:numPr>
          <w:ilvl w:val="1"/>
          <w:numId w:val="10"/>
        </w:numPr>
        <w:rPr>
          <w:rFonts w:cs="Times New Roman" w:asciiTheme="minorEastAsia" w:hAnsiTheme="minorEastAsia"/>
          <w:noProof/>
          <w:sz w:val="24"/>
          <w:szCs w:val="24"/>
        </w:rPr>
      </w:pPr>
      <w:r>
        <w:rPr>
          <w:rFonts w:hint="eastAsia" w:cs="Times New Roman" w:asciiTheme="minorEastAsia" w:hAnsiTheme="minorEastAsia"/>
          <w:noProof/>
          <w:sz w:val="24"/>
          <w:szCs w:val="24"/>
        </w:rPr>
        <w:t>렌더링 결과(일반 장면 렌더링)를 화면(후면버퍼)에 저장한다.</w:t>
      </w:r>
    </w:p>
    <w:p w:rsidRPr="00BD38BB" w:rsidR="00337764" w:rsidP="00337764" w:rsidRDefault="00337764" w14:paraId="0A71606F">
      <w:pPr>
        <w:pStyle w:val="a4"/>
        <w:numPr>
          <w:ilvl w:val="1"/>
          <w:numId w:val="10"/>
        </w:numPr>
        <w:rPr>
          <w:rFonts w:cs="Times New Roman" w:asciiTheme="minorEastAsia" w:hAnsiTheme="minorEastAsia"/>
          <w:noProof/>
          <w:sz w:val="24"/>
          <w:szCs w:val="24"/>
        </w:rPr>
      </w:pPr>
      <w:r>
        <w:rPr>
          <w:rFonts w:hint="eastAsia" w:cs="Times New Roman" w:asciiTheme="minorEastAsia" w:hAnsiTheme="minorEastAsia"/>
          <w:noProof/>
          <w:sz w:val="24"/>
          <w:szCs w:val="24"/>
        </w:rPr>
        <w:t>카메라를 눈의 위치에 두고 물체들을 그린다.</w:t>
      </w:r>
    </w:p>
    <w:p w:rsidR="00337764" w:rsidP="00337764" w:rsidRDefault="00337764" w14:paraId="537C8D0B">
      <w:pPr>
        <w:pStyle w:val="a4"/>
        <w:numPr>
          <w:ilvl w:val="1"/>
          <w:numId w:val="10"/>
        </w:numPr>
        <w:rPr>
          <w:rFonts w:cs="Times New Roman" w:asciiTheme="minorEastAsia" w:hAnsiTheme="minorEastAsia"/>
          <w:noProof/>
          <w:sz w:val="24"/>
          <w:szCs w:val="24"/>
        </w:rPr>
      </w:pPr>
      <w:r>
        <w:rPr>
          <w:rFonts w:hint="eastAsia" w:cs="Times New Roman" w:asciiTheme="minorEastAsia" w:hAnsiTheme="minorEastAsia"/>
          <w:noProof/>
          <w:sz w:val="24"/>
          <w:szCs w:val="24"/>
        </w:rPr>
        <w:t>빛으로부터 현재 픽셀까지의 깊이를 그림자맵에 담겨있는 결과와 비교한다</w:t>
      </w:r>
      <w:r w:rsidRPr="00BD38BB">
        <w:rPr>
          <w:rFonts w:hint="eastAsia" w:cs="Times New Roman" w:asciiTheme="minorEastAsia" w:hAnsiTheme="minorEastAsia"/>
          <w:noProof/>
          <w:sz w:val="24"/>
          <w:szCs w:val="24"/>
        </w:rPr>
        <w:t>.</w:t>
      </w:r>
    </w:p>
    <w:p w:rsidR="00337764" w:rsidP="00337764" w:rsidRDefault="00337764" w14:paraId="43A75A33">
      <w:pPr>
        <w:pStyle w:val="a4"/>
        <w:numPr>
          <w:ilvl w:val="1"/>
          <w:numId w:val="10"/>
        </w:numPr>
        <w:rPr>
          <w:rFonts w:cs="Times New Roman" w:asciiTheme="minorEastAsia" w:hAnsiTheme="minorEastAsia"/>
          <w:noProof/>
          <w:sz w:val="24"/>
          <w:szCs w:val="24"/>
        </w:rPr>
      </w:pPr>
      <w:r>
        <w:rPr>
          <w:rFonts w:hint="eastAsia" w:cs="Times New Roman" w:asciiTheme="minorEastAsia" w:hAnsiTheme="minorEastAsia"/>
          <w:noProof/>
          <w:sz w:val="24"/>
          <w:szCs w:val="24"/>
        </w:rPr>
        <w:t xml:space="preserve">현재 깊이가 그림자맵의 깊이보다 크면(현재 깊이 </w:t>
      </w:r>
      <w:r>
        <w:rPr>
          <w:rFonts w:cs="Times New Roman" w:asciiTheme="minorEastAsia" w:hAnsiTheme="minorEastAsia"/>
          <w:noProof/>
          <w:sz w:val="24"/>
          <w:szCs w:val="24"/>
        </w:rPr>
        <w:t xml:space="preserve">&gt; </w:t>
      </w:r>
      <w:r>
        <w:rPr>
          <w:rFonts w:hint="eastAsia" w:cs="Times New Roman" w:asciiTheme="minorEastAsia" w:hAnsiTheme="minorEastAsia"/>
          <w:noProof/>
          <w:sz w:val="24"/>
          <w:szCs w:val="24"/>
        </w:rPr>
        <w:t>그림자맵 깊이) 그림자를 씌운다.</w:t>
      </w:r>
    </w:p>
    <w:p w:rsidR="00337764" w:rsidP="00337764" w:rsidRDefault="00337764" w14:paraId="72C4AB28">
      <w:pPr>
        <w:rPr>
          <w:szCs w:val="22"/>
        </w:rPr>
      </w:pPr>
    </w:p>
    <w:p w:rsidR="0095215A" w:rsidP="0095215A" w:rsidRDefault="0095215A" w14:paraId="2B892D04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10001"/>
          <w:sz w:val="20"/>
        </w:rPr>
      </w:pPr>
      <w:r>
        <w:rPr>
          <w:rFonts w:ascii="³ª´®°íµñÄÚµù" w:hAnsi="³ª´®°íµñÄÚµù" w:cs="Times New Roman"/>
          <w:noProof/>
          <w:color w:val="0000FF"/>
          <w:sz w:val="20"/>
        </w:rPr>
        <w:t>struct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VS_INPUT</w:t>
      </w:r>
    </w:p>
    <w:p w:rsidR="0095215A" w:rsidP="0095215A" w:rsidRDefault="0095215A" w14:paraId="190BF3AB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95215A" w:rsidP="0095215A" w:rsidRDefault="0095215A" w14:paraId="6B031358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POSITION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95215A" w:rsidP="0095215A" w:rsidRDefault="0095215A" w14:paraId="446E21A4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mNormal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95215A" w:rsidP="0095215A" w:rsidRDefault="0095215A" w14:paraId="3CEDBCF3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};</w:t>
      </w:r>
    </w:p>
    <w:p w:rsidR="0095215A" w:rsidP="0095215A" w:rsidRDefault="0095215A" w14:paraId="23149094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95215A" w:rsidP="0095215A" w:rsidRDefault="0095215A" w14:paraId="680C175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10001"/>
          <w:sz w:val="20"/>
        </w:rPr>
      </w:pPr>
      <w:r>
        <w:rPr>
          <w:rFonts w:ascii="³ª´®°íµñÄÚµù" w:hAnsi="³ª´®°íµñÄÚµù" w:cs="Times New Roman"/>
          <w:noProof/>
          <w:color w:val="0000FF"/>
          <w:sz w:val="20"/>
        </w:rPr>
        <w:t>struct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VS_OUTPUT</w:t>
      </w:r>
    </w:p>
    <w:p w:rsidR="0095215A" w:rsidP="0095215A" w:rsidRDefault="0095215A" w14:paraId="4E51B2BA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95215A" w:rsidP="0095215A" w:rsidRDefault="0095215A" w14:paraId="4480C0D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POSITION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95215A" w:rsidP="0095215A" w:rsidRDefault="0095215A" w14:paraId="603D678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mClipPosition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TEXCOORD1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95215A" w:rsidP="0095215A" w:rsidRDefault="0095215A" w14:paraId="7ACBD10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00FF"/>
          <w:sz w:val="20"/>
        </w:rPr>
        <w:t>float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mDiffuse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TEXCOORD2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95215A" w:rsidP="0095215A" w:rsidRDefault="0095215A" w14:paraId="2EFE39A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};</w:t>
      </w:r>
    </w:p>
    <w:p w:rsidR="0095215A" w:rsidP="0095215A" w:rsidRDefault="0095215A" w14:paraId="3609FC1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95215A" w:rsidP="0095215A" w:rsidRDefault="0095215A" w14:paraId="46AD945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float4x4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gWorldMatrix</w:t>
      </w:r>
      <w:r w:rsidR="006C19FE">
        <w:rPr>
          <w:rFonts w:ascii="³ª´®°íµñÄÚµù" w:hAnsi="³ª´®°íµñÄÚµù" w:cs="Times New Roman"/>
          <w:noProof/>
          <w:sz w:val="20"/>
        </w:rPr>
        <w:t>;</w:t>
      </w:r>
      <w:r w:rsidR="006C19FE"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월드행렬</w:t>
      </w:r>
    </w:p>
    <w:p w:rsidR="0095215A" w:rsidP="0095215A" w:rsidRDefault="0095215A" w14:paraId="439249D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float4x4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gViewMatrix_Light</w:t>
      </w:r>
      <w:r>
        <w:rPr>
          <w:rFonts w:ascii="³ª´®°íµñÄÚµù" w:hAnsi="³ª´®°íµñÄÚµù" w:cs="Times New Roman"/>
          <w:noProof/>
          <w:sz w:val="20"/>
        </w:rPr>
        <w:t>;</w:t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뷰행렬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-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카메라</w:t>
      </w:r>
    </w:p>
    <w:p w:rsidR="0095215A" w:rsidP="0095215A" w:rsidRDefault="0095215A" w14:paraId="1CFF0D94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float4x4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gProjMatrix_Light</w:t>
      </w:r>
      <w:r>
        <w:rPr>
          <w:rFonts w:ascii="³ª´®°íµñÄÚµù" w:hAnsi="³ª´®°íµñÄÚµù" w:cs="Times New Roman"/>
          <w:noProof/>
          <w:sz w:val="20"/>
        </w:rPr>
        <w:t>;</w:t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투영행렬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-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카메라</w:t>
      </w:r>
    </w:p>
    <w:p w:rsidR="0095215A" w:rsidP="0095215A" w:rsidRDefault="0095215A" w14:paraId="089E397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</w:p>
    <w:p w:rsidR="0095215A" w:rsidP="0095215A" w:rsidRDefault="0095215A" w14:paraId="78F029A8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gWorldLightPosition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95215A" w:rsidP="0095215A" w:rsidRDefault="0095215A" w14:paraId="50273B1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95215A" w:rsidP="0095215A" w:rsidRDefault="0095215A" w14:paraId="5C16366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float4x4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gViewProjectionMatrix</w:t>
      </w:r>
      <w:r>
        <w:rPr>
          <w:rFonts w:ascii="³ª´®°íµñÄÚµù" w:hAnsi="³ª´®°íµñÄÚµù" w:cs="Times New Roman"/>
          <w:noProof/>
          <w:sz w:val="20"/>
        </w:rPr>
        <w:t>;</w:t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사용자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-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시점</w:t>
      </w:r>
      <w:r w:rsidR="00AD0E46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뷰행렬</w:t>
      </w:r>
    </w:p>
    <w:p w:rsidR="0095215A" w:rsidP="0095215A" w:rsidRDefault="0095215A" w14:paraId="748E0159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</w:p>
    <w:p w:rsidR="0095215A" w:rsidP="0095215A" w:rsidRDefault="0095215A" w14:paraId="0D13A5E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VS_OUTPUT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vs_main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VS_INPUT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)</w:t>
      </w:r>
    </w:p>
    <w:p w:rsidR="0095215A" w:rsidP="0095215A" w:rsidRDefault="0095215A" w14:paraId="6269611D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95215A" w:rsidP="0095215A" w:rsidRDefault="0095215A" w14:paraId="7C07998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VS_OUTPUT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95215A" w:rsidP="0095215A" w:rsidRDefault="0095215A" w14:paraId="194B065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95215A" w:rsidP="0095215A" w:rsidRDefault="0095215A" w14:paraId="5B8C2999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float4x4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ViewMatrix_Light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gViewMatrix_Light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95215A" w:rsidP="0095215A" w:rsidRDefault="0095215A" w14:paraId="5C2F2EF7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95215A" w:rsidP="0095215A" w:rsidRDefault="0095215A" w14:paraId="6204858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렌더몽키에서</w:t>
      </w:r>
      <w:r w:rsidR="00AD0E46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테스트하기</w:t>
      </w:r>
      <w:r w:rsidR="00AD0E46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위한코드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95215A" w:rsidP="0095215A" w:rsidRDefault="0095215A" w14:paraId="251A399A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실제</w:t>
      </w:r>
      <w:r w:rsidR="00AD0E46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게임에서는</w:t>
      </w:r>
      <w:r w:rsidR="00AD0E46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라이트뷰가</w:t>
      </w:r>
      <w:r w:rsidR="00AD0E46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전역으로</w:t>
      </w:r>
      <w:r w:rsidR="00AD0E46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세팅될</w:t>
      </w:r>
      <w:r w:rsidR="00AD0E46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것임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95215A" w:rsidP="0095215A" w:rsidRDefault="0095215A" w14:paraId="17C0AB47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>//float3 dirZ = -normalize(gWorldLightPosition.xyz);</w:t>
      </w:r>
    </w:p>
    <w:p w:rsidR="0095215A" w:rsidP="0095215A" w:rsidRDefault="0095215A" w14:paraId="254B406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>//float3 up = float3(0, 1, 0);</w:t>
      </w:r>
    </w:p>
    <w:p w:rsidR="0095215A" w:rsidP="0095215A" w:rsidRDefault="0095215A" w14:paraId="3FBA597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>//float3 dirX = cross(up, dirZ);</w:t>
      </w:r>
    </w:p>
    <w:p w:rsidR="0095215A" w:rsidP="0095215A" w:rsidRDefault="0095215A" w14:paraId="55BF06FB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>//float3 dirY = cross(dirZ, dirX);</w:t>
      </w:r>
    </w:p>
    <w:p w:rsidR="0095215A" w:rsidP="0095215A" w:rsidRDefault="0095215A" w14:paraId="0AFFDB6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</w:p>
    <w:p w:rsidR="0095215A" w:rsidP="0095215A" w:rsidRDefault="0095215A" w14:paraId="0AC2198A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>//ViewMatrix_Light = float4x4(</w:t>
      </w:r>
    </w:p>
    <w:p w:rsidR="0095215A" w:rsidP="0095215A" w:rsidRDefault="0095215A" w14:paraId="48E39DF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>//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>float4(dirX, - dot(gWorldLightPosition.xyz, dirX)),</w:t>
      </w:r>
    </w:p>
    <w:p w:rsidR="0095215A" w:rsidP="0095215A" w:rsidRDefault="0095215A" w14:paraId="7E718E51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>//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>float4(dirY, - dot(gWorldLightPosition.xyz, dirY)),</w:t>
      </w:r>
    </w:p>
    <w:p w:rsidR="0095215A" w:rsidP="0095215A" w:rsidRDefault="0095215A" w14:paraId="2F985654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>//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>float4(dirZ, - dot(gWorldLightPosition.xyz, dirZ)),</w:t>
      </w:r>
    </w:p>
    <w:p w:rsidR="0095215A" w:rsidP="0095215A" w:rsidRDefault="0095215A" w14:paraId="76C08D6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>//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>float4(0, 0, 0, 1)</w:t>
      </w:r>
    </w:p>
    <w:p w:rsidR="0095215A" w:rsidP="0095215A" w:rsidRDefault="0095215A" w14:paraId="1FFFD574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>//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>);</w:t>
      </w:r>
    </w:p>
    <w:p w:rsidR="0095215A" w:rsidP="0095215A" w:rsidRDefault="0095215A" w14:paraId="6012314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</w:p>
    <w:p w:rsidR="0095215A" w:rsidP="0095215A" w:rsidRDefault="0095215A" w14:paraId="3B1B1F6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화면에</w:t>
      </w:r>
      <w:r w:rsidR="00AD0E46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그릴</w:t>
      </w:r>
      <w:r w:rsidR="00AD0E46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정점</w:t>
      </w:r>
      <w:r w:rsidR="00AD0E46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위치</w:t>
      </w:r>
      <w:r w:rsidR="00AD0E46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계산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-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사용자</w:t>
      </w:r>
      <w:r w:rsidR="00AD0E46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시점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95215A" w:rsidP="0095215A" w:rsidRDefault="0095215A" w14:paraId="251B11AE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worldPosition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mul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gWorldMatrix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95215A" w:rsidP="0095215A" w:rsidRDefault="0095215A" w14:paraId="388A976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mPosition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mul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worldPosition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gViewProjectionMatrix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95215A" w:rsidP="0095215A" w:rsidRDefault="0095215A" w14:paraId="4F203C7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95215A" w:rsidP="0095215A" w:rsidRDefault="0095215A" w14:paraId="369BB74A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그림자맵</w:t>
      </w:r>
      <w:r w:rsidR="00AD0E46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사용을</w:t>
      </w:r>
      <w:r w:rsidR="00AD0E46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위한</w:t>
      </w:r>
      <w:r w:rsidR="00AD0E46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정점</w:t>
      </w:r>
      <w:r w:rsidR="00AD0E46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위치</w:t>
      </w:r>
      <w:r w:rsidR="00AD0E46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계산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-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라이트</w:t>
      </w:r>
      <w:r w:rsidR="00AD0E46"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시점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95215A" w:rsidP="0095215A" w:rsidRDefault="0095215A" w14:paraId="53C90339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mClipPosition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mul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worldPosition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ViewMatrix_Light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95215A" w:rsidP="0095215A" w:rsidRDefault="0095215A" w14:paraId="4150EBE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mClipPosition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mul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mClipPosition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gProjMatrix_Light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95215A" w:rsidP="0095215A" w:rsidRDefault="0095215A" w14:paraId="5B3930AE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95215A" w:rsidP="0095215A" w:rsidRDefault="0095215A" w14:paraId="3FCCDD1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디퓨즈값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95215A" w:rsidP="0095215A" w:rsidRDefault="0095215A" w14:paraId="550909F7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lightDir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normalize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worldPosition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xyz</w:t>
      </w:r>
      <w:r>
        <w:rPr>
          <w:rFonts w:ascii="³ª´®°íµñÄÚµù" w:hAnsi="³ª´®°íµñÄÚµù" w:cs="Times New Roman"/>
          <w:noProof/>
          <w:sz w:val="20"/>
        </w:rPr>
        <w:t xml:space="preserve"> -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gWorldLightPosition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xyz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95215A" w:rsidP="0095215A" w:rsidRDefault="0095215A" w14:paraId="118136C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worldNormal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normalize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mul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mNormal</w:t>
      </w:r>
      <w:r>
        <w:rPr>
          <w:rFonts w:ascii="³ª´®°íµñÄÚµù" w:hAnsi="³ª´®°íµñÄÚµù" w:cs="Times New Roman"/>
          <w:noProof/>
          <w:sz w:val="20"/>
        </w:rPr>
        <w:t>, 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float3x3</w:t>
      </w:r>
      <w:r>
        <w:rPr>
          <w:rFonts w:ascii="³ª´®°íµñÄÚµù" w:hAnsi="³ª´®°íµñÄÚµù" w:cs="Times New Roman"/>
          <w:noProof/>
          <w:sz w:val="20"/>
        </w:rPr>
        <w:t>)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gWorldMatrix</w:t>
      </w:r>
      <w:r>
        <w:rPr>
          <w:rFonts w:ascii="³ª´®°íµñÄÚµù" w:hAnsi="³ª´®°íµñÄÚµù" w:cs="Times New Roman"/>
          <w:noProof/>
          <w:sz w:val="20"/>
        </w:rPr>
        <w:t>));</w:t>
      </w:r>
    </w:p>
    <w:p w:rsidR="0095215A" w:rsidP="0095215A" w:rsidRDefault="0095215A" w14:paraId="035551E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mDiffuse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dot</w:t>
      </w:r>
      <w:r>
        <w:rPr>
          <w:rFonts w:ascii="³ª´®°íµñÄÚµù" w:hAnsi="³ª´®°íµñÄÚµù" w:cs="Times New Roman"/>
          <w:noProof/>
          <w:sz w:val="20"/>
        </w:rPr>
        <w:t>(-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lightDir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worldNormal</w:t>
      </w:r>
      <w:r>
        <w:rPr>
          <w:rFonts w:ascii="³ª´®°íµñÄÚµù" w:hAnsi="³ª´®°íµñÄÚµù" w:cs="Times New Roman"/>
          <w:noProof/>
          <w:sz w:val="20"/>
        </w:rPr>
        <w:t>);</w:t>
      </w:r>
    </w:p>
    <w:p w:rsidR="0095215A" w:rsidP="0095215A" w:rsidRDefault="0095215A" w14:paraId="679123C3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95215A" w:rsidP="0095215A" w:rsidRDefault="0095215A" w14:paraId="7E36A9CE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00FF"/>
          <w:sz w:val="20"/>
        </w:rPr>
        <w:t>return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Output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95215A" w:rsidP="0095215A" w:rsidRDefault="0095215A" w14:paraId="1E75871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}</w:t>
      </w:r>
    </w:p>
    <w:p w:rsidR="0095215A" w:rsidP="0095215A" w:rsidRDefault="0095215A" w14:paraId="36A2928D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95215A" w:rsidP="0095215A" w:rsidRDefault="0095215A" w14:paraId="6EFB79D1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sampler2D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ShadowSampler</w:t>
      </w:r>
      <w:r>
        <w:rPr>
          <w:rFonts w:ascii="³ª´®°íµñÄÚµù" w:hAnsi="³ª´®°íµñÄÚµù" w:cs="Times New Roman"/>
          <w:noProof/>
          <w:sz w:val="20"/>
        </w:rPr>
        <w:t>;</w:t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쉐도우맵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95215A" w:rsidP="0095215A" w:rsidRDefault="0095215A" w14:paraId="2B231B4E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gObjectColor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95215A" w:rsidP="0095215A" w:rsidRDefault="0095215A" w14:paraId="61619359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95215A" w:rsidP="0095215A" w:rsidRDefault="0095215A" w14:paraId="46E5619C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10001"/>
          <w:sz w:val="20"/>
        </w:rPr>
      </w:pPr>
      <w:r>
        <w:rPr>
          <w:rFonts w:ascii="³ª´®°íµñÄÚµù" w:hAnsi="³ª´®°íµñÄÚµù" w:cs="Times New Roman"/>
          <w:noProof/>
          <w:color w:val="0000FF"/>
          <w:sz w:val="20"/>
        </w:rPr>
        <w:t>struct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PS_INPUT</w:t>
      </w:r>
    </w:p>
    <w:p w:rsidR="0095215A" w:rsidP="0095215A" w:rsidRDefault="0095215A" w14:paraId="060791D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95215A" w:rsidP="0095215A" w:rsidRDefault="0095215A" w14:paraId="2937792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mClipPosition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TEXCOORD1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95215A" w:rsidP="0095215A" w:rsidRDefault="0095215A" w14:paraId="2CC01598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00FF"/>
          <w:sz w:val="20"/>
        </w:rPr>
        <w:t>float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mDiffuse</w:t>
      </w:r>
      <w:r>
        <w:rPr>
          <w:rFonts w:ascii="³ª´®°íµñÄÚµù" w:hAnsi="³ª´®°íµñÄÚµù" w:cs="Times New Roman"/>
          <w:noProof/>
          <w:sz w:val="20"/>
        </w:rPr>
        <w:t xml:space="preserve">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TEXCOORD2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95215A" w:rsidP="0095215A" w:rsidRDefault="0095215A" w14:paraId="3AF2271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};</w:t>
      </w:r>
    </w:p>
    <w:p w:rsidR="0095215A" w:rsidP="0095215A" w:rsidRDefault="0095215A" w14:paraId="3B11778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95215A" w:rsidP="0095215A" w:rsidRDefault="0095215A" w14:paraId="593F32B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10001"/>
          <w:sz w:val="20"/>
        </w:rPr>
      </w:pP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ps_main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PS_INPUT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 xml:space="preserve">) :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COLOR</w:t>
      </w:r>
    </w:p>
    <w:p w:rsidR="0095215A" w:rsidP="0095215A" w:rsidRDefault="0095215A" w14:paraId="2B0A20B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95215A" w:rsidP="0095215A" w:rsidRDefault="0095215A" w14:paraId="3BEB7AD5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float3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rgb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saturate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mDiffuse</w:t>
      </w:r>
      <w:r>
        <w:rPr>
          <w:rFonts w:ascii="³ª´®°íµñÄÚµù" w:hAnsi="³ª´®°íµñÄÚµù" w:cs="Times New Roman"/>
          <w:noProof/>
          <w:sz w:val="20"/>
        </w:rPr>
        <w:t xml:space="preserve">) *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gObjectColor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95215A" w:rsidP="0095215A" w:rsidRDefault="0095215A" w14:paraId="7AAEABDE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95215A" w:rsidP="0095215A" w:rsidRDefault="0095215A" w14:paraId="1E8D7F4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현재</w:t>
      </w:r>
      <w:r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깊이값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95215A" w:rsidP="0095215A" w:rsidRDefault="0095215A" w14:paraId="5905E32A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00FF"/>
          <w:sz w:val="20"/>
        </w:rPr>
        <w:t>float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currentDepth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mClipPosition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z</w:t>
      </w:r>
      <w:r>
        <w:rPr>
          <w:rFonts w:ascii="³ª´®°íµñÄÚµù" w:hAnsi="³ª´®°íµñÄÚµù" w:cs="Times New Roman"/>
          <w:noProof/>
          <w:sz w:val="20"/>
        </w:rPr>
        <w:t xml:space="preserve"> /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mClipPosition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w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95215A" w:rsidP="0095215A" w:rsidRDefault="0095215A" w14:paraId="022F9C43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95215A" w:rsidP="0095215A" w:rsidRDefault="0095215A" w14:paraId="302765AB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그림자맵의</w:t>
      </w:r>
      <w:r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깊이값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95215A" w:rsidP="0095215A" w:rsidRDefault="0095215A" w14:paraId="7C04052E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그림자맵의</w:t>
      </w:r>
      <w:r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좌표범위는</w:t>
      </w:r>
      <w:r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UV = (0,0) ~ (1,1)</w:t>
      </w:r>
    </w:p>
    <w:p w:rsidR="0095215A" w:rsidP="0095215A" w:rsidRDefault="0095215A" w14:paraId="3972E1F4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투영공간</w:t>
      </w:r>
      <w:r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좌표계로</w:t>
      </w:r>
      <w:r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생각하면</w:t>
      </w:r>
      <w:r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XY = (-1,1) ~ (1,-1)</w:t>
      </w:r>
    </w:p>
    <w:p w:rsidR="0095215A" w:rsidP="0095215A" w:rsidRDefault="0095215A" w14:paraId="67F8944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XY -&gt; UV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좌표변환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: </w:t>
      </w:r>
      <w:bookmarkStart w:name="_GoBack" w:id="0"/>
      <w:bookmarkEnd w:id="0"/>
    </w:p>
    <w:p w:rsidR="0095215A" w:rsidP="0095215A" w:rsidRDefault="0095215A" w14:paraId="29DEC9B8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>// u = x * 0.5 + 0.5;</w:t>
      </w:r>
    </w:p>
    <w:p w:rsidR="0095215A" w:rsidP="0095215A" w:rsidRDefault="0095215A" w14:paraId="2CE75D1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>// v = -y * 0.5 + 0.5</w:t>
      </w:r>
    </w:p>
    <w:p w:rsidR="0095215A" w:rsidP="0095215A" w:rsidRDefault="0095215A" w14:paraId="62AF4F0B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float2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uv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mClipPosition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xy</w:t>
      </w:r>
      <w:r>
        <w:rPr>
          <w:rFonts w:ascii="³ª´®°íµñÄÚµù" w:hAnsi="³ª´®°íµñÄÚµù" w:cs="Times New Roman"/>
          <w:noProof/>
          <w:sz w:val="20"/>
        </w:rPr>
        <w:t xml:space="preserve"> /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Input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mClipPosition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w</w:t>
      </w:r>
      <w:r>
        <w:rPr>
          <w:rFonts w:ascii="³ª´®°íµñÄÚµù" w:hAnsi="³ª´®°íµñÄÚµù" w:cs="Times New Roman"/>
          <w:noProof/>
          <w:sz w:val="20"/>
        </w:rPr>
        <w:t>;</w:t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이</w:t>
      </w:r>
      <w:r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위치는</w:t>
      </w:r>
      <w:r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투영행렬까지</w:t>
      </w:r>
      <w:r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곱해진</w:t>
      </w:r>
      <w:r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위치임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95215A" w:rsidP="0095215A" w:rsidRDefault="0095215A" w14:paraId="07C3266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uv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y</w:t>
      </w:r>
      <w:r>
        <w:rPr>
          <w:rFonts w:ascii="³ª´®°íµñÄÚµù" w:hAnsi="³ª´®°íµñÄÚµù" w:cs="Times New Roman"/>
          <w:noProof/>
          <w:sz w:val="20"/>
        </w:rPr>
        <w:t xml:space="preserve"> = -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uv</w:t>
      </w:r>
      <w:r>
        <w:rPr>
          <w:rFonts w:ascii="³ª´®°íµñÄÚµù" w:hAnsi="³ª´®°íµñÄÚµù" w:cs="Times New Roman"/>
          <w:noProof/>
          <w:sz w:val="20"/>
        </w:rPr>
        <w:t>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y</w:t>
      </w:r>
      <w:r>
        <w:rPr>
          <w:rFonts w:ascii="³ª´®°íµñÄÚµù" w:hAnsi="³ª´®°íµñÄÚµù" w:cs="Times New Roman"/>
          <w:noProof/>
          <w:sz w:val="20"/>
        </w:rPr>
        <w:t>;</w:t>
      </w:r>
    </w:p>
    <w:p w:rsidR="0095215A" w:rsidP="0095215A" w:rsidRDefault="0095215A" w14:paraId="1ADE431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uv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uv</w:t>
      </w:r>
      <w:r>
        <w:rPr>
          <w:rFonts w:ascii="³ª´®°íµñÄÚµù" w:hAnsi="³ª´®°íµñÄÚµù" w:cs="Times New Roman"/>
          <w:noProof/>
          <w:sz w:val="20"/>
        </w:rPr>
        <w:t xml:space="preserve"> * 0.5 + 0.5;</w:t>
      </w:r>
    </w:p>
    <w:p w:rsidR="0095215A" w:rsidP="0095215A" w:rsidRDefault="0095215A" w14:paraId="06CB54D2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95215A" w:rsidP="0095215A" w:rsidRDefault="0095215A" w14:paraId="654D5C89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00FF"/>
          <w:sz w:val="20"/>
        </w:rPr>
        <w:t>float</w:t>
      </w:r>
      <w:r>
        <w:rPr>
          <w:rFonts w:ascii="³ª´®°íµñÄÚµù" w:hAnsi="³ª´®°íµñÄÚµù" w:cs="Times New Roman"/>
          <w:noProof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shadowDepth</w:t>
      </w:r>
      <w:r>
        <w:rPr>
          <w:rFonts w:ascii="³ª´®°íµñÄÚµù" w:hAnsi="³ª´®°íµñÄÚµù" w:cs="Times New Roman"/>
          <w:noProof/>
          <w:sz w:val="20"/>
        </w:rPr>
        <w:t xml:space="preserve"> =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tex2D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ShadowSampler</w:t>
      </w:r>
      <w:r>
        <w:rPr>
          <w:rFonts w:ascii="³ª´®°íµñÄÚµù" w:hAnsi="³ª´®°íµñÄÚµù" w:cs="Times New Roman"/>
          <w:noProof/>
          <w:sz w:val="20"/>
        </w:rPr>
        <w:t xml:space="preserve">,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uv</w:t>
      </w:r>
      <w:r>
        <w:rPr>
          <w:rFonts w:ascii="³ª´®°íµñÄÚµù" w:hAnsi="³ª´®°íµñÄÚµù" w:cs="Times New Roman"/>
          <w:noProof/>
          <w:sz w:val="20"/>
        </w:rPr>
        <w:t>).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r</w:t>
      </w:r>
      <w:r>
        <w:rPr>
          <w:rFonts w:ascii="³ª´®°íµñÄÚµù" w:hAnsi="³ª´®°íµñÄÚµù" w:cs="Times New Roman"/>
          <w:noProof/>
          <w:sz w:val="20"/>
        </w:rPr>
        <w:t>;</w:t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R32F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포맷의</w:t>
      </w:r>
      <w:r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텍스처를</w:t>
      </w:r>
      <w:r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사용했기</w:t>
      </w:r>
      <w:r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때문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95215A" w:rsidP="0095215A" w:rsidRDefault="0095215A" w14:paraId="42B7A14F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</w:p>
    <w:p w:rsidR="0095215A" w:rsidP="0095215A" w:rsidRDefault="0095215A" w14:paraId="13CA09A6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현재</w:t>
      </w:r>
      <w:r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깊이가</w:t>
      </w:r>
      <w:r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더</w:t>
      </w:r>
      <w:r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깊으면</w:t>
      </w:r>
      <w:r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그림자를</w:t>
      </w:r>
      <w:r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씌운다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95215A" w:rsidP="0095215A" w:rsidRDefault="0095215A" w14:paraId="3C65078A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00FF"/>
          <w:sz w:val="20"/>
        </w:rPr>
        <w:t>if</w:t>
      </w:r>
      <w:r>
        <w:rPr>
          <w:rFonts w:ascii="³ª´®°íµñÄÚµù" w:hAnsi="³ª´®°íµñÄÚµù" w:cs="Times New Roman"/>
          <w:noProof/>
          <w:sz w:val="20"/>
        </w:rPr>
        <w:t xml:space="preserve"> 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currentDepth</w:t>
      </w:r>
      <w:r>
        <w:rPr>
          <w:rFonts w:ascii="³ª´®°íµñÄÚµù" w:hAnsi="³ª´®°íµñÄÚµù" w:cs="Times New Roman"/>
          <w:noProof/>
          <w:sz w:val="20"/>
        </w:rPr>
        <w:t xml:space="preserve"> &gt; 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shadowDepth</w:t>
      </w:r>
      <w:r>
        <w:rPr>
          <w:rFonts w:ascii="³ª´®°íµñÄÚµù" w:hAnsi="³ª´®°íµñÄÚµù" w:cs="Times New Roman"/>
          <w:noProof/>
          <w:sz w:val="20"/>
        </w:rPr>
        <w:t xml:space="preserve"> + 0.0000125f)</w:t>
      </w:r>
    </w:p>
    <w:p w:rsidR="0095215A" w:rsidP="0095215A" w:rsidRDefault="0095215A" w14:paraId="6E2DE337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sz w:val="20"/>
        </w:rPr>
        <w:t>{</w:t>
      </w:r>
    </w:p>
    <w:p w:rsidR="0095215A" w:rsidP="0095215A" w:rsidRDefault="0095215A" w14:paraId="0CC93191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color w:val="008000"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10001"/>
          <w:sz w:val="20"/>
        </w:rPr>
        <w:t>rgb</w:t>
      </w:r>
      <w:r>
        <w:rPr>
          <w:rFonts w:ascii="³ª´®°íµñÄÚµù" w:hAnsi="³ª´®°íµñÄÚµù" w:cs="Times New Roman"/>
          <w:noProof/>
          <w:sz w:val="20"/>
        </w:rPr>
        <w:t xml:space="preserve"> *= 0.5f;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 xml:space="preserve">//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현재</w:t>
      </w:r>
      <w:r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색상에서</w:t>
      </w:r>
      <w:r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2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배</w:t>
      </w:r>
      <w:r>
        <w:rPr>
          <w:rFonts w:hint="eastAsia" w:ascii="³ª´®°íµñÄÚµù" w:hAnsi="³ª´®°íµñÄÚµù" w:cs="Times New Roman"/>
          <w:noProof/>
          <w:color w:val="008000"/>
          <w:sz w:val="20"/>
        </w:rPr>
        <w:t xml:space="preserve"> 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어둡게</w:t>
      </w:r>
      <w:r>
        <w:rPr>
          <w:rFonts w:ascii="³ª´®°íµñÄÚµù" w:hAnsi="³ª´®°íµñÄÚµù" w:cs="Times New Roman"/>
          <w:noProof/>
          <w:color w:val="008000"/>
          <w:sz w:val="20"/>
        </w:rPr>
        <w:t>.</w:t>
      </w:r>
    </w:p>
    <w:p w:rsidR="0095215A" w:rsidP="0095215A" w:rsidRDefault="0095215A" w14:paraId="6C4C9274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sz w:val="20"/>
        </w:rPr>
        <w:t>}</w:t>
      </w:r>
    </w:p>
    <w:p w:rsidR="0095215A" w:rsidP="0095215A" w:rsidRDefault="0095215A" w14:paraId="12410B69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</w:p>
    <w:p w:rsidR="0095215A" w:rsidP="0095215A" w:rsidRDefault="0095215A" w14:paraId="0F761480">
      <w:pPr>
        <w:widowControl w:val="0"/>
        <w:autoSpaceDE w:val="0"/>
        <w:autoSpaceDN w:val="0"/>
        <w:adjustRightInd w:val="0"/>
        <w:spacing w:after="0"/>
        <w:rPr>
          <w:rFonts w:ascii="³ª´®°íµñÄÚµù" w:hAnsi="³ª´®°íµñÄÚµù" w:cs="Times New Roman"/>
          <w:noProof/>
          <w:sz w:val="20"/>
        </w:rPr>
      </w:pPr>
      <w:r>
        <w:rPr>
          <w:rFonts w:ascii="³ª´®°íµñÄÚµù" w:hAnsi="³ª´®°íµñÄÚµù" w:cs="Times New Roman"/>
          <w:noProof/>
          <w:sz w:val="20"/>
        </w:rPr>
        <w:tab/>
      </w:r>
      <w:r>
        <w:rPr>
          <w:rFonts w:ascii="³ª´®°íµñÄÚµù" w:hAnsi="³ª´®°íµñÄÚµù" w:cs="Times New Roman"/>
          <w:noProof/>
          <w:color w:val="0000FF"/>
          <w:sz w:val="20"/>
        </w:rPr>
        <w:t>return</w:t>
      </w:r>
      <w:r>
        <w:rPr>
          <w:rFonts w:ascii="³ª´®°íµñÄÚµù" w:hAnsi="³ª´®°íµñÄÚµù" w:cs="Times New Roman"/>
          <w:noProof/>
          <w:sz w:val="20"/>
        </w:rPr>
        <w:t xml:space="preserve"> 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float4</w:t>
      </w:r>
      <w:r>
        <w:rPr>
          <w:rFonts w:ascii="³ª´®°íµñÄÚµù" w:hAnsi="³ª´®°íµñÄÚµù" w:cs="Times New Roman"/>
          <w:noProof/>
          <w:sz w:val="20"/>
        </w:rPr>
        <w:t>(</w:t>
      </w:r>
      <w:r>
        <w:rPr>
          <w:rFonts w:ascii="³ª´®°íµñÄÚµù" w:hAnsi="³ª´®°íµñÄÚµù" w:cs="Times New Roman"/>
          <w:noProof/>
          <w:color w:val="010001"/>
          <w:sz w:val="20"/>
        </w:rPr>
        <w:t>rgb</w:t>
      </w:r>
      <w:r>
        <w:rPr>
          <w:rFonts w:ascii="³ª´®°íµñÄÚµù" w:hAnsi="³ª´®°íµñÄÚµù" w:cs="Times New Roman"/>
          <w:noProof/>
          <w:sz w:val="20"/>
        </w:rPr>
        <w:t>, 1.0f));</w:t>
      </w:r>
    </w:p>
    <w:p w:rsidRPr="00337764" w:rsidR="0095215A" w:rsidP="0095215A" w:rsidRDefault="0095215A" w14:paraId="04753B06" w14:textId="7CF79A18">
      <w:pPr>
        <w:rPr>
          <w:rFonts w:hint="eastAsia"/>
          <w:szCs w:val="22"/>
        </w:rPr>
      </w:pPr>
      <w:r w:rsidRPr="7CF79A18" w:rsidR="7CF79A18">
        <w:rPr>
          <w:rFonts w:ascii="³ª´®°íµñÄÚµù,Times New Roman" w:hAnsi="³ª´®°íµñÄÚµù,Times New Roman" w:eastAsia="³ª´®°íµñÄÚµù,Times New Roman" w:cs="³ª´®°íµñÄÚµù,Times New Roman"/>
          <w:noProof/>
          <w:sz w:val="20"/>
          <w:szCs w:val="20"/>
        </w:rPr>
        <w:t>}</w:t>
      </w:r>
    </w:p>
    <w:p w:rsidR="7CF79A18" w:rsidP="7CF79A18" w:rsidRDefault="7CF79A18" w14:noSpellErr="1" w14:paraId="1A9FB994" w14:textId="483D56EA">
      <w:pPr>
        <w:pStyle w:val="a"/>
      </w:pPr>
    </w:p>
    <w:p w:rsidR="7CF79A18" w:rsidP="7CF79A18" w:rsidRDefault="7CF79A18" w14:noSpellErr="1" w14:paraId="3443417C" w14:textId="5D78705E">
      <w:pPr>
        <w:pStyle w:val="a"/>
      </w:pPr>
    </w:p>
    <w:p w:rsidR="7CF79A18" w:rsidRDefault="7CF79A18" w14:paraId="5C01C6EA" w14:textId="354B2927">
      <w:r w:rsidRPr="7CF79A18" w:rsidR="7CF79A18">
        <w:rPr>
          <w:rFonts w:ascii="Malgun Gothic" w:hAnsi="Malgun Gothic" w:eastAsia="Malgun Gothic" w:cs="Malgun Gothic"/>
          <w:sz w:val="36"/>
          <w:szCs w:val="36"/>
          <w:lang w:val="en-US"/>
        </w:rPr>
        <w:t>Post Processing(</w:t>
      </w:r>
      <w:r w:rsidRPr="7CF79A18" w:rsidR="7CF79A18">
        <w:rPr>
          <w:rFonts w:ascii="Malgun Gothic" w:hAnsi="Malgun Gothic" w:eastAsia="Malgun Gothic" w:cs="Malgun Gothic"/>
          <w:sz w:val="36"/>
          <w:szCs w:val="36"/>
        </w:rPr>
        <w:t>사후처리</w:t>
      </w:r>
      <w:r w:rsidRPr="7CF79A18" w:rsidR="7CF79A18">
        <w:rPr>
          <w:rFonts w:ascii="Malgun Gothic" w:hAnsi="Malgun Gothic" w:eastAsia="Malgun Gothic" w:cs="Malgun Gothic"/>
          <w:sz w:val="36"/>
          <w:szCs w:val="36"/>
          <w:lang w:val="en-US"/>
        </w:rPr>
        <w:t>)</w:t>
      </w:r>
    </w:p>
    <w:p w:rsidR="7CF79A18" w:rsidP="7CF79A18" w:rsidRDefault="7CF79A18" w14:paraId="66BF0891" w14:textId="3FAEBF11">
      <w:pPr>
        <w:pStyle w:val="a4"/>
        <w:numPr>
          <w:ilvl w:val="0"/>
          <w:numId w:val="12"/>
        </w:numPr>
        <w:rPr>
          <w:sz w:val="24"/>
          <w:szCs w:val="24"/>
        </w:rPr>
      </w:pPr>
      <w:r w:rsidRPr="7CF79A18" w:rsidR="7CF79A18">
        <w:rPr>
          <w:rFonts w:ascii="Malgun Gothic" w:hAnsi="Malgun Gothic" w:eastAsia="Malgun Gothic" w:cs="Malgun Gothic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화면에 렌더링할 이미지를 </w:t>
      </w:r>
      <w:r w:rsidRPr="7CF79A18" w:rsidR="7CF79A18">
        <w:rPr>
          <w:rFonts w:ascii="Malgun Gothic" w:hAnsi="Malgun Gothic" w:eastAsia="Malgun Gothic" w:cs="Malgun Gothic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lang w:val="en-US"/>
        </w:rPr>
        <w:t xml:space="preserve">2D </w:t>
      </w:r>
      <w:r w:rsidRPr="7CF79A18" w:rsidR="7CF79A18">
        <w:rPr>
          <w:rFonts w:ascii="Malgun Gothic" w:hAnsi="Malgun Gothic" w:eastAsia="Malgun Gothic" w:cs="Malgun Gothic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이미지로</w:t>
      </w:r>
      <w:r w:rsidRPr="7CF79A18" w:rsidR="7CF79A18">
        <w:rPr>
          <w:rFonts w:ascii="Malgun Gothic" w:hAnsi="Malgun Gothic" w:eastAsia="Malgun Gothic" w:cs="Malgun Gothic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lang w:val="en-US"/>
        </w:rPr>
        <w:t>(</w:t>
      </w:r>
      <w:r w:rsidRPr="7CF79A18" w:rsidR="7CF79A18">
        <w:rPr>
          <w:rFonts w:ascii="Malgun Gothic" w:hAnsi="Malgun Gothic" w:eastAsia="Malgun Gothic" w:cs="Malgun Gothic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렌더타깃</w:t>
      </w:r>
      <w:r w:rsidRPr="7CF79A18" w:rsidR="7CF79A18">
        <w:rPr>
          <w:rFonts w:ascii="Malgun Gothic" w:hAnsi="Malgun Gothic" w:eastAsia="Malgun Gothic" w:cs="Malgun Gothic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lang w:val="en-US"/>
        </w:rPr>
        <w:t xml:space="preserve">) </w:t>
      </w:r>
      <w:r w:rsidRPr="7CF79A18" w:rsidR="7CF79A18">
        <w:rPr>
          <w:rFonts w:ascii="Malgun Gothic" w:hAnsi="Malgun Gothic" w:eastAsia="Malgun Gothic" w:cs="Malgun Gothic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저장</w:t>
      </w:r>
      <w:r w:rsidRPr="7CF79A18" w:rsidR="7CF79A18">
        <w:rPr>
          <w:rFonts w:ascii="Malgun Gothic" w:hAnsi="Malgun Gothic" w:eastAsia="Malgun Gothic" w:cs="Malgun Gothic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CF79A18" w:rsidP="7CF79A18" w:rsidRDefault="7CF79A18" w14:paraId="1613C87E" w14:textId="6361AEE1">
      <w:pPr>
        <w:pStyle w:val="a4"/>
        <w:numPr>
          <w:ilvl w:val="0"/>
          <w:numId w:val="12"/>
        </w:numPr>
        <w:rPr>
          <w:sz w:val="24"/>
          <w:szCs w:val="24"/>
        </w:rPr>
      </w:pPr>
      <w:r w:rsidRPr="7CF79A18" w:rsidR="7CF79A18">
        <w:rPr>
          <w:rFonts w:ascii="Malgun Gothic" w:hAnsi="Malgun Gothic" w:eastAsia="Malgun Gothic" w:cs="Malgun Gothic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lang w:val="en-US"/>
        </w:rPr>
        <w:t xml:space="preserve">2D </w:t>
      </w:r>
      <w:r w:rsidRPr="7CF79A18" w:rsidR="7CF79A18">
        <w:rPr>
          <w:rFonts w:ascii="Malgun Gothic" w:hAnsi="Malgun Gothic" w:eastAsia="Malgun Gothic" w:cs="Malgun Gothic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이미지를 픽셀셰이더에 불러와서 특정 효과를 입힌다</w:t>
      </w:r>
      <w:r w:rsidRPr="7CF79A18" w:rsidR="7CF79A18">
        <w:rPr>
          <w:rFonts w:ascii="Malgun Gothic" w:hAnsi="Malgun Gothic" w:eastAsia="Malgun Gothic" w:cs="Malgun Gothic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CF79A18" w:rsidP="7CF79A18" w:rsidRDefault="7CF79A18" w14:noSpellErr="1" w14:paraId="7C864B1D" w14:textId="0E60C4DB">
      <w:pPr>
        <w:pStyle w:val="a4"/>
        <w:numPr>
          <w:ilvl w:val="0"/>
          <w:numId w:val="12"/>
        </w:numPr>
        <w:rPr/>
      </w:pPr>
      <w:r w:rsidRPr="7CF79A18" w:rsidR="7CF79A18">
        <w:rPr>
          <w:rFonts w:ascii="Malgun Gothic" w:hAnsi="Malgun Gothic" w:eastAsia="Malgun Gothic" w:cs="Malgun Gothic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흑백 효과</w:t>
      </w:r>
      <w:r w:rsidRPr="7CF79A18" w:rsidR="7CF79A18">
        <w:rPr>
          <w:rFonts w:ascii="Malgun Gothic" w:hAnsi="Malgun Gothic" w:eastAsia="Malgun Gothic" w:cs="Malgun Gothic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CF79A18" w:rsidR="7CF79A18">
        <w:rPr>
          <w:rFonts w:ascii="Malgun Gothic" w:hAnsi="Malgun Gothic" w:eastAsia="Malgun Gothic" w:cs="Malgun Gothic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세피아 효과 등에 유용</w:t>
      </w:r>
      <w:r w:rsidRPr="7CF79A18" w:rsidR="7CF79A18">
        <w:rPr>
          <w:rFonts w:ascii="Malgun Gothic" w:hAnsi="Malgun Gothic" w:eastAsia="Malgun Gothic" w:cs="Malgun Gothic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lang w:val="en-US"/>
        </w:rPr>
        <w:t>.</w:t>
      </w:r>
      <w:r>
        <w:br/>
      </w:r>
      <w:r>
        <w:br/>
      </w:r>
      <w:r w:rsidRPr="7CF79A18" w:rsidR="7CF79A18">
        <w:rPr>
          <w:rFonts w:ascii="Malgun Gothic" w:hAnsi="Malgun Gothic" w:eastAsia="Malgun Gothic" w:cs="Malgun Gothic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7CF79A18" w:rsidRDefault="7CF79A18" w14:paraId="0D40A4CB" w14:textId="0DDB5A22">
      <w:r w:rsidRPr="7CF79A18" w:rsidR="7CF79A18">
        <w:rPr>
          <w:rFonts w:ascii="Gulim" w:hAnsi="Gulim" w:eastAsia="Gulim" w:cs="Gulim"/>
          <w:color w:val="0000FF"/>
          <w:sz w:val="20"/>
          <w:szCs w:val="20"/>
          <w:lang w:val="en-US"/>
        </w:rPr>
        <w:t>struct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VS_INPUT</w:t>
      </w:r>
    </w:p>
    <w:p w:rsidR="7CF79A18" w:rsidRDefault="7CF79A18" w14:noSpellErr="1" w14:paraId="3BFD10BE" w14:textId="65DDB282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{</w:t>
      </w:r>
    </w:p>
    <w:p w:rsidR="7CF79A18" w:rsidRDefault="7CF79A18" w14:paraId="36D432D5" w14:textId="5C72214A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      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float4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mPosition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: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POSITION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;</w:t>
      </w:r>
    </w:p>
    <w:p w:rsidR="7CF79A18" w:rsidRDefault="7CF79A18" w14:paraId="619D4E9B" w14:textId="31665CD2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      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float2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mUV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: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TEXCOORD0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;</w:t>
      </w:r>
    </w:p>
    <w:p w:rsidR="7CF79A18" w:rsidRDefault="7CF79A18" w14:noSpellErr="1" w14:paraId="41471BCC" w14:textId="5512DC5E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};</w:t>
      </w:r>
    </w:p>
    <w:p w:rsidR="7CF79A18" w:rsidRDefault="7CF79A18" w14:paraId="3D1084AE" w14:textId="2156379D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</w:t>
      </w:r>
    </w:p>
    <w:p w:rsidR="7CF79A18" w:rsidRDefault="7CF79A18" w14:paraId="06733622" w14:textId="286B6B19">
      <w:r w:rsidRPr="7CF79A18" w:rsidR="7CF79A18">
        <w:rPr>
          <w:rFonts w:ascii="Gulim" w:hAnsi="Gulim" w:eastAsia="Gulim" w:cs="Gulim"/>
          <w:color w:val="0000FF"/>
          <w:sz w:val="20"/>
          <w:szCs w:val="20"/>
          <w:lang w:val="en-US"/>
        </w:rPr>
        <w:t>struct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VS_OUTPUT</w:t>
      </w:r>
    </w:p>
    <w:p w:rsidR="7CF79A18" w:rsidRDefault="7CF79A18" w14:noSpellErr="1" w14:paraId="23868CF6" w14:textId="6CE4A1BD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{</w:t>
      </w:r>
    </w:p>
    <w:p w:rsidR="7CF79A18" w:rsidRDefault="7CF79A18" w14:paraId="39400936" w14:textId="5A5BDF4B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      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float4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mPosition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: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POSITION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;</w:t>
      </w:r>
    </w:p>
    <w:p w:rsidR="7CF79A18" w:rsidRDefault="7CF79A18" w14:paraId="4BDF12D8" w14:textId="1AD0C729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      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float2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mUV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: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TEXCOORD0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;</w:t>
      </w:r>
    </w:p>
    <w:p w:rsidR="7CF79A18" w:rsidRDefault="7CF79A18" w14:noSpellErr="1" w14:paraId="26A4782C" w14:textId="32BFE19A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};</w:t>
      </w:r>
    </w:p>
    <w:p w:rsidR="7CF79A18" w:rsidRDefault="7CF79A18" w14:paraId="6D52B20A" w14:textId="5507E7B4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</w:t>
      </w:r>
    </w:p>
    <w:p w:rsidR="7CF79A18" w:rsidRDefault="7CF79A18" w14:paraId="207A9549" w14:textId="39AC9E45">
      <w:r w:rsidRPr="7CF79A18" w:rsidR="7CF79A18">
        <w:rPr>
          <w:rFonts w:ascii="Gulim" w:hAnsi="Gulim" w:eastAsia="Gulim" w:cs="Gulim"/>
          <w:color w:val="008000"/>
          <w:sz w:val="20"/>
          <w:szCs w:val="20"/>
          <w:lang w:val="en-US"/>
        </w:rPr>
        <w:t xml:space="preserve">// 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포스트프로세싱</w:t>
      </w:r>
      <w:r w:rsidRPr="7CF79A18" w:rsidR="7CF79A18">
        <w:rPr>
          <w:rFonts w:ascii="Gulim" w:hAnsi="Gulim" w:eastAsia="Gulim" w:cs="Gulim"/>
          <w:color w:val="008000"/>
          <w:sz w:val="20"/>
          <w:szCs w:val="20"/>
          <w:lang w:val="en-US"/>
        </w:rPr>
        <w:t>.</w:t>
      </w:r>
    </w:p>
    <w:p w:rsidR="7CF79A18" w:rsidRDefault="7CF79A18" w14:paraId="01E8BE29" w14:textId="3AF370E4">
      <w:r w:rsidRPr="7CF79A18" w:rsidR="7CF79A18">
        <w:rPr>
          <w:rFonts w:ascii="Gulim" w:hAnsi="Gulim" w:eastAsia="Gulim" w:cs="Gulim"/>
          <w:color w:val="008000"/>
          <w:sz w:val="20"/>
          <w:szCs w:val="20"/>
          <w:lang w:val="en-US"/>
        </w:rPr>
        <w:t xml:space="preserve">// 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화면에</w:t>
      </w:r>
      <w:r w:rsidRPr="7CF79A18" w:rsidR="7CF79A18">
        <w:rPr>
          <w:rFonts w:ascii="Gulim" w:hAnsi="Gulim" w:eastAsia="Gulim" w:cs="Gulim"/>
          <w:color w:val="008000"/>
          <w:sz w:val="20"/>
          <w:szCs w:val="20"/>
        </w:rPr>
        <w:t xml:space="preserve"> 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렌더링할</w:t>
      </w:r>
      <w:r w:rsidRPr="7CF79A18" w:rsidR="7CF79A18">
        <w:rPr>
          <w:rFonts w:ascii="Gulim" w:hAnsi="Gulim" w:eastAsia="Gulim" w:cs="Gulim"/>
          <w:color w:val="008000"/>
          <w:sz w:val="20"/>
          <w:szCs w:val="20"/>
        </w:rPr>
        <w:t xml:space="preserve"> 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결과를</w:t>
      </w:r>
      <w:r w:rsidRPr="7CF79A18" w:rsidR="7CF79A18">
        <w:rPr>
          <w:rFonts w:ascii="Gulim" w:hAnsi="Gulim" w:eastAsia="Gulim" w:cs="Gulim"/>
          <w:color w:val="008000"/>
          <w:sz w:val="20"/>
          <w:szCs w:val="20"/>
          <w:lang w:val="en-US"/>
        </w:rPr>
        <w:t xml:space="preserve">2D 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텍스처</w:t>
      </w:r>
      <w:r w:rsidRPr="7CF79A18" w:rsidR="7CF79A18">
        <w:rPr>
          <w:rFonts w:ascii="Gulim" w:hAnsi="Gulim" w:eastAsia="Gulim" w:cs="Gulim"/>
          <w:color w:val="008000"/>
          <w:sz w:val="20"/>
          <w:szCs w:val="20"/>
          <w:lang w:val="en-US"/>
        </w:rPr>
        <w:t>(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렌더타깃</w:t>
      </w:r>
      <w:r w:rsidRPr="7CF79A18" w:rsidR="7CF79A18">
        <w:rPr>
          <w:rFonts w:ascii="Gulim" w:hAnsi="Gulim" w:eastAsia="Gulim" w:cs="Gulim"/>
          <w:color w:val="008000"/>
          <w:sz w:val="20"/>
          <w:szCs w:val="20"/>
          <w:lang w:val="en-US"/>
        </w:rPr>
        <w:t>)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에</w:t>
      </w:r>
      <w:r w:rsidRPr="7CF79A18" w:rsidR="7CF79A18">
        <w:rPr>
          <w:rFonts w:ascii="Gulim" w:hAnsi="Gulim" w:eastAsia="Gulim" w:cs="Gulim"/>
          <w:color w:val="008000"/>
          <w:sz w:val="20"/>
          <w:szCs w:val="20"/>
        </w:rPr>
        <w:t xml:space="preserve"> 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렌더링하고</w:t>
      </w:r>
    </w:p>
    <w:p w:rsidR="7CF79A18" w:rsidRDefault="7CF79A18" w14:paraId="1B429D54" w14:textId="40A8BBB7">
      <w:r w:rsidRPr="7CF79A18" w:rsidR="7CF79A18">
        <w:rPr>
          <w:rFonts w:ascii="Gulim" w:hAnsi="Gulim" w:eastAsia="Gulim" w:cs="Gulim"/>
          <w:color w:val="008000"/>
          <w:sz w:val="20"/>
          <w:szCs w:val="20"/>
          <w:lang w:val="en-US"/>
        </w:rPr>
        <w:t xml:space="preserve">// 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이</w:t>
      </w:r>
      <w:r w:rsidRPr="7CF79A18" w:rsidR="7CF79A18">
        <w:rPr>
          <w:rFonts w:ascii="Gulim" w:hAnsi="Gulim" w:eastAsia="Gulim" w:cs="Gulim"/>
          <w:color w:val="008000"/>
          <w:sz w:val="20"/>
          <w:szCs w:val="20"/>
        </w:rPr>
        <w:t xml:space="preserve"> 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렌더타깃을</w:t>
      </w:r>
      <w:r w:rsidRPr="7CF79A18" w:rsidR="7CF79A18">
        <w:rPr>
          <w:rFonts w:ascii="Gulim" w:hAnsi="Gulim" w:eastAsia="Gulim" w:cs="Gulim"/>
          <w:color w:val="008000"/>
          <w:sz w:val="20"/>
          <w:szCs w:val="20"/>
        </w:rPr>
        <w:t xml:space="preserve"> 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화면</w:t>
      </w:r>
      <w:r w:rsidRPr="7CF79A18" w:rsidR="7CF79A18">
        <w:rPr>
          <w:rFonts w:ascii="Gulim" w:hAnsi="Gulim" w:eastAsia="Gulim" w:cs="Gulim"/>
          <w:color w:val="008000"/>
          <w:sz w:val="20"/>
          <w:szCs w:val="20"/>
        </w:rPr>
        <w:t xml:space="preserve"> 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출력</w:t>
      </w:r>
      <w:r w:rsidRPr="7CF79A18" w:rsidR="7CF79A18">
        <w:rPr>
          <w:rFonts w:ascii="Gulim" w:hAnsi="Gulim" w:eastAsia="Gulim" w:cs="Gulim"/>
          <w:color w:val="008000"/>
          <w:sz w:val="20"/>
          <w:szCs w:val="20"/>
        </w:rPr>
        <w:t xml:space="preserve"> 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시</w:t>
      </w:r>
      <w:r w:rsidRPr="7CF79A18" w:rsidR="7CF79A18">
        <w:rPr>
          <w:rFonts w:ascii="Gulim" w:hAnsi="Gulim" w:eastAsia="Gulim" w:cs="Gulim"/>
          <w:color w:val="008000"/>
          <w:sz w:val="20"/>
          <w:szCs w:val="20"/>
        </w:rPr>
        <w:t xml:space="preserve"> 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특별한</w:t>
      </w:r>
      <w:r w:rsidRPr="7CF79A18" w:rsidR="7CF79A18">
        <w:rPr>
          <w:rFonts w:ascii="Gulim" w:hAnsi="Gulim" w:eastAsia="Gulim" w:cs="Gulim"/>
          <w:color w:val="008000"/>
          <w:sz w:val="20"/>
          <w:szCs w:val="20"/>
        </w:rPr>
        <w:t xml:space="preserve"> 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효과를</w:t>
      </w:r>
      <w:r w:rsidRPr="7CF79A18" w:rsidR="7CF79A18">
        <w:rPr>
          <w:rFonts w:ascii="Gulim" w:hAnsi="Gulim" w:eastAsia="Gulim" w:cs="Gulim"/>
          <w:color w:val="008000"/>
          <w:sz w:val="20"/>
          <w:szCs w:val="20"/>
        </w:rPr>
        <w:t xml:space="preserve"> 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처리하기</w:t>
      </w:r>
      <w:r w:rsidRPr="7CF79A18" w:rsidR="7CF79A18">
        <w:rPr>
          <w:rFonts w:ascii="Gulim" w:hAnsi="Gulim" w:eastAsia="Gulim" w:cs="Gulim"/>
          <w:color w:val="008000"/>
          <w:sz w:val="20"/>
          <w:szCs w:val="20"/>
        </w:rPr>
        <w:t xml:space="preserve"> 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위해</w:t>
      </w:r>
      <w:r w:rsidRPr="7CF79A18" w:rsidR="7CF79A18">
        <w:rPr>
          <w:rFonts w:ascii="Gulim" w:hAnsi="Gulim" w:eastAsia="Gulim" w:cs="Gulim"/>
          <w:color w:val="008000"/>
          <w:sz w:val="20"/>
          <w:szCs w:val="20"/>
          <w:lang w:val="en-US"/>
        </w:rPr>
        <w:t>(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흑백효과</w:t>
      </w:r>
      <w:r w:rsidRPr="7CF79A18" w:rsidR="7CF79A18">
        <w:rPr>
          <w:rFonts w:ascii="Gulim" w:hAnsi="Gulim" w:eastAsia="Gulim" w:cs="Gulim"/>
          <w:color w:val="008000"/>
          <w:sz w:val="20"/>
          <w:szCs w:val="20"/>
          <w:lang w:val="en-US"/>
        </w:rPr>
        <w:t xml:space="preserve">, 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세피아효과등</w:t>
      </w:r>
      <w:r w:rsidRPr="7CF79A18" w:rsidR="7CF79A18">
        <w:rPr>
          <w:rFonts w:ascii="Gulim" w:hAnsi="Gulim" w:eastAsia="Gulim" w:cs="Gulim"/>
          <w:color w:val="008000"/>
          <w:sz w:val="20"/>
          <w:szCs w:val="20"/>
          <w:lang w:val="en-US"/>
        </w:rPr>
        <w:t xml:space="preserve">) </w:t>
      </w:r>
    </w:p>
    <w:p w:rsidR="7CF79A18" w:rsidRDefault="7CF79A18" w14:paraId="0AA6B200" w14:textId="61B72E2A">
      <w:r w:rsidRPr="7CF79A18" w:rsidR="7CF79A18">
        <w:rPr>
          <w:rFonts w:ascii="Gulim" w:hAnsi="Gulim" w:eastAsia="Gulim" w:cs="Gulim"/>
          <w:color w:val="008000"/>
          <w:sz w:val="20"/>
          <w:szCs w:val="20"/>
          <w:lang w:val="en-US"/>
        </w:rPr>
        <w:t xml:space="preserve">// 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화면크기사각형의</w:t>
      </w:r>
      <w:r w:rsidRPr="7CF79A18" w:rsidR="7CF79A18">
        <w:rPr>
          <w:rFonts w:ascii="Gulim" w:hAnsi="Gulim" w:eastAsia="Gulim" w:cs="Gulim"/>
          <w:color w:val="008000"/>
          <w:sz w:val="20"/>
          <w:szCs w:val="20"/>
          <w:lang w:val="en-US"/>
        </w:rPr>
        <w:t>(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투영공간좌표를가진</w:t>
      </w:r>
      <w:r w:rsidRPr="7CF79A18" w:rsidR="7CF79A18">
        <w:rPr>
          <w:rFonts w:ascii="Gulim" w:hAnsi="Gulim" w:eastAsia="Gulim" w:cs="Gulim"/>
          <w:color w:val="008000"/>
          <w:sz w:val="20"/>
          <w:szCs w:val="20"/>
          <w:lang w:val="en-US"/>
        </w:rPr>
        <w:t xml:space="preserve">) 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정점</w:t>
      </w:r>
      <w:r w:rsidRPr="7CF79A18" w:rsidR="7CF79A18">
        <w:rPr>
          <w:rFonts w:ascii="Gulim" w:hAnsi="Gulim" w:eastAsia="Gulim" w:cs="Gulim"/>
          <w:color w:val="008000"/>
          <w:sz w:val="20"/>
          <w:szCs w:val="20"/>
          <w:lang w:val="en-US"/>
        </w:rPr>
        <w:t>4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개를</w:t>
      </w:r>
      <w:r w:rsidRPr="7CF79A18" w:rsidR="7CF79A18">
        <w:rPr>
          <w:rFonts w:ascii="Gulim" w:hAnsi="Gulim" w:eastAsia="Gulim" w:cs="Gulim"/>
          <w:color w:val="008000"/>
          <w:sz w:val="20"/>
          <w:szCs w:val="20"/>
        </w:rPr>
        <w:t xml:space="preserve"> 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입력받아</w:t>
      </w:r>
      <w:r w:rsidRPr="7CF79A18" w:rsidR="7CF79A18">
        <w:rPr>
          <w:rFonts w:ascii="Gulim" w:hAnsi="Gulim" w:eastAsia="Gulim" w:cs="Gulim"/>
          <w:color w:val="008000"/>
          <w:sz w:val="20"/>
          <w:szCs w:val="20"/>
        </w:rPr>
        <w:t xml:space="preserve"> 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픽셀셰이더를</w:t>
      </w:r>
      <w:r w:rsidRPr="7CF79A18" w:rsidR="7CF79A18">
        <w:rPr>
          <w:rFonts w:ascii="Gulim" w:hAnsi="Gulim" w:eastAsia="Gulim" w:cs="Gulim"/>
          <w:color w:val="008000"/>
          <w:sz w:val="20"/>
          <w:szCs w:val="20"/>
        </w:rPr>
        <w:t xml:space="preserve"> 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호출한다</w:t>
      </w:r>
      <w:r w:rsidRPr="7CF79A18" w:rsidR="7CF79A18">
        <w:rPr>
          <w:rFonts w:ascii="Gulim" w:hAnsi="Gulim" w:eastAsia="Gulim" w:cs="Gulim"/>
          <w:color w:val="008000"/>
          <w:sz w:val="20"/>
          <w:szCs w:val="20"/>
          <w:lang w:val="en-US"/>
        </w:rPr>
        <w:t>.</w:t>
      </w:r>
    </w:p>
    <w:p w:rsidR="7CF79A18" w:rsidRDefault="7CF79A18" w14:paraId="2E921AA8" w14:textId="786D5073">
      <w:r w:rsidRPr="7CF79A18" w:rsidR="7CF79A18">
        <w:rPr>
          <w:rFonts w:ascii="Gulim" w:hAnsi="Gulim" w:eastAsia="Gulim" w:cs="Gulim"/>
          <w:color w:val="008000"/>
          <w:sz w:val="20"/>
          <w:szCs w:val="20"/>
          <w:lang w:val="en-US"/>
        </w:rPr>
        <w:t xml:space="preserve">// 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픽셀셰이더에서</w:t>
      </w:r>
      <w:r w:rsidRPr="7CF79A18" w:rsidR="7CF79A18">
        <w:rPr>
          <w:rFonts w:ascii="Gulim" w:hAnsi="Gulim" w:eastAsia="Gulim" w:cs="Gulim"/>
          <w:color w:val="008000"/>
          <w:sz w:val="20"/>
          <w:szCs w:val="20"/>
        </w:rPr>
        <w:t xml:space="preserve"> 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특정효과를</w:t>
      </w:r>
      <w:r w:rsidRPr="7CF79A18" w:rsidR="7CF79A18">
        <w:rPr>
          <w:rFonts w:ascii="Gulim" w:hAnsi="Gulim" w:eastAsia="Gulim" w:cs="Gulim"/>
          <w:color w:val="008000"/>
          <w:sz w:val="20"/>
          <w:szCs w:val="20"/>
        </w:rPr>
        <w:t xml:space="preserve"> 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처리하면</w:t>
      </w:r>
      <w:r w:rsidRPr="7CF79A18" w:rsidR="7CF79A18">
        <w:rPr>
          <w:rFonts w:ascii="Gulim" w:hAnsi="Gulim" w:eastAsia="Gulim" w:cs="Gulim"/>
          <w:color w:val="008000"/>
          <w:sz w:val="20"/>
          <w:szCs w:val="20"/>
        </w:rPr>
        <w:t xml:space="preserve"> 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된다</w:t>
      </w:r>
      <w:r w:rsidRPr="7CF79A18" w:rsidR="7CF79A18">
        <w:rPr>
          <w:rFonts w:ascii="Gulim" w:hAnsi="Gulim" w:eastAsia="Gulim" w:cs="Gulim"/>
          <w:color w:val="008000"/>
          <w:sz w:val="20"/>
          <w:szCs w:val="20"/>
          <w:lang w:val="en-US"/>
        </w:rPr>
        <w:t>.</w:t>
      </w:r>
    </w:p>
    <w:p w:rsidR="7CF79A18" w:rsidRDefault="7CF79A18" w14:paraId="24064653" w14:textId="000746A5"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VS_OUTPUT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vs_main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(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VS_INPUT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Input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)</w:t>
      </w:r>
    </w:p>
    <w:p w:rsidR="7CF79A18" w:rsidRDefault="7CF79A18" w14:noSpellErr="1" w14:paraId="028C3095" w14:textId="58C75AA7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{</w:t>
      </w:r>
    </w:p>
    <w:p w:rsidR="7CF79A18" w:rsidRDefault="7CF79A18" w14:noSpellErr="1" w14:paraId="1DDF31DC" w14:textId="42B52BD8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      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VS_OUTPUT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Output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;</w:t>
      </w:r>
    </w:p>
    <w:p w:rsidR="7CF79A18" w:rsidRDefault="7CF79A18" w14:paraId="43600EAF" w14:textId="2820FA78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</w:t>
      </w:r>
    </w:p>
    <w:p w:rsidR="7CF79A18" w:rsidRDefault="7CF79A18" w14:paraId="22918FAD" w14:textId="07FE7E07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       </w:t>
      </w:r>
      <w:r w:rsidRPr="7CF79A18" w:rsidR="7CF79A18">
        <w:rPr>
          <w:rFonts w:ascii="Gulim" w:hAnsi="Gulim" w:eastAsia="Gulim" w:cs="Gulim"/>
          <w:color w:val="008000"/>
          <w:sz w:val="20"/>
          <w:szCs w:val="20"/>
          <w:lang w:val="en-US"/>
        </w:rPr>
        <w:t xml:space="preserve">// 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입력받은</w:t>
      </w:r>
      <w:r w:rsidRPr="7CF79A18" w:rsidR="7CF79A18">
        <w:rPr>
          <w:rFonts w:ascii="Gulim" w:hAnsi="Gulim" w:eastAsia="Gulim" w:cs="Gulim"/>
          <w:color w:val="008000"/>
          <w:sz w:val="20"/>
          <w:szCs w:val="20"/>
        </w:rPr>
        <w:t xml:space="preserve"> 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정점은</w:t>
      </w:r>
      <w:r w:rsidRPr="7CF79A18" w:rsidR="7CF79A18">
        <w:rPr>
          <w:rFonts w:ascii="Gulim" w:hAnsi="Gulim" w:eastAsia="Gulim" w:cs="Gulim"/>
          <w:color w:val="008000"/>
          <w:sz w:val="20"/>
          <w:szCs w:val="20"/>
        </w:rPr>
        <w:t xml:space="preserve"> 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이미</w:t>
      </w:r>
      <w:r w:rsidRPr="7CF79A18" w:rsidR="7CF79A18">
        <w:rPr>
          <w:rFonts w:ascii="Gulim" w:hAnsi="Gulim" w:eastAsia="Gulim" w:cs="Gulim"/>
          <w:color w:val="008000"/>
          <w:sz w:val="20"/>
          <w:szCs w:val="20"/>
        </w:rPr>
        <w:t xml:space="preserve"> 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투영공간정점이기</w:t>
      </w:r>
      <w:r w:rsidRPr="7CF79A18" w:rsidR="7CF79A18">
        <w:rPr>
          <w:rFonts w:ascii="Gulim" w:hAnsi="Gulim" w:eastAsia="Gulim" w:cs="Gulim"/>
          <w:color w:val="008000"/>
          <w:sz w:val="20"/>
          <w:szCs w:val="20"/>
        </w:rPr>
        <w:t xml:space="preserve"> 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때문에</w:t>
      </w:r>
      <w:r w:rsidRPr="7CF79A18" w:rsidR="7CF79A18">
        <w:rPr>
          <w:rFonts w:ascii="Gulim" w:hAnsi="Gulim" w:eastAsia="Gulim" w:cs="Gulim"/>
          <w:color w:val="008000"/>
          <w:sz w:val="20"/>
          <w:szCs w:val="20"/>
          <w:lang w:val="en-US"/>
        </w:rPr>
        <w:t>( (-1,1) ~ (1,-1) )</w:t>
      </w:r>
    </w:p>
    <w:p w:rsidR="7CF79A18" w:rsidRDefault="7CF79A18" w14:noSpellErr="1" w14:paraId="766A8BA5" w14:textId="7B21F5B2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       </w:t>
      </w:r>
      <w:r w:rsidRPr="7CF79A18" w:rsidR="7CF79A18">
        <w:rPr>
          <w:rFonts w:ascii="Gulim" w:hAnsi="Gulim" w:eastAsia="Gulim" w:cs="Gulim"/>
          <w:color w:val="008000"/>
          <w:sz w:val="20"/>
          <w:szCs w:val="20"/>
          <w:lang w:val="en-US"/>
        </w:rPr>
        <w:t>// v0 = (-1, 1, 0)</w:t>
      </w:r>
    </w:p>
    <w:p w:rsidR="7CF79A18" w:rsidRDefault="7CF79A18" w14:noSpellErr="1" w14:paraId="45DDEF1A" w14:textId="4D0102BB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       </w:t>
      </w:r>
      <w:r w:rsidRPr="7CF79A18" w:rsidR="7CF79A18">
        <w:rPr>
          <w:rFonts w:ascii="Gulim" w:hAnsi="Gulim" w:eastAsia="Gulim" w:cs="Gulim"/>
          <w:color w:val="008000"/>
          <w:sz w:val="20"/>
          <w:szCs w:val="20"/>
          <w:lang w:val="en-US"/>
        </w:rPr>
        <w:t>// v1 = (-1, -1, 0)</w:t>
      </w:r>
    </w:p>
    <w:p w:rsidR="7CF79A18" w:rsidRDefault="7CF79A18" w14:noSpellErr="1" w14:paraId="0337E93B" w14:textId="15BFC49F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       </w:t>
      </w:r>
      <w:r w:rsidRPr="7CF79A18" w:rsidR="7CF79A18">
        <w:rPr>
          <w:rFonts w:ascii="Gulim" w:hAnsi="Gulim" w:eastAsia="Gulim" w:cs="Gulim"/>
          <w:color w:val="008000"/>
          <w:sz w:val="20"/>
          <w:szCs w:val="20"/>
          <w:lang w:val="en-US"/>
        </w:rPr>
        <w:t>// v2 = (1, 1, 0)</w:t>
      </w:r>
    </w:p>
    <w:p w:rsidR="7CF79A18" w:rsidRDefault="7CF79A18" w14:noSpellErr="1" w14:paraId="14780ADB" w14:textId="1AE639C2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       </w:t>
      </w:r>
      <w:r w:rsidRPr="7CF79A18" w:rsidR="7CF79A18">
        <w:rPr>
          <w:rFonts w:ascii="Gulim" w:hAnsi="Gulim" w:eastAsia="Gulim" w:cs="Gulim"/>
          <w:color w:val="008000"/>
          <w:sz w:val="20"/>
          <w:szCs w:val="20"/>
          <w:lang w:val="en-US"/>
        </w:rPr>
        <w:t>// v3 = (1, -1, 0)</w:t>
      </w:r>
    </w:p>
    <w:p w:rsidR="7CF79A18" w:rsidRDefault="7CF79A18" w14:paraId="6D42BED3" w14:textId="0A062AB5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       </w:t>
      </w:r>
      <w:r w:rsidRPr="7CF79A18" w:rsidR="7CF79A18">
        <w:rPr>
          <w:rFonts w:ascii="Gulim" w:hAnsi="Gulim" w:eastAsia="Gulim" w:cs="Gulim"/>
          <w:color w:val="008000"/>
          <w:sz w:val="20"/>
          <w:szCs w:val="20"/>
          <w:lang w:val="en-US"/>
        </w:rPr>
        <w:t xml:space="preserve">// 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변환없이</w:t>
      </w:r>
      <w:r w:rsidRPr="7CF79A18" w:rsidR="7CF79A18">
        <w:rPr>
          <w:rFonts w:ascii="Gulim" w:hAnsi="Gulim" w:eastAsia="Gulim" w:cs="Gulim"/>
          <w:color w:val="008000"/>
          <w:sz w:val="20"/>
          <w:szCs w:val="20"/>
        </w:rPr>
        <w:t xml:space="preserve"> 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바로</w:t>
      </w:r>
      <w:r w:rsidRPr="7CF79A18" w:rsidR="7CF79A18">
        <w:rPr>
          <w:rFonts w:ascii="Gulim" w:hAnsi="Gulim" w:eastAsia="Gulim" w:cs="Gulim"/>
          <w:color w:val="008000"/>
          <w:sz w:val="20"/>
          <w:szCs w:val="20"/>
        </w:rPr>
        <w:t xml:space="preserve"> 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픽셀셰이더에</w:t>
      </w:r>
      <w:r w:rsidRPr="7CF79A18" w:rsidR="7CF79A18">
        <w:rPr>
          <w:rFonts w:ascii="Gulim" w:hAnsi="Gulim" w:eastAsia="Gulim" w:cs="Gulim"/>
          <w:color w:val="008000"/>
          <w:sz w:val="20"/>
          <w:szCs w:val="20"/>
        </w:rPr>
        <w:t xml:space="preserve"> 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전달한다</w:t>
      </w:r>
      <w:r w:rsidRPr="7CF79A18" w:rsidR="7CF79A18">
        <w:rPr>
          <w:rFonts w:ascii="Gulim" w:hAnsi="Gulim" w:eastAsia="Gulim" w:cs="Gulim"/>
          <w:color w:val="008000"/>
          <w:sz w:val="20"/>
          <w:szCs w:val="20"/>
          <w:lang w:val="en-US"/>
        </w:rPr>
        <w:t>.</w:t>
      </w:r>
    </w:p>
    <w:p w:rsidR="7CF79A18" w:rsidRDefault="7CF79A18" w14:noSpellErr="1" w14:paraId="720127F0" w14:textId="0F3A7339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      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Output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.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mPosition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=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Input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.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mPosition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;</w:t>
      </w:r>
    </w:p>
    <w:p w:rsidR="7CF79A18" w:rsidRDefault="7CF79A18" w14:noSpellErr="1" w14:paraId="19ED0D07" w14:textId="57532F38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      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Output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.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mUV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=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Input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.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mUV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;</w:t>
      </w:r>
    </w:p>
    <w:p w:rsidR="7CF79A18" w:rsidRDefault="7CF79A18" w14:paraId="3BB71D7D" w14:textId="7E559BB7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</w:t>
      </w:r>
    </w:p>
    <w:p w:rsidR="7CF79A18" w:rsidRDefault="7CF79A18" w14:noSpellErr="1" w14:paraId="10D078EC" w14:textId="1D4A06FD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       </w:t>
      </w:r>
      <w:r w:rsidRPr="7CF79A18" w:rsidR="7CF79A18">
        <w:rPr>
          <w:rFonts w:ascii="Gulim" w:hAnsi="Gulim" w:eastAsia="Gulim" w:cs="Gulim"/>
          <w:color w:val="0000FF"/>
          <w:sz w:val="20"/>
          <w:szCs w:val="20"/>
          <w:lang w:val="en-US"/>
        </w:rPr>
        <w:t>return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Output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;</w:t>
      </w:r>
    </w:p>
    <w:p w:rsidR="7CF79A18" w:rsidRDefault="7CF79A18" w14:noSpellErr="1" w14:paraId="42C50347" w14:textId="133928D9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}</w:t>
      </w:r>
    </w:p>
    <w:p w:rsidR="7CF79A18" w:rsidRDefault="7CF79A18" w14:paraId="6B22AF30" w14:textId="2587813E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</w:t>
      </w:r>
    </w:p>
    <w:p w:rsidR="7CF79A18" w:rsidRDefault="7CF79A18" w14:paraId="41C289A5" w14:textId="74B0D5C1">
      <w:r w:rsidRPr="7CF79A18" w:rsidR="7CF79A18">
        <w:rPr>
          <w:rFonts w:ascii="Gulim" w:hAnsi="Gulim" w:eastAsia="Gulim" w:cs="Gulim"/>
          <w:color w:val="0000FF"/>
          <w:sz w:val="20"/>
          <w:szCs w:val="20"/>
          <w:lang w:val="en-US"/>
        </w:rPr>
        <w:t>struct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PS_INPUT</w:t>
      </w:r>
    </w:p>
    <w:p w:rsidR="7CF79A18" w:rsidRDefault="7CF79A18" w14:noSpellErr="1" w14:paraId="218AEF82" w14:textId="7A1D6288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{</w:t>
      </w:r>
    </w:p>
    <w:p w:rsidR="7CF79A18" w:rsidRDefault="7CF79A18" w14:paraId="758EF864" w14:textId="3A6D032C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      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float2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mUV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: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TEXCOORD0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;</w:t>
      </w:r>
    </w:p>
    <w:p w:rsidR="7CF79A18" w:rsidRDefault="7CF79A18" w14:noSpellErr="1" w14:paraId="1665BFAE" w14:textId="57BF2260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};</w:t>
      </w:r>
    </w:p>
    <w:p w:rsidR="7CF79A18" w:rsidRDefault="7CF79A18" w14:paraId="7A54D628" w14:textId="5DC6E1C6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</w:t>
      </w:r>
    </w:p>
    <w:p w:rsidR="7CF79A18" w:rsidRDefault="7CF79A18" w14:paraId="1D13C6C3" w14:textId="7C3934CC"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sampler2D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SceneSampler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; </w:t>
      </w:r>
      <w:r w:rsidRPr="7CF79A18" w:rsidR="7CF79A18">
        <w:rPr>
          <w:rFonts w:ascii="Gulim" w:hAnsi="Gulim" w:eastAsia="Gulim" w:cs="Gulim"/>
          <w:color w:val="008000"/>
          <w:sz w:val="20"/>
          <w:szCs w:val="20"/>
          <w:lang w:val="en-US"/>
        </w:rPr>
        <w:t xml:space="preserve">// 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렌더타깃</w:t>
      </w:r>
      <w:r w:rsidRPr="7CF79A18" w:rsidR="7CF79A18">
        <w:rPr>
          <w:rFonts w:ascii="Gulim" w:hAnsi="Gulim" w:eastAsia="Gulim" w:cs="Gulim"/>
          <w:color w:val="008000"/>
          <w:sz w:val="20"/>
          <w:szCs w:val="20"/>
        </w:rPr>
        <w:t xml:space="preserve"> 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텍스처</w:t>
      </w:r>
      <w:r w:rsidRPr="7CF79A18" w:rsidR="7CF79A18">
        <w:rPr>
          <w:rFonts w:ascii="Gulim" w:hAnsi="Gulim" w:eastAsia="Gulim" w:cs="Gulim"/>
          <w:color w:val="008000"/>
          <w:sz w:val="20"/>
          <w:szCs w:val="20"/>
          <w:lang w:val="en-US"/>
        </w:rPr>
        <w:t>.</w:t>
      </w:r>
    </w:p>
    <w:p w:rsidR="7CF79A18" w:rsidRDefault="7CF79A18" w14:paraId="7A233770" w14:textId="0025D706">
      <w:r w:rsidRPr="7CF79A18" w:rsidR="7CF79A18">
        <w:rPr>
          <w:rFonts w:ascii="Gulim" w:hAnsi="Gulim" w:eastAsia="Gulim" w:cs="Gulim"/>
          <w:color w:val="008000"/>
          <w:sz w:val="20"/>
          <w:szCs w:val="20"/>
          <w:lang w:val="en-US"/>
        </w:rPr>
        <w:t xml:space="preserve"> </w:t>
      </w:r>
    </w:p>
    <w:p w:rsidR="7CF79A18" w:rsidRDefault="7CF79A18" w14:paraId="5590D0C7" w14:textId="645D5210"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float4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ps_main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(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PS_INPUT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Input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) :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COLOR</w:t>
      </w:r>
    </w:p>
    <w:p w:rsidR="7CF79A18" w:rsidRDefault="7CF79A18" w14:noSpellErr="1" w14:paraId="1B29B640" w14:textId="6A8139D0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{</w:t>
      </w:r>
    </w:p>
    <w:p w:rsidR="7CF79A18" w:rsidRDefault="7CF79A18" w14:paraId="7E2FF970" w14:textId="5164CC31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       </w:t>
      </w:r>
      <w:r w:rsidRPr="7CF79A18" w:rsidR="7CF79A18">
        <w:rPr>
          <w:rFonts w:ascii="Gulim" w:hAnsi="Gulim" w:eastAsia="Gulim" w:cs="Gulim"/>
          <w:color w:val="008000"/>
          <w:sz w:val="20"/>
          <w:szCs w:val="20"/>
          <w:lang w:val="en-US"/>
        </w:rPr>
        <w:t xml:space="preserve">// 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여기서는</w:t>
      </w:r>
      <w:r w:rsidRPr="7CF79A18" w:rsidR="7CF79A18">
        <w:rPr>
          <w:rFonts w:ascii="Gulim" w:hAnsi="Gulim" w:eastAsia="Gulim" w:cs="Gulim"/>
          <w:color w:val="008000"/>
          <w:sz w:val="20"/>
          <w:szCs w:val="20"/>
        </w:rPr>
        <w:t xml:space="preserve"> 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특별한</w:t>
      </w:r>
      <w:r w:rsidRPr="7CF79A18" w:rsidR="7CF79A18">
        <w:rPr>
          <w:rFonts w:ascii="Gulim" w:hAnsi="Gulim" w:eastAsia="Gulim" w:cs="Gulim"/>
          <w:color w:val="008000"/>
          <w:sz w:val="20"/>
          <w:szCs w:val="20"/>
        </w:rPr>
        <w:t xml:space="preserve"> 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처리</w:t>
      </w:r>
      <w:r w:rsidRPr="7CF79A18" w:rsidR="7CF79A18">
        <w:rPr>
          <w:rFonts w:ascii="Gulim" w:hAnsi="Gulim" w:eastAsia="Gulim" w:cs="Gulim"/>
          <w:color w:val="008000"/>
          <w:sz w:val="20"/>
          <w:szCs w:val="20"/>
        </w:rPr>
        <w:t xml:space="preserve"> 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없이</w:t>
      </w:r>
      <w:r w:rsidRPr="7CF79A18" w:rsidR="7CF79A18">
        <w:rPr>
          <w:rFonts w:ascii="Gulim" w:hAnsi="Gulim" w:eastAsia="Gulim" w:cs="Gulim"/>
          <w:color w:val="008000"/>
          <w:sz w:val="20"/>
          <w:szCs w:val="20"/>
        </w:rPr>
        <w:t xml:space="preserve"> 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렌더타깃의</w:t>
      </w:r>
      <w:r w:rsidRPr="7CF79A18" w:rsidR="7CF79A18">
        <w:rPr>
          <w:rFonts w:ascii="Gulim" w:hAnsi="Gulim" w:eastAsia="Gulim" w:cs="Gulim"/>
          <w:color w:val="008000"/>
          <w:sz w:val="20"/>
          <w:szCs w:val="20"/>
        </w:rPr>
        <w:t xml:space="preserve"> 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원본을</w:t>
      </w:r>
      <w:r w:rsidRPr="7CF79A18" w:rsidR="7CF79A18">
        <w:rPr>
          <w:rFonts w:ascii="Gulim" w:hAnsi="Gulim" w:eastAsia="Gulim" w:cs="Gulim"/>
          <w:color w:val="008000"/>
          <w:sz w:val="20"/>
          <w:szCs w:val="20"/>
        </w:rPr>
        <w:t xml:space="preserve"> 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렌더링한다</w:t>
      </w:r>
      <w:r w:rsidRPr="7CF79A18" w:rsidR="7CF79A18">
        <w:rPr>
          <w:rFonts w:ascii="Gulim" w:hAnsi="Gulim" w:eastAsia="Gulim" w:cs="Gulim"/>
          <w:color w:val="008000"/>
          <w:sz w:val="20"/>
          <w:szCs w:val="20"/>
          <w:lang w:val="en-US"/>
        </w:rPr>
        <w:t>.</w:t>
      </w:r>
    </w:p>
    <w:p w:rsidR="7CF79A18" w:rsidRDefault="7CF79A18" w14:paraId="70441114" w14:textId="4AD74EFD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      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float4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tex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=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tex2D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(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SceneSampler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,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Input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.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mUV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);</w:t>
      </w:r>
    </w:p>
    <w:p w:rsidR="7CF79A18" w:rsidRDefault="7CF79A18" w14:paraId="5BF9FFBF" w14:textId="32DD51D4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</w:t>
      </w:r>
    </w:p>
    <w:p w:rsidR="7CF79A18" w:rsidRDefault="7CF79A18" w14:paraId="77227215" w14:textId="28E9C52D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       </w:t>
      </w:r>
      <w:r w:rsidRPr="7CF79A18" w:rsidR="7CF79A18">
        <w:rPr>
          <w:rFonts w:ascii="Gulim" w:hAnsi="Gulim" w:eastAsia="Gulim" w:cs="Gulim"/>
          <w:color w:val="0000FF"/>
          <w:sz w:val="20"/>
          <w:szCs w:val="20"/>
          <w:lang w:val="en-US"/>
        </w:rPr>
        <w:t>return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tex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;</w:t>
      </w:r>
    </w:p>
    <w:p w:rsidR="7CF79A18" w:rsidRDefault="7CF79A18" w14:noSpellErr="1" w14:paraId="0CCAC0E4" w14:textId="0E92B62E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}</w:t>
      </w:r>
    </w:p>
    <w:p w:rsidR="7CF79A18" w:rsidRDefault="7CF79A18" w14:paraId="6BFB5EA9" w14:textId="06C43336">
      <w:r w:rsidRPr="7CF79A18" w:rsidR="7CF79A18">
        <w:rPr>
          <w:rFonts w:ascii="Malgun Gothic" w:hAnsi="Malgun Gothic" w:eastAsia="Malgun Gothic" w:cs="Malgun Gothic"/>
          <w:sz w:val="20"/>
          <w:szCs w:val="20"/>
          <w:lang w:val="en-US"/>
        </w:rPr>
        <w:t xml:space="preserve"> </w:t>
      </w:r>
    </w:p>
    <w:p w:rsidR="7CF79A18" w:rsidRDefault="7CF79A18" w14:paraId="7CEADC2E" w14:textId="3C4EDE61">
      <w:r w:rsidRPr="7CF79A18" w:rsidR="7CF79A18">
        <w:rPr>
          <w:rFonts w:ascii="Malgun Gothic" w:hAnsi="Malgun Gothic" w:eastAsia="Malgun Gothic" w:cs="Malgun Gothic"/>
          <w:sz w:val="36"/>
          <w:szCs w:val="36"/>
        </w:rPr>
        <w:t>흑백셰이더</w:t>
      </w:r>
      <w:r w:rsidRPr="7CF79A18" w:rsidR="7CF79A18">
        <w:rPr>
          <w:rFonts w:ascii="Malgun Gothic" w:hAnsi="Malgun Gothic" w:eastAsia="Malgun Gothic" w:cs="Malgun Gothic"/>
          <w:sz w:val="36"/>
          <w:szCs w:val="36"/>
          <w:lang w:val="en-US"/>
        </w:rPr>
        <w:t>(Grayscale)</w:t>
      </w:r>
    </w:p>
    <w:p w:rsidR="7CF79A18" w:rsidP="7CF79A18" w:rsidRDefault="7CF79A18" w14:paraId="6B544E36" w14:textId="668628BF">
      <w:pPr>
        <w:pStyle w:val="a4"/>
        <w:numPr>
          <w:ilvl w:val="0"/>
          <w:numId w:val="12"/>
        </w:numPr>
        <w:rPr>
          <w:sz w:val="24"/>
          <w:szCs w:val="24"/>
        </w:rPr>
      </w:pPr>
      <w:r w:rsidRPr="7CF79A18" w:rsidR="7CF79A18">
        <w:rPr>
          <w:rFonts w:ascii="Malgun Gothic" w:hAnsi="Malgun Gothic" w:eastAsia="Malgun Gothic" w:cs="Malgun Gothic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포스트 프로세싱 절차를 따른다</w:t>
      </w:r>
      <w:r w:rsidRPr="7CF79A18" w:rsidR="7CF79A18">
        <w:rPr>
          <w:rFonts w:ascii="Malgun Gothic" w:hAnsi="Malgun Gothic" w:eastAsia="Malgun Gothic" w:cs="Malgun Gothic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CF79A18" w:rsidP="7CF79A18" w:rsidRDefault="7CF79A18" w14:paraId="54827D48" w14:textId="650B1FEA">
      <w:pPr>
        <w:pStyle w:val="a4"/>
        <w:numPr>
          <w:ilvl w:val="0"/>
          <w:numId w:val="12"/>
        </w:numPr>
        <w:rPr>
          <w:sz w:val="24"/>
          <w:szCs w:val="24"/>
        </w:rPr>
      </w:pPr>
      <w:r w:rsidRPr="7CF79A18" w:rsidR="7CF79A18">
        <w:rPr>
          <w:rFonts w:ascii="Malgun Gothic" w:hAnsi="Malgun Gothic" w:eastAsia="Malgun Gothic" w:cs="Malgun Gothic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픽셀셰이더에서</w:t>
      </w:r>
      <w:r w:rsidRPr="7CF79A18" w:rsidR="7CF79A18">
        <w:rPr>
          <w:rFonts w:ascii="Malgun Gothic" w:hAnsi="Malgun Gothic" w:eastAsia="Malgun Gothic" w:cs="Malgun Gothic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컬러값을 흑백으로 변환한다</w:t>
      </w:r>
      <w:r w:rsidRPr="7CF79A18" w:rsidR="7CF79A18">
        <w:rPr>
          <w:rFonts w:ascii="Malgun Gothic" w:hAnsi="Malgun Gothic" w:eastAsia="Malgun Gothic" w:cs="Malgun Gothic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CF79A18" w:rsidP="7CF79A18" w:rsidRDefault="7CF79A18" w14:noSpellErr="1" w14:paraId="7F0DE9FA" w14:textId="3543E282">
      <w:pPr>
        <w:pStyle w:val="a4"/>
        <w:numPr>
          <w:ilvl w:val="0"/>
          <w:numId w:val="12"/>
        </w:numPr>
        <w:rPr/>
      </w:pPr>
      <w:r w:rsidRPr="7CF79A18" w:rsidR="7CF79A18">
        <w:rPr>
          <w:rFonts w:ascii="Malgun Gothic" w:hAnsi="Malgun Gothic" w:eastAsia="Malgun Gothic" w:cs="Malgun Gothic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변환 방법은 아래 코드에서 확인</w:t>
      </w:r>
      <w:r w:rsidRPr="7CF79A18" w:rsidR="7CF79A18">
        <w:rPr>
          <w:rFonts w:ascii="Malgun Gothic" w:hAnsi="Malgun Gothic" w:eastAsia="Malgun Gothic" w:cs="Malgun Gothic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lang w:val="en-US"/>
        </w:rPr>
        <w:t>.</w:t>
      </w:r>
      <w:r>
        <w:br/>
      </w:r>
      <w:r>
        <w:br/>
      </w:r>
      <w:r w:rsidRPr="7CF79A18" w:rsidR="7CF79A18">
        <w:rPr>
          <w:rFonts w:ascii="Malgun Gothic" w:hAnsi="Malgun Gothic" w:eastAsia="Malgun Gothic" w:cs="Malgun Gothic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7CF79A18" w:rsidRDefault="7CF79A18" w14:paraId="7FE25065" w14:textId="66E76469">
      <w:r w:rsidRPr="7CF79A18" w:rsidR="7CF79A18">
        <w:rPr>
          <w:rFonts w:ascii="Gulim" w:hAnsi="Gulim" w:eastAsia="Gulim" w:cs="Gulim"/>
          <w:color w:val="0000FF"/>
          <w:sz w:val="20"/>
          <w:szCs w:val="20"/>
          <w:lang w:val="en-US"/>
        </w:rPr>
        <w:t>struct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PS_INPUT</w:t>
      </w:r>
    </w:p>
    <w:p w:rsidR="7CF79A18" w:rsidRDefault="7CF79A18" w14:noSpellErr="1" w14:paraId="4C80F3DC" w14:textId="20AC8309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{</w:t>
      </w:r>
    </w:p>
    <w:p w:rsidR="7CF79A18" w:rsidRDefault="7CF79A18" w14:paraId="783F9D11" w14:textId="663FCA62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      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float2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mUV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: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TEXCOORD0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;</w:t>
      </w:r>
    </w:p>
    <w:p w:rsidR="7CF79A18" w:rsidRDefault="7CF79A18" w14:noSpellErr="1" w14:paraId="2618D5BE" w14:textId="05DCDC1B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};</w:t>
      </w:r>
    </w:p>
    <w:p w:rsidR="7CF79A18" w:rsidRDefault="7CF79A18" w14:paraId="29208973" w14:textId="6ABBBCCF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</w:t>
      </w:r>
    </w:p>
    <w:p w:rsidR="7CF79A18" w:rsidRDefault="7CF79A18" w14:paraId="4378D8E0" w14:textId="0F711E8F"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sampler2D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SceneSampler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; </w:t>
      </w:r>
      <w:r w:rsidRPr="7CF79A18" w:rsidR="7CF79A18">
        <w:rPr>
          <w:rFonts w:ascii="Gulim" w:hAnsi="Gulim" w:eastAsia="Gulim" w:cs="Gulim"/>
          <w:color w:val="008000"/>
          <w:sz w:val="20"/>
          <w:szCs w:val="20"/>
          <w:lang w:val="en-US"/>
        </w:rPr>
        <w:t xml:space="preserve">// 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렌더타깃텍스처</w:t>
      </w:r>
      <w:r w:rsidRPr="7CF79A18" w:rsidR="7CF79A18">
        <w:rPr>
          <w:rFonts w:ascii="Gulim" w:hAnsi="Gulim" w:eastAsia="Gulim" w:cs="Gulim"/>
          <w:color w:val="008000"/>
          <w:sz w:val="20"/>
          <w:szCs w:val="20"/>
          <w:lang w:val="en-US"/>
        </w:rPr>
        <w:t>.</w:t>
      </w:r>
    </w:p>
    <w:p w:rsidR="7CF79A18" w:rsidRDefault="7CF79A18" w14:paraId="395585B6" w14:textId="1BA69833">
      <w:r w:rsidRPr="7CF79A18" w:rsidR="7CF79A18">
        <w:rPr>
          <w:rFonts w:ascii="Gulim" w:hAnsi="Gulim" w:eastAsia="Gulim" w:cs="Gulim"/>
          <w:color w:val="008000"/>
          <w:sz w:val="20"/>
          <w:szCs w:val="20"/>
          <w:lang w:val="en-US"/>
        </w:rPr>
        <w:t xml:space="preserve"> </w:t>
      </w:r>
    </w:p>
    <w:p w:rsidR="7CF79A18" w:rsidRDefault="7CF79A18" w14:paraId="57D904F3" w14:textId="3A2CA29C"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float4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ps_main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(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PS_INPUT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Input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) :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COLOR</w:t>
      </w:r>
    </w:p>
    <w:p w:rsidR="7CF79A18" w:rsidRDefault="7CF79A18" w14:noSpellErr="1" w14:paraId="1CFCDEFC" w14:textId="17500CE8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{</w:t>
      </w:r>
    </w:p>
    <w:p w:rsidR="7CF79A18" w:rsidRDefault="7CF79A18" w14:paraId="26E7A7B2" w14:textId="1930F7E0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      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float4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tex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=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tex2D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(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SceneSampler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,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Input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.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mUV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);</w:t>
      </w:r>
    </w:p>
    <w:p w:rsidR="7CF79A18" w:rsidRDefault="7CF79A18" w14:paraId="28AD7B00" w14:textId="15917285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</w:t>
      </w:r>
    </w:p>
    <w:p w:rsidR="7CF79A18" w:rsidRDefault="7CF79A18" w14:paraId="151C83A9" w14:textId="5C064393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       </w:t>
      </w:r>
      <w:r w:rsidRPr="7CF79A18" w:rsidR="7CF79A18">
        <w:rPr>
          <w:rFonts w:ascii="Gulim" w:hAnsi="Gulim" w:eastAsia="Gulim" w:cs="Gulim"/>
          <w:color w:val="008000"/>
          <w:sz w:val="20"/>
          <w:szCs w:val="20"/>
          <w:lang w:val="en-US"/>
        </w:rPr>
        <w:t xml:space="preserve">// 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컬러이미지를</w:t>
      </w:r>
      <w:r w:rsidRPr="7CF79A18" w:rsidR="7CF79A18">
        <w:rPr>
          <w:rFonts w:ascii="Gulim" w:hAnsi="Gulim" w:eastAsia="Gulim" w:cs="Gulim"/>
          <w:color w:val="008000"/>
          <w:sz w:val="20"/>
          <w:szCs w:val="20"/>
        </w:rPr>
        <w:t xml:space="preserve"> 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흑백으로</w:t>
      </w:r>
      <w:r w:rsidRPr="7CF79A18" w:rsidR="7CF79A18">
        <w:rPr>
          <w:rFonts w:ascii="Gulim" w:hAnsi="Gulim" w:eastAsia="Gulim" w:cs="Gulim"/>
          <w:color w:val="008000"/>
          <w:sz w:val="20"/>
          <w:szCs w:val="20"/>
        </w:rPr>
        <w:t xml:space="preserve"> 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변환하는방법</w:t>
      </w:r>
    </w:p>
    <w:p w:rsidR="7CF79A18" w:rsidRDefault="7CF79A18" w14:noSpellErr="1" w14:paraId="6485BB00" w14:textId="7D86C02B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       </w:t>
      </w:r>
      <w:r w:rsidRPr="7CF79A18" w:rsidR="7CF79A18">
        <w:rPr>
          <w:rFonts w:ascii="Gulim" w:hAnsi="Gulim" w:eastAsia="Gulim" w:cs="Gulim"/>
          <w:color w:val="008000"/>
          <w:sz w:val="20"/>
          <w:szCs w:val="20"/>
          <w:lang w:val="en-US"/>
        </w:rPr>
        <w:t xml:space="preserve">// </w:t>
      </w:r>
      <w:hyperlink r:id="R2f550d6a88134a66">
        <w:r w:rsidRPr="7CF79A18" w:rsidR="7CF79A18">
          <w:rPr>
            <w:rStyle w:val="Hyperlink"/>
            <w:rFonts w:ascii="Gulim" w:hAnsi="Gulim" w:eastAsia="Gulim" w:cs="Gulim"/>
            <w:color w:val="008000"/>
            <w:sz w:val="20"/>
            <w:szCs w:val="20"/>
            <w:lang w:val="en-US"/>
          </w:rPr>
          <w:t>http://en.wikipedia.org/wiki/Grayscale</w:t>
        </w:r>
      </w:hyperlink>
    </w:p>
    <w:p w:rsidR="7CF79A18" w:rsidRDefault="7CF79A18" w14:noSpellErr="1" w14:paraId="010AA7A1" w14:textId="1F86B8C1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       </w:t>
      </w:r>
      <w:r w:rsidRPr="7CF79A18" w:rsidR="7CF79A18">
        <w:rPr>
          <w:rFonts w:ascii="Gulim" w:hAnsi="Gulim" w:eastAsia="Gulim" w:cs="Gulim"/>
          <w:color w:val="008000"/>
          <w:sz w:val="20"/>
          <w:szCs w:val="20"/>
          <w:lang w:val="en-US"/>
        </w:rPr>
        <w:t>// tex.rgb = tex.r * 0.3 + tex.g * 0.59 + tex.b * 0.11</w:t>
      </w:r>
    </w:p>
    <w:p w:rsidR="7CF79A18" w:rsidRDefault="7CF79A18" w14:paraId="187B8761" w14:textId="2F806676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      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tex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.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rgb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=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dot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(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tex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.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rgb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,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float3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(0.3, 0.59, 0.11));</w:t>
      </w:r>
    </w:p>
    <w:p w:rsidR="7CF79A18" w:rsidRDefault="7CF79A18" w14:paraId="77DDEE14" w14:textId="44FBC883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</w:t>
      </w:r>
    </w:p>
    <w:p w:rsidR="7CF79A18" w:rsidRDefault="7CF79A18" w14:paraId="79EA8283" w14:textId="40D60E5B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       </w:t>
      </w:r>
      <w:r w:rsidRPr="7CF79A18" w:rsidR="7CF79A18">
        <w:rPr>
          <w:rFonts w:ascii="Gulim" w:hAnsi="Gulim" w:eastAsia="Gulim" w:cs="Gulim"/>
          <w:color w:val="0000FF"/>
          <w:sz w:val="20"/>
          <w:szCs w:val="20"/>
          <w:lang w:val="en-US"/>
        </w:rPr>
        <w:t>return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tex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;</w:t>
      </w:r>
    </w:p>
    <w:p w:rsidR="7CF79A18" w:rsidRDefault="7CF79A18" w14:noSpellErr="1" w14:paraId="0FD12448" w14:textId="063BB88B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}</w:t>
      </w:r>
    </w:p>
    <w:p w:rsidR="7CF79A18" w:rsidRDefault="7CF79A18" w14:paraId="04FD6438" w14:textId="09F80BCA">
      <w:r w:rsidRPr="7CF79A18" w:rsidR="7CF79A18">
        <w:rPr>
          <w:rFonts w:ascii="Malgun Gothic" w:hAnsi="Malgun Gothic" w:eastAsia="Malgun Gothic" w:cs="Malgun Gothic"/>
          <w:sz w:val="20"/>
          <w:szCs w:val="20"/>
          <w:lang w:val="en-US"/>
        </w:rPr>
        <w:t xml:space="preserve"> </w:t>
      </w:r>
    </w:p>
    <w:p w:rsidR="7CF79A18" w:rsidRDefault="7CF79A18" w14:paraId="663BED5F" w14:textId="1AA66EAD">
      <w:r w:rsidRPr="7CF79A18" w:rsidR="7CF79A18">
        <w:rPr>
          <w:rFonts w:ascii="Malgun Gothic" w:hAnsi="Malgun Gothic" w:eastAsia="Malgun Gothic" w:cs="Malgun Gothic"/>
          <w:sz w:val="24"/>
          <w:szCs w:val="24"/>
        </w:rPr>
        <w:t>세피아 셰이더</w:t>
      </w:r>
    </w:p>
    <w:p w:rsidR="7CF79A18" w:rsidP="7CF79A18" w:rsidRDefault="7CF79A18" w14:paraId="322D891C" w14:textId="03CE11D8">
      <w:pPr>
        <w:pStyle w:val="a4"/>
        <w:numPr>
          <w:ilvl w:val="0"/>
          <w:numId w:val="12"/>
        </w:numPr>
        <w:rPr>
          <w:sz w:val="24"/>
          <w:szCs w:val="24"/>
        </w:rPr>
      </w:pPr>
      <w:r w:rsidRPr="7CF79A18" w:rsidR="7CF79A18">
        <w:rPr>
          <w:rFonts w:ascii="Malgun Gothic" w:hAnsi="Malgun Gothic" w:eastAsia="Malgun Gothic" w:cs="Malgun Gothic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세피아 톤 </w:t>
      </w:r>
      <w:r w:rsidRPr="7CF79A18" w:rsidR="7CF79A18">
        <w:rPr>
          <w:rFonts w:ascii="Malgun Gothic" w:hAnsi="Malgun Gothic" w:eastAsia="Malgun Gothic" w:cs="Malgun Gothic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7CF79A18" w:rsidR="7CF79A18">
        <w:rPr>
          <w:rFonts w:ascii="Malgun Gothic" w:hAnsi="Malgun Gothic" w:eastAsia="Malgun Gothic" w:cs="Malgun Gothic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약간 붉그스름하게 갈색 빛이 돌게함</w:t>
      </w:r>
      <w:r w:rsidRPr="7CF79A18" w:rsidR="7CF79A18">
        <w:rPr>
          <w:rFonts w:ascii="Malgun Gothic" w:hAnsi="Malgun Gothic" w:eastAsia="Malgun Gothic" w:cs="Malgun Gothic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CF79A18" w:rsidP="7CF79A18" w:rsidRDefault="7CF79A18" w14:noSpellErr="1" w14:paraId="23FCE3C2" w14:textId="58A183A1">
      <w:pPr>
        <w:pStyle w:val="a4"/>
        <w:numPr>
          <w:ilvl w:val="0"/>
          <w:numId w:val="12"/>
        </w:numPr>
        <w:rPr/>
      </w:pPr>
      <w:r w:rsidRPr="7CF79A18" w:rsidR="7CF79A18">
        <w:rPr>
          <w:rFonts w:ascii="Malgun Gothic" w:hAnsi="Malgun Gothic" w:eastAsia="Malgun Gothic" w:cs="Malgun Gothic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변환 공식은 아래 코드 주석 참조</w:t>
      </w:r>
      <w:r w:rsidRPr="7CF79A18" w:rsidR="7CF79A18">
        <w:rPr>
          <w:rFonts w:ascii="Malgun Gothic" w:hAnsi="Malgun Gothic" w:eastAsia="Malgun Gothic" w:cs="Malgun Gothic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CF79A18" w:rsidRDefault="7CF79A18" w14:paraId="4AC3612A" w14:textId="5E57D9C7">
      <w:r w:rsidRPr="7CF79A18" w:rsidR="7CF79A18">
        <w:rPr>
          <w:rFonts w:ascii="Malgun Gothic" w:hAnsi="Malgun Gothic" w:eastAsia="Malgun Gothic" w:cs="Malgun Gothic"/>
          <w:sz w:val="20"/>
          <w:szCs w:val="20"/>
          <w:lang w:val="en-US"/>
        </w:rPr>
        <w:t xml:space="preserve"> </w:t>
      </w:r>
    </w:p>
    <w:p w:rsidR="7CF79A18" w:rsidRDefault="7CF79A18" w14:paraId="7C6E3B43" w14:textId="3D9FC0A7">
      <w:r w:rsidRPr="7CF79A18" w:rsidR="7CF79A18">
        <w:rPr>
          <w:rFonts w:ascii="Gulim" w:hAnsi="Gulim" w:eastAsia="Gulim" w:cs="Gulim"/>
          <w:color w:val="0000FF"/>
          <w:sz w:val="20"/>
          <w:szCs w:val="20"/>
          <w:lang w:val="en-US"/>
        </w:rPr>
        <w:t>struct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PS_INPUT</w:t>
      </w:r>
    </w:p>
    <w:p w:rsidR="7CF79A18" w:rsidRDefault="7CF79A18" w14:noSpellErr="1" w14:paraId="01ABBC64" w14:textId="3699B1D5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{</w:t>
      </w:r>
    </w:p>
    <w:p w:rsidR="7CF79A18" w:rsidRDefault="7CF79A18" w14:paraId="332849F3" w14:textId="304AA6B5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      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float2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mUV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: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TEXCOORD0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;</w:t>
      </w:r>
    </w:p>
    <w:p w:rsidR="7CF79A18" w:rsidRDefault="7CF79A18" w14:noSpellErr="1" w14:paraId="21034C9B" w14:textId="1A23B0E7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};</w:t>
      </w:r>
    </w:p>
    <w:p w:rsidR="7CF79A18" w:rsidRDefault="7CF79A18" w14:paraId="0E53D1F4" w14:textId="6CD5FF71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</w:t>
      </w:r>
    </w:p>
    <w:p w:rsidR="7CF79A18" w:rsidRDefault="7CF79A18" w14:paraId="5CD1058C" w14:textId="0C538394"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sampler2D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SceneSampler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; </w:t>
      </w:r>
      <w:r w:rsidRPr="7CF79A18" w:rsidR="7CF79A18">
        <w:rPr>
          <w:rFonts w:ascii="Gulim" w:hAnsi="Gulim" w:eastAsia="Gulim" w:cs="Gulim"/>
          <w:color w:val="008000"/>
          <w:sz w:val="20"/>
          <w:szCs w:val="20"/>
          <w:lang w:val="en-US"/>
        </w:rPr>
        <w:t xml:space="preserve">// 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렌더타깃</w:t>
      </w:r>
      <w:r w:rsidRPr="7CF79A18" w:rsidR="7CF79A18">
        <w:rPr>
          <w:rFonts w:ascii="Gulim" w:hAnsi="Gulim" w:eastAsia="Gulim" w:cs="Gulim"/>
          <w:color w:val="008000"/>
          <w:sz w:val="20"/>
          <w:szCs w:val="20"/>
        </w:rPr>
        <w:t xml:space="preserve"> 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텍스처</w:t>
      </w:r>
      <w:r w:rsidRPr="7CF79A18" w:rsidR="7CF79A18">
        <w:rPr>
          <w:rFonts w:ascii="Gulim" w:hAnsi="Gulim" w:eastAsia="Gulim" w:cs="Gulim"/>
          <w:color w:val="008000"/>
          <w:sz w:val="20"/>
          <w:szCs w:val="20"/>
          <w:lang w:val="en-US"/>
        </w:rPr>
        <w:t>.</w:t>
      </w:r>
    </w:p>
    <w:p w:rsidR="7CF79A18" w:rsidRDefault="7CF79A18" w14:paraId="7B014991" w14:textId="0341F77F">
      <w:r w:rsidRPr="7CF79A18" w:rsidR="7CF79A18">
        <w:rPr>
          <w:rFonts w:ascii="Gulim" w:hAnsi="Gulim" w:eastAsia="Gulim" w:cs="Gulim"/>
          <w:color w:val="008000"/>
          <w:sz w:val="20"/>
          <w:szCs w:val="20"/>
          <w:lang w:val="en-US"/>
        </w:rPr>
        <w:t xml:space="preserve"> </w:t>
      </w:r>
    </w:p>
    <w:p w:rsidR="7CF79A18" w:rsidRDefault="7CF79A18" w14:paraId="6E755B91" w14:textId="52EB94D7"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float4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ps_main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(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PS_INPUT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Input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) :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COLOR</w:t>
      </w:r>
    </w:p>
    <w:p w:rsidR="7CF79A18" w:rsidRDefault="7CF79A18" w14:noSpellErr="1" w14:paraId="66418C79" w14:textId="70CD0678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{</w:t>
      </w:r>
    </w:p>
    <w:p w:rsidR="7CF79A18" w:rsidRDefault="7CF79A18" w14:paraId="4EBDB7A1" w14:textId="194A7BCD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      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float4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tex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=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tex2D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(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SceneSampler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,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Input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.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mUV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);</w:t>
      </w:r>
    </w:p>
    <w:p w:rsidR="7CF79A18" w:rsidRDefault="7CF79A18" w14:paraId="3869F24B" w14:textId="6806247A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</w:t>
      </w:r>
    </w:p>
    <w:p w:rsidR="7CF79A18" w:rsidRDefault="7CF79A18" w14:noSpellErr="1" w14:paraId="1918B4D2" w14:textId="2C51C46F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       </w:t>
      </w:r>
      <w:r w:rsidRPr="7CF79A18" w:rsidR="7CF79A18">
        <w:rPr>
          <w:rFonts w:ascii="Gulim" w:hAnsi="Gulim" w:eastAsia="Gulim" w:cs="Gulim"/>
          <w:color w:val="008000"/>
          <w:sz w:val="20"/>
          <w:szCs w:val="20"/>
          <w:lang w:val="en-US"/>
        </w:rPr>
        <w:t xml:space="preserve">// 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마이크로소프트</w:t>
      </w:r>
      <w:r w:rsidRPr="7CF79A18" w:rsidR="7CF79A18">
        <w:rPr>
          <w:rFonts w:ascii="Gulim" w:hAnsi="Gulim" w:eastAsia="Gulim" w:cs="Gulim"/>
          <w:color w:val="008000"/>
          <w:sz w:val="20"/>
          <w:szCs w:val="20"/>
        </w:rPr>
        <w:t xml:space="preserve"> 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권장</w:t>
      </w:r>
      <w:r w:rsidRPr="7CF79A18" w:rsidR="7CF79A18">
        <w:rPr>
          <w:rFonts w:ascii="Gulim" w:hAnsi="Gulim" w:eastAsia="Gulim" w:cs="Gulim"/>
          <w:color w:val="008000"/>
          <w:sz w:val="20"/>
          <w:szCs w:val="20"/>
        </w:rPr>
        <w:t xml:space="preserve"> 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변환</w:t>
      </w:r>
      <w:r w:rsidRPr="7CF79A18" w:rsidR="7CF79A18">
        <w:rPr>
          <w:rFonts w:ascii="Gulim" w:hAnsi="Gulim" w:eastAsia="Gulim" w:cs="Gulim"/>
          <w:color w:val="008000"/>
          <w:sz w:val="20"/>
          <w:szCs w:val="20"/>
        </w:rPr>
        <w:t xml:space="preserve"> </w:t>
      </w:r>
      <w:r w:rsidRPr="7CF79A18" w:rsidR="7CF79A18">
        <w:rPr>
          <w:rFonts w:ascii="Malgun Gothic" w:hAnsi="Malgun Gothic" w:eastAsia="Malgun Gothic" w:cs="Malgun Gothic"/>
          <w:color w:val="008000"/>
          <w:sz w:val="20"/>
          <w:szCs w:val="20"/>
        </w:rPr>
        <w:t>공식</w:t>
      </w:r>
      <w:r w:rsidRPr="7CF79A18" w:rsidR="7CF79A18">
        <w:rPr>
          <w:rFonts w:ascii="Gulim" w:hAnsi="Gulim" w:eastAsia="Gulim" w:cs="Gulim"/>
          <w:color w:val="008000"/>
          <w:sz w:val="20"/>
          <w:szCs w:val="20"/>
          <w:lang w:val="en-US"/>
        </w:rPr>
        <w:t>.</w:t>
      </w:r>
    </w:p>
    <w:p w:rsidR="7CF79A18" w:rsidRDefault="7CF79A18" w14:noSpellErr="1" w14:paraId="1591B1A8" w14:textId="04DAFE35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       </w:t>
      </w:r>
      <w:r w:rsidRPr="7CF79A18" w:rsidR="7CF79A18">
        <w:rPr>
          <w:rFonts w:ascii="Gulim" w:hAnsi="Gulim" w:eastAsia="Gulim" w:cs="Gulim"/>
          <w:color w:val="008000"/>
          <w:sz w:val="20"/>
          <w:szCs w:val="20"/>
          <w:lang w:val="en-US"/>
        </w:rPr>
        <w:t>// R = (R * 0.393 + G * 0.769 + B * 0.189)</w:t>
      </w:r>
    </w:p>
    <w:p w:rsidR="7CF79A18" w:rsidRDefault="7CF79A18" w14:noSpellErr="1" w14:paraId="42502981" w14:textId="0E710B5F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       </w:t>
      </w:r>
      <w:r w:rsidRPr="7CF79A18" w:rsidR="7CF79A18">
        <w:rPr>
          <w:rFonts w:ascii="Gulim" w:hAnsi="Gulim" w:eastAsia="Gulim" w:cs="Gulim"/>
          <w:color w:val="008000"/>
          <w:sz w:val="20"/>
          <w:szCs w:val="20"/>
          <w:lang w:val="en-US"/>
        </w:rPr>
        <w:t>// G = (R * 0.349 + G * 0.686 + B * 0.168)</w:t>
      </w:r>
    </w:p>
    <w:p w:rsidR="7CF79A18" w:rsidRDefault="7CF79A18" w14:noSpellErr="1" w14:paraId="07428B97" w14:textId="7440866D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       </w:t>
      </w:r>
      <w:r w:rsidRPr="7CF79A18" w:rsidR="7CF79A18">
        <w:rPr>
          <w:rFonts w:ascii="Gulim" w:hAnsi="Gulim" w:eastAsia="Gulim" w:cs="Gulim"/>
          <w:color w:val="008000"/>
          <w:sz w:val="20"/>
          <w:szCs w:val="20"/>
          <w:lang w:val="en-US"/>
        </w:rPr>
        <w:t>// B = (R * 0.272 + G * 0.534 + B * 0.131)</w:t>
      </w:r>
    </w:p>
    <w:p w:rsidR="7CF79A18" w:rsidRDefault="7CF79A18" w14:noSpellErr="1" w14:paraId="08B749AC" w14:textId="4FB1465C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      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float4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sepia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;</w:t>
      </w:r>
    </w:p>
    <w:p w:rsidR="7CF79A18" w:rsidRDefault="7CF79A18" w14:noSpellErr="1" w14:paraId="7F0A8465" w14:textId="484E03D1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      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sepia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.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a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=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tex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.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a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;</w:t>
      </w:r>
    </w:p>
    <w:p w:rsidR="7CF79A18" w:rsidRDefault="7CF79A18" w14:paraId="15057B8B" w14:textId="42204993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</w:t>
      </w:r>
    </w:p>
    <w:p w:rsidR="7CF79A18" w:rsidRDefault="7CF79A18" w14:paraId="02C54950" w14:textId="420C9230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      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sepia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.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r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=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dot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(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tex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.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rgb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,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float3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(0.393f, 0.769f, 0.189f));</w:t>
      </w:r>
    </w:p>
    <w:p w:rsidR="7CF79A18" w:rsidRDefault="7CF79A18" w14:paraId="6E8D153D" w14:textId="68D5CA1D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      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sepia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.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g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=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dot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(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tex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.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rgb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,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float3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(0.349f, 0.686f, 0.168f));</w:t>
      </w:r>
    </w:p>
    <w:p w:rsidR="7CF79A18" w:rsidRDefault="7CF79A18" w14:paraId="16C087A9" w14:textId="4B2C5A30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      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sepia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.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b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=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dot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(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tex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.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rgb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,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float3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(0.272f, 0.534f, 0.131f));</w:t>
      </w:r>
    </w:p>
    <w:p w:rsidR="7CF79A18" w:rsidRDefault="7CF79A18" w14:paraId="4305E77F" w14:textId="54EFC74B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</w:t>
      </w:r>
    </w:p>
    <w:p w:rsidR="7CF79A18" w:rsidRDefault="7CF79A18" w14:noSpellErr="1" w14:paraId="5ADBECA7" w14:textId="755E889D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       </w:t>
      </w:r>
      <w:r w:rsidRPr="7CF79A18" w:rsidR="7CF79A18">
        <w:rPr>
          <w:rFonts w:ascii="Gulim" w:hAnsi="Gulim" w:eastAsia="Gulim" w:cs="Gulim"/>
          <w:color w:val="0000FF"/>
          <w:sz w:val="20"/>
          <w:szCs w:val="20"/>
          <w:lang w:val="en-US"/>
        </w:rPr>
        <w:t>return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 xml:space="preserve"> </w:t>
      </w:r>
      <w:r w:rsidRPr="7CF79A18" w:rsidR="7CF79A18">
        <w:rPr>
          <w:rFonts w:ascii="Gulim" w:hAnsi="Gulim" w:eastAsia="Gulim" w:cs="Gulim"/>
          <w:color w:val="010001"/>
          <w:sz w:val="20"/>
          <w:szCs w:val="20"/>
          <w:lang w:val="en-US"/>
        </w:rPr>
        <w:t>sepia</w:t>
      </w:r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;</w:t>
      </w:r>
    </w:p>
    <w:p w:rsidR="7CF79A18" w:rsidRDefault="7CF79A18" w14:noSpellErr="1" w14:paraId="5465F17A" w14:textId="4D508ED1">
      <w:r w:rsidRPr="7CF79A18" w:rsidR="7CF79A18">
        <w:rPr>
          <w:rFonts w:ascii="Gulim" w:hAnsi="Gulim" w:eastAsia="Gulim" w:cs="Gulim"/>
          <w:sz w:val="20"/>
          <w:szCs w:val="20"/>
          <w:lang w:val="en-US"/>
        </w:rPr>
        <w:t>}</w:t>
      </w:r>
    </w:p>
    <w:p w:rsidR="7CF79A18" w:rsidP="7CF79A18" w:rsidRDefault="7CF79A18" w14:noSpellErr="1" w14:paraId="16BFE723" w14:textId="13569913">
      <w:pPr>
        <w:pStyle w:val="a"/>
      </w:pPr>
    </w:p>
    <w:sectPr w:rsidRPr="00337764" w:rsidR="0095215A">
      <w:pgSz w:w="12240" w:h="15840" w:orient="portrait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25D" w:rsidP="00F05304" w:rsidRDefault="0053525D" w14:paraId="155EFA0C">
      <w:pPr>
        <w:spacing w:after="0"/>
      </w:pPr>
      <w:r>
        <w:separator/>
      </w:r>
    </w:p>
  </w:endnote>
  <w:endnote w:type="continuationSeparator" w:id="0">
    <w:p w:rsidR="0053525D" w:rsidP="00F05304" w:rsidRDefault="0053525D" w14:paraId="591A73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³ª´®°íµñÄÚµù">
    <w:altName w:val="MS Mincho"/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25D" w:rsidP="00F05304" w:rsidRDefault="0053525D" w14:paraId="5A0A9F6B">
      <w:pPr>
        <w:spacing w:after="0"/>
      </w:pPr>
      <w:r>
        <w:separator/>
      </w:r>
    </w:p>
  </w:footnote>
  <w:footnote w:type="continuationSeparator" w:id="0">
    <w:p w:rsidR="0053525D" w:rsidP="00F05304" w:rsidRDefault="0053525D" w14:paraId="11E3A64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0">
    <w:nsid w:val="018C0681"/>
    <w:multiLevelType w:val="hybridMultilevel"/>
    <w:tmpl w:val="CAD04782"/>
    <w:lvl w:ilvl="0" w:tplc="8BE67D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C502DC0"/>
    <w:multiLevelType w:val="hybridMultilevel"/>
    <w:tmpl w:val="C62AC438"/>
    <w:lvl w:ilvl="0" w:tplc="0BF64B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1082A0F"/>
    <w:multiLevelType w:val="hybridMultilevel"/>
    <w:tmpl w:val="A7CA909A"/>
    <w:lvl w:ilvl="0" w:tplc="8E3AAA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1901067"/>
    <w:multiLevelType w:val="hybridMultilevel"/>
    <w:tmpl w:val="C56A0556"/>
    <w:lvl w:ilvl="0" w:tplc="DC24F104">
      <w:start w:val="1"/>
      <w:numFmt w:val="bullet"/>
      <w:lvlText w:val="-"/>
      <w:lvlJc w:val="left"/>
      <w:pPr>
        <w:ind w:left="940" w:hanging="360"/>
      </w:pPr>
      <w:rPr>
        <w:rFonts w:hint="default" w:ascii="Calibri" w:hAnsi="Calibri" w:eastAsiaTheme="minorEastAsia" w:cstheme="minorBidi"/>
        <w:color w:val="auto"/>
        <w:sz w:val="28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hint="default" w:ascii="Wingdings" w:hAnsi="Wingdings"/>
      </w:rPr>
    </w:lvl>
  </w:abstractNum>
  <w:abstractNum w:abstractNumId="4">
    <w:nsid w:val="34665B23"/>
    <w:multiLevelType w:val="hybridMultilevel"/>
    <w:tmpl w:val="DDE8CF7C"/>
    <w:lvl w:ilvl="0" w:tplc="2BD86EF2">
      <w:start w:val="1"/>
      <w:numFmt w:val="bullet"/>
      <w:lvlText w:val="-"/>
      <w:lvlJc w:val="left"/>
      <w:pPr>
        <w:ind w:left="800" w:hanging="360"/>
      </w:pPr>
      <w:rPr>
        <w:rFonts w:hint="default" w:ascii="Calibri" w:hAnsi="Calibri" w:eastAsiaTheme="minorEastAsia" w:cstheme="minorBidi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hint="default" w:ascii="Wingdings" w:hAnsi="Wingdings"/>
      </w:rPr>
    </w:lvl>
  </w:abstractNum>
  <w:abstractNum w:abstractNumId="5">
    <w:nsid w:val="347C243E"/>
    <w:multiLevelType w:val="hybridMultilevel"/>
    <w:tmpl w:val="2A705370"/>
    <w:lvl w:ilvl="0" w:tplc="D6EA7536">
      <w:numFmt w:val="bullet"/>
      <w:lvlText w:val=""/>
      <w:lvlJc w:val="left"/>
      <w:pPr>
        <w:ind w:left="1120" w:hanging="360"/>
      </w:pPr>
      <w:rPr>
        <w:rFonts w:hint="default" w:ascii="Wingdings" w:hAnsi="Wingdings" w:cs="Times New Roman" w:eastAsiaTheme="major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hint="default" w:ascii="Wingdings" w:hAnsi="Wingdings"/>
      </w:rPr>
    </w:lvl>
  </w:abstractNum>
  <w:abstractNum w:abstractNumId="6">
    <w:nsid w:val="3900001E"/>
    <w:multiLevelType w:val="hybridMultilevel"/>
    <w:tmpl w:val="7728B250"/>
    <w:lvl w:ilvl="0" w:tplc="BFD6084A">
      <w:numFmt w:val="bullet"/>
      <w:lvlText w:val="-"/>
      <w:lvlJc w:val="left"/>
      <w:pPr>
        <w:ind w:left="76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7">
    <w:nsid w:val="49EB0FAC"/>
    <w:multiLevelType w:val="hybridMultilevel"/>
    <w:tmpl w:val="B60690FA"/>
    <w:lvl w:ilvl="0" w:tplc="E50C9DA2">
      <w:start w:val="1"/>
      <w:numFmt w:val="bullet"/>
      <w:lvlText w:val="-"/>
      <w:lvlJc w:val="left"/>
      <w:pPr>
        <w:ind w:left="1085" w:hanging="360"/>
      </w:pPr>
      <w:rPr>
        <w:rFonts w:hint="default" w:ascii="Calibri" w:hAnsi="Calibri" w:eastAsiaTheme="minorEastAsia" w:cstheme="minorBidi"/>
      </w:rPr>
    </w:lvl>
    <w:lvl w:ilvl="1" w:tplc="04090003" w:tentative="1">
      <w:start w:val="1"/>
      <w:numFmt w:val="bullet"/>
      <w:lvlText w:val=""/>
      <w:lvlJc w:val="left"/>
      <w:pPr>
        <w:ind w:left="1525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925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325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725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125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5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25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325" w:hanging="400"/>
      </w:pPr>
      <w:rPr>
        <w:rFonts w:hint="default" w:ascii="Wingdings" w:hAnsi="Wingdings"/>
      </w:rPr>
    </w:lvl>
  </w:abstractNum>
  <w:abstractNum w:abstractNumId="8">
    <w:nsid w:val="4C663635"/>
    <w:multiLevelType w:val="hybridMultilevel"/>
    <w:tmpl w:val="68BC95A4"/>
    <w:lvl w:ilvl="0" w:tplc="46AA66E2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eastAsiaTheme="minorEastAsia" w:cstheme="minorBidi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hint="default" w:ascii="Wingdings" w:hAnsi="Wingdings"/>
      </w:rPr>
    </w:lvl>
  </w:abstractNum>
  <w:abstractNum w:abstractNumId="9">
    <w:nsid w:val="4D4878F7"/>
    <w:multiLevelType w:val="hybridMultilevel"/>
    <w:tmpl w:val="A7CA909A"/>
    <w:lvl w:ilvl="0" w:tplc="8E3AAA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6246093"/>
    <w:multiLevelType w:val="hybridMultilevel"/>
    <w:tmpl w:val="D2D26D44"/>
    <w:lvl w:ilvl="0" w:tplc="203AA036">
      <w:start w:val="1"/>
      <w:numFmt w:val="bullet"/>
      <w:lvlText w:val="-"/>
      <w:lvlJc w:val="left"/>
      <w:pPr>
        <w:ind w:left="860" w:hanging="360"/>
      </w:pPr>
      <w:rPr>
        <w:rFonts w:hint="default" w:ascii="Calibri" w:hAnsi="Calibri" w:eastAsiaTheme="minorEastAsia" w:cstheme="minorBidi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hint="default" w:ascii="Wingdings" w:hAnsi="Wingdings"/>
      </w:rPr>
    </w:lvl>
  </w:abstractNum>
  <w:num w:numId="12">
    <w:abstractNumId w:val="11"/>
  </w: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8"/>
  </w:num>
  <w:num w:numId="6">
    <w:abstractNumId w:val="7"/>
  </w:num>
  <w:num w:numId="7">
    <w:abstractNumId w:val="10"/>
  </w:num>
  <w:num w:numId="8">
    <w:abstractNumId w:val="6"/>
  </w:num>
  <w:num w:numId="9">
    <w:abstractNumId w:val="5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E95B5E"/>
    <w:rsid w:val="0002643E"/>
    <w:rsid w:val="000E4091"/>
    <w:rsid w:val="00117A38"/>
    <w:rsid w:val="00135FFB"/>
    <w:rsid w:val="00186114"/>
    <w:rsid w:val="001F7ECE"/>
    <w:rsid w:val="002252C0"/>
    <w:rsid w:val="002A4AA2"/>
    <w:rsid w:val="002A6358"/>
    <w:rsid w:val="00337764"/>
    <w:rsid w:val="003A3315"/>
    <w:rsid w:val="003B065A"/>
    <w:rsid w:val="004464ED"/>
    <w:rsid w:val="004C69AC"/>
    <w:rsid w:val="0053525D"/>
    <w:rsid w:val="00540E58"/>
    <w:rsid w:val="00573A3E"/>
    <w:rsid w:val="00594673"/>
    <w:rsid w:val="005D4C6D"/>
    <w:rsid w:val="006C19FE"/>
    <w:rsid w:val="006F110E"/>
    <w:rsid w:val="007A4597"/>
    <w:rsid w:val="00874D76"/>
    <w:rsid w:val="00882F99"/>
    <w:rsid w:val="00943C24"/>
    <w:rsid w:val="0095182E"/>
    <w:rsid w:val="0095215A"/>
    <w:rsid w:val="00954D89"/>
    <w:rsid w:val="00975D2B"/>
    <w:rsid w:val="00990836"/>
    <w:rsid w:val="00A15553"/>
    <w:rsid w:val="00A3394B"/>
    <w:rsid w:val="00A745FE"/>
    <w:rsid w:val="00AD0E46"/>
    <w:rsid w:val="00AE14FB"/>
    <w:rsid w:val="00AF5A47"/>
    <w:rsid w:val="00B32EC9"/>
    <w:rsid w:val="00B87CC1"/>
    <w:rsid w:val="00BC2A7E"/>
    <w:rsid w:val="00BD38BB"/>
    <w:rsid w:val="00BD6F63"/>
    <w:rsid w:val="00C15AE2"/>
    <w:rsid w:val="00C530BB"/>
    <w:rsid w:val="00C65D99"/>
    <w:rsid w:val="00C8659F"/>
    <w:rsid w:val="00C93385"/>
    <w:rsid w:val="00CB417C"/>
    <w:rsid w:val="00CB423A"/>
    <w:rsid w:val="00D102C5"/>
    <w:rsid w:val="00E5504A"/>
    <w:rsid w:val="00E95B5E"/>
    <w:rsid w:val="00F0410E"/>
    <w:rsid w:val="00F05304"/>
    <w:rsid w:val="00F73728"/>
    <w:rsid w:val="7CF79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20E01A-1177-49B6-844E-0184E303F43F}"/>
  <w14:docId w14:val="2C50268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lang w:val="en-US" w:eastAsia="ko-K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hAnsiTheme="majorHAnsi" w:eastAsiaTheme="majorEastAsia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hAnsiTheme="majorHAnsi" w:eastAsiaTheme="majorEastAsia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hAnsiTheme="majorHAnsi" w:eastAsiaTheme="majorEastAsia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hAnsiTheme="majorHAnsi" w:eastAsiaTheme="majorEastAsia" w:cstheme="majorBidi"/>
      <w:b/>
      <w:bCs/>
      <w:color w:val="323E4F" w:themeColor="text2" w:themeShade="BF"/>
      <w:sz w:val="20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Publishwithline" w:customStyle="1">
    <w:name w:val="Publish with line"/>
    <w:semiHidden/>
    <w:qFormat/>
    <w:pPr>
      <w:spacing w:after="0"/>
    </w:pPr>
    <w:rPr>
      <w:rFonts w:asciiTheme="majorHAnsi" w:hAnsiTheme="majorHAnsi" w:eastAsiaTheme="majorEastAsia" w:cstheme="majorBidi"/>
      <w:b/>
      <w:bCs/>
      <w:color w:val="262626"/>
      <w:sz w:val="32"/>
      <w:szCs w:val="38"/>
    </w:rPr>
  </w:style>
  <w:style w:type="paragraph" w:styleId="PublishStatus" w:customStyle="1">
    <w:name w:val="Publish Status"/>
    <w:basedOn w:val="a"/>
    <w:semiHidden/>
    <w:pPr>
      <w:pBdr>
        <w:top w:val="single" w:color="E1E1E1" w:sz="8" w:space="1"/>
        <w:left w:val="single" w:color="F0F0F0" w:sz="8" w:space="2"/>
        <w:bottom w:val="single" w:color="E1E1E1" w:sz="8" w:space="1"/>
        <w:right w:val="single" w:color="F0F0F0" w:sz="8" w:space="2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styleId="PublishStatusAccessible" w:customStyle="1">
    <w:name w:val="PublishStatus_Accessible"/>
    <w:basedOn w:val="a"/>
    <w:semiHidden/>
    <w:pPr>
      <w:pBdr>
        <w:top w:val="single" w:color="444444" w:sz="4" w:space="1"/>
        <w:left w:val="single" w:color="444444" w:sz="4" w:space="4"/>
        <w:bottom w:val="single" w:color="444444" w:sz="4" w:space="1"/>
        <w:right w:val="single" w:color="444444" w:sz="4" w:space="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styleId="Account" w:customStyle="1">
    <w:name w:val="Account"/>
    <w:semiHidden/>
    <w:pPr>
      <w:tabs>
        <w:tab w:val="left" w:pos="72"/>
        <w:tab w:val="left" w:pos="1267"/>
      </w:tabs>
      <w:spacing w:after="0"/>
    </w:pPr>
    <w:rPr>
      <w:rFonts w:ascii="Segoe UI" w:hAnsi="Segoe UI" w:eastAsia="Segoe UI" w:cs="Segoe UI"/>
      <w:color w:val="666666"/>
      <w:sz w:val="18"/>
      <w:szCs w:val="24"/>
    </w:rPr>
  </w:style>
  <w:style w:type="paragraph" w:styleId="Categories" w:customStyle="1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styleId="PadderBetweenTitleandProperties" w:customStyle="1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styleId="PadderBetweenControlandBody" w:customStyle="1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underline" w:customStyle="1">
    <w:name w:val="underline"/>
    <w:semiHidden/>
    <w:pPr>
      <w:pBdr>
        <w:bottom w:val="single" w:color="C6C6C6" w:sz="8" w:space="2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header"/>
    <w:basedOn w:val="a"/>
    <w:link w:val="Char"/>
    <w:uiPriority w:val="99"/>
    <w:unhideWhenUsed/>
    <w:rsid w:val="00F05304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9"/>
    <w:uiPriority w:val="99"/>
    <w:rsid w:val="00F05304"/>
  </w:style>
  <w:style w:type="paragraph" w:styleId="aa">
    <w:name w:val="footer"/>
    <w:basedOn w:val="a"/>
    <w:link w:val="Char0"/>
    <w:uiPriority w:val="99"/>
    <w:unhideWhenUsed/>
    <w:rsid w:val="00F05304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a"/>
    <w:uiPriority w:val="99"/>
    <w:rsid w:val="00F05304"/>
  </w:style>
  <w:style w:type="character" w:styleId="ab">
    <w:name w:val="annotation reference"/>
    <w:basedOn w:val="a0"/>
    <w:uiPriority w:val="99"/>
    <w:semiHidden/>
    <w:unhideWhenUsed/>
    <w:rsid w:val="00943C24"/>
    <w:rPr>
      <w:sz w:val="18"/>
      <w:szCs w:val="18"/>
    </w:rPr>
  </w:style>
  <w:style w:type="paragraph" w:styleId="ac">
    <w:name w:val="annotation text"/>
    <w:basedOn w:val="a"/>
    <w:link w:val="Char1"/>
    <w:uiPriority w:val="99"/>
    <w:semiHidden/>
    <w:unhideWhenUsed/>
    <w:rsid w:val="00943C24"/>
  </w:style>
  <w:style w:type="character" w:styleId="Char1" w:customStyle="1">
    <w:name w:val="메모 텍스트 Char"/>
    <w:basedOn w:val="a0"/>
    <w:link w:val="ac"/>
    <w:uiPriority w:val="99"/>
    <w:semiHidden/>
    <w:rsid w:val="00943C24"/>
  </w:style>
  <w:style w:type="paragraph" w:styleId="ad">
    <w:name w:val="annotation subject"/>
    <w:basedOn w:val="ac"/>
    <w:next w:val="ac"/>
    <w:link w:val="Char2"/>
    <w:uiPriority w:val="99"/>
    <w:semiHidden/>
    <w:unhideWhenUsed/>
    <w:rsid w:val="00943C24"/>
    <w:rPr>
      <w:b/>
      <w:bCs/>
    </w:rPr>
  </w:style>
  <w:style w:type="character" w:styleId="Char2" w:customStyle="1">
    <w:name w:val="메모 주제 Char"/>
    <w:basedOn w:val="Char1"/>
    <w:link w:val="ad"/>
    <w:uiPriority w:val="99"/>
    <w:semiHidden/>
    <w:rsid w:val="00943C24"/>
    <w:rPr>
      <w:b/>
      <w:bCs/>
    </w:rPr>
  </w:style>
  <w:style w:type="paragraph" w:styleId="ae">
    <w:name w:val="Balloon Text"/>
    <w:basedOn w:val="a"/>
    <w:link w:val="Char3"/>
    <w:uiPriority w:val="99"/>
    <w:semiHidden/>
    <w:unhideWhenUsed/>
    <w:rsid w:val="00943C24"/>
    <w:pPr>
      <w:spacing w:after="0"/>
    </w:pPr>
    <w:rPr>
      <w:rFonts w:asciiTheme="majorHAnsi" w:hAnsiTheme="majorHAnsi" w:eastAsiaTheme="majorEastAsia" w:cstheme="majorBidi"/>
      <w:sz w:val="18"/>
      <w:szCs w:val="18"/>
    </w:rPr>
  </w:style>
  <w:style w:type="character" w:styleId="Char3" w:customStyle="1">
    <w:name w:val="풍선 도움말 텍스트 Char"/>
    <w:basedOn w:val="a0"/>
    <w:link w:val="ae"/>
    <w:uiPriority w:val="99"/>
    <w:semiHidden/>
    <w:rsid w:val="00943C24"/>
    <w:rPr>
      <w:rFonts w:asciiTheme="majorHAnsi" w:hAnsiTheme="majorHAnsi" w:eastAsiaTheme="majorEastAsia" w:cstheme="majorBidi"/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4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customXml" Target="../customXml/item3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glossaryDocument" Target="glossary/document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Relationship Type="http://schemas.openxmlformats.org/officeDocument/2006/relationships/hyperlink" Target="http://en.wikipedia.org/wiki/Grayscale" TargetMode="External" Id="R2f550d6a88134a66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petto\AppData\Roaming\Microsoft\Templates\&#48660;&#47196;&#44536;%20&#44172;&#49884;&#4793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7833D5-0C69-452C-AE10-ED9937B58C61}"/>
      </w:docPartPr>
      <w:docPartBody>
        <w:p w:rsidR="0019430C" w:rsidRDefault="006A7282">
          <w:r w:rsidRPr="002D16AF">
            <w:rPr>
              <w:rStyle w:val="a3"/>
              <w:rFonts w:hint="eastAsia"/>
            </w:rPr>
            <w:t>[여기에 게시 제목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³ª´®°íµñÄÚµù">
    <w:altName w:val="MS Mincho"/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640"/>
    <w:rsid w:val="000D76FA"/>
    <w:rsid w:val="0019430C"/>
    <w:rsid w:val="001F7C32"/>
    <w:rsid w:val="002E4D61"/>
    <w:rsid w:val="006A7282"/>
    <w:rsid w:val="00716855"/>
    <w:rsid w:val="00734640"/>
    <w:rsid w:val="008B2CE7"/>
    <w:rsid w:val="008B4B49"/>
    <w:rsid w:val="009F4209"/>
    <w:rsid w:val="00A057F4"/>
    <w:rsid w:val="00AD3FC6"/>
    <w:rsid w:val="00AE4BF1"/>
    <w:rsid w:val="00BC52BE"/>
    <w:rsid w:val="00CF6675"/>
    <w:rsid w:val="00D07D81"/>
    <w:rsid w:val="00D5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72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9C713CBF1604745963C2AC2B00BF80C" ma:contentTypeVersion="1" ma:contentTypeDescription="새 문서를 만듭니다." ma:contentTypeScope="" ma:versionID="942ff407a22323f177bed8e9b16a6469">
  <xsd:schema xmlns:xsd="http://www.w3.org/2001/XMLSchema" xmlns:xs="http://www.w3.org/2001/XMLSchema" xmlns:p="http://schemas.microsoft.com/office/2006/metadata/properties" xmlns:ns3="bdf56610-dd4e-4aed-b3d2-e5e54791779f" targetNamespace="http://schemas.microsoft.com/office/2006/metadata/properties" ma:root="true" ma:fieldsID="2a9c66dc147e2402002ea402a70e4be4" ns3:_="">
    <xsd:import namespace="bdf56610-dd4e-4aed-b3d2-e5e54791779f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f56610-dd4e-4aed-b3d2-e5e5479177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logPostInfo xmlns="http://www.microsoft.com/Office/Word/BlogTool">
  <PostTitle>셰이더 기본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df56610-dd4e-4aed-b3d2-e5e54791779f">
      <UserInfo>
        <DisplayName>김건우</DisplayName>
        <AccountId>23</AccountId>
        <AccountType/>
      </UserInfo>
      <UserInfo>
        <DisplayName>정순구</DisplayName>
        <AccountId>10</AccountId>
        <AccountType/>
      </UserInfo>
      <UserInfo>
        <DisplayName>한상옥</DisplayName>
        <AccountId>11</AccountId>
        <AccountType/>
      </UserInfo>
      <UserInfo>
        <DisplayName>송천종</DisplayName>
        <AccountId>16</AccountId>
        <AccountType/>
      </UserInfo>
      <UserInfo>
        <DisplayName>김진식</DisplayName>
        <AccountId>17</AccountId>
        <AccountType/>
      </UserInfo>
      <UserInfo>
        <DisplayName>임수빈</DisplayName>
        <AccountId>13</AccountId>
        <AccountType/>
      </UserInfo>
      <UserInfo>
        <DisplayName>김경주</DisplayName>
        <AccountId>14</AccountId>
        <AccountType/>
      </UserInfo>
      <UserInfo>
        <DisplayName>노현서</DisplayName>
        <AccountId>19</AccountId>
        <AccountType/>
      </UserInfo>
      <UserInfo>
        <DisplayName>양승천</DisplayName>
        <AccountId>12</AccountId>
        <AccountType/>
      </UserInfo>
      <UserInfo>
        <DisplayName>김대영</DisplayName>
        <AccountId>15</AccountId>
        <AccountType/>
      </UserInfo>
      <UserInfo>
        <DisplayName>한상훈</DisplayName>
        <AccountId>18</AccountId>
        <AccountType/>
      </UserInfo>
      <UserInfo>
        <DisplayName>김기원</DisplayName>
        <AccountId>20</AccountId>
        <AccountType/>
      </UserInfo>
      <UserInfo>
        <DisplayName>김동욱2</DisplayName>
        <AccountId>24</AccountId>
        <AccountType/>
      </UserInfo>
      <UserInfo>
        <DisplayName>박기성</DisplayName>
        <AccountId>22</AccountId>
        <AccountType/>
      </UserInfo>
      <UserInfo>
        <DisplayName>이진균</DisplayName>
        <AccountId>25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915ABD1-80D4-420D-812A-8610818CCEF3}"/>
</file>

<file path=customXml/itemProps2.xml><?xml version="1.0" encoding="utf-8"?>
<ds:datastoreItem xmlns:ds="http://schemas.openxmlformats.org/officeDocument/2006/customXml" ds:itemID="{16929CE5-C5EC-4271-9CE5-7BC43B531BF4}"/>
</file>

<file path=customXml/itemProps3.xml><?xml version="1.0" encoding="utf-8"?>
<ds:datastoreItem xmlns:ds="http://schemas.openxmlformats.org/officeDocument/2006/customXml" ds:itemID="{5F329CAD-B019-4FA6-9FEF-74898909AD20}"/>
</file>

<file path=customXml/itemProps4.xml><?xml version="1.0" encoding="utf-8"?>
<ds:datastoreItem xmlns:ds="http://schemas.openxmlformats.org/officeDocument/2006/customXml" ds:itemID="{0D76E352-CD6A-43EA-80DC-A48EEC0F1BA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블로그 게시물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zepetto</dc:creator>
  <cp:keywords/>
  <dc:description/>
  <cp:lastModifiedBy>지우근</cp:lastModifiedBy>
  <cp:revision>22</cp:revision>
  <cp:lastPrinted>2014-12-18T02:42:00Z</cp:lastPrinted>
  <dcterms:created xsi:type="dcterms:W3CDTF">2014-10-27T05:38:00Z</dcterms:created>
  <dcterms:modified xsi:type="dcterms:W3CDTF">2014-12-19T01:34:19Z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  <property fmtid="{D5CDD505-2E9C-101B-9397-08002B2CF9AE}" pid="3" name="ContentTypeId">
    <vt:lpwstr>0x01010049C713CBF1604745963C2AC2B00BF80C</vt:lpwstr>
  </property>
</Properties>
</file>